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4E" w:rsidRPr="00490153" w:rsidRDefault="00042115" w:rsidP="00C04CCA">
      <w:pPr>
        <w:ind w:left="187"/>
        <w:jc w:val="center"/>
        <w:rPr>
          <w:rFonts w:ascii="Arial Bold" w:hAnsi="Arial Bold" w:cs="Arial"/>
          <w:b/>
          <w:sz w:val="28"/>
          <w:szCs w:val="28"/>
        </w:rPr>
      </w:pPr>
      <w:r>
        <w:rPr>
          <w:rFonts w:ascii="Arial Bold" w:hAnsi="Arial Bold" w:cs="Arial"/>
          <w:b/>
          <w:sz w:val="28"/>
          <w:szCs w:val="28"/>
        </w:rPr>
        <w:t>High Level</w:t>
      </w:r>
      <w:r w:rsidR="00554F3B">
        <w:rPr>
          <w:rFonts w:ascii="Arial Bold" w:hAnsi="Arial Bold" w:cs="Arial"/>
          <w:b/>
          <w:sz w:val="28"/>
          <w:szCs w:val="28"/>
        </w:rPr>
        <w:t xml:space="preserve"> Design f</w:t>
      </w:r>
      <w:r w:rsidR="00034F8E">
        <w:rPr>
          <w:rFonts w:ascii="Arial Bold" w:hAnsi="Arial Bold" w:cs="Arial"/>
          <w:b/>
          <w:sz w:val="28"/>
          <w:szCs w:val="28"/>
        </w:rPr>
        <w:t xml:space="preserve">or </w:t>
      </w:r>
      <w:r w:rsidR="00BF620E">
        <w:rPr>
          <w:rFonts w:ascii="Arial Bold" w:hAnsi="Arial Bold" w:cs="Arial"/>
          <w:b/>
          <w:sz w:val="28"/>
          <w:szCs w:val="28"/>
        </w:rPr>
        <w:t>Country Selector</w:t>
      </w:r>
      <w:r w:rsidR="008C1E67">
        <w:rPr>
          <w:rFonts w:ascii="Arial Bold" w:hAnsi="Arial Bold" w:cs="Arial"/>
          <w:b/>
          <w:sz w:val="28"/>
          <w:szCs w:val="28"/>
        </w:rPr>
        <w:t xml:space="preserve"> </w:t>
      </w:r>
      <w:r w:rsidR="00D52E16">
        <w:rPr>
          <w:rFonts w:ascii="Arial Bold" w:hAnsi="Arial Bold" w:cs="Arial"/>
          <w:b/>
          <w:sz w:val="28"/>
          <w:szCs w:val="28"/>
        </w:rPr>
        <w:t>Component</w:t>
      </w:r>
    </w:p>
    <w:p w:rsidR="004D072A" w:rsidRPr="004D072A" w:rsidRDefault="004D072A" w:rsidP="004D072A">
      <w:pPr>
        <w:ind w:left="0"/>
        <w:rPr>
          <w:rFonts w:cs="Arial"/>
          <w:color w:val="0000FF"/>
        </w:rPr>
      </w:pPr>
      <w:r w:rsidRPr="004D072A">
        <w:rPr>
          <w:rFonts w:cs="Arial"/>
          <w:color w:val="0000F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7713"/>
      </w:tblGrid>
      <w:tr w:rsidR="005145B6" w:rsidRPr="00F02D84" w:rsidTr="00F51D6E">
        <w:trPr>
          <w:cantSplit/>
          <w:trHeight w:hRule="exact" w:val="340"/>
        </w:trPr>
        <w:tc>
          <w:tcPr>
            <w:tcW w:w="5000" w:type="pct"/>
            <w:gridSpan w:val="2"/>
            <w:shd w:val="clear" w:color="auto" w:fill="CCCCCC"/>
          </w:tcPr>
          <w:p w:rsidR="005145B6" w:rsidRPr="00F02D84" w:rsidRDefault="005145B6" w:rsidP="000B5D3E">
            <w:pPr>
              <w:pStyle w:val="TableColumnHeader"/>
              <w:rPr>
                <w:b w:val="0"/>
                <w:bCs/>
                <w:szCs w:val="18"/>
              </w:rPr>
            </w:pPr>
            <w:r w:rsidRPr="00F02D84">
              <w:rPr>
                <w:b w:val="0"/>
                <w:bCs/>
                <w:szCs w:val="18"/>
              </w:rPr>
              <w:t>Document Details</w:t>
            </w:r>
          </w:p>
        </w:tc>
      </w:tr>
      <w:tr w:rsidR="005145B6" w:rsidRPr="00F02D84" w:rsidTr="00F51D6E">
        <w:trPr>
          <w:cantSplit/>
          <w:trHeight w:hRule="exact" w:val="340"/>
        </w:trPr>
        <w:tc>
          <w:tcPr>
            <w:tcW w:w="973" w:type="pct"/>
            <w:vAlign w:val="center"/>
          </w:tcPr>
          <w:p w:rsidR="005145B6" w:rsidRPr="00F02D84" w:rsidRDefault="005145B6" w:rsidP="002C3C8C">
            <w:pPr>
              <w:pStyle w:val="TableColumnHeader"/>
              <w:jc w:val="left"/>
              <w:rPr>
                <w:b w:val="0"/>
                <w:bCs/>
                <w:szCs w:val="18"/>
              </w:rPr>
            </w:pPr>
            <w:r w:rsidRPr="00F02D84">
              <w:rPr>
                <w:b w:val="0"/>
                <w:bCs/>
                <w:szCs w:val="18"/>
              </w:rPr>
              <w:t>Project</w:t>
            </w:r>
          </w:p>
        </w:tc>
        <w:tc>
          <w:tcPr>
            <w:tcW w:w="4027" w:type="pct"/>
          </w:tcPr>
          <w:p w:rsidR="005145B6" w:rsidRPr="003D1001" w:rsidRDefault="00D52E16" w:rsidP="002C3C8C">
            <w:pPr>
              <w:pStyle w:val="TableColumnHeader"/>
              <w:jc w:val="left"/>
              <w:rPr>
                <w:rFonts w:ascii="Calibri" w:hAnsi="Calibri" w:cs="Calibri"/>
                <w:b w:val="0"/>
                <w:i/>
                <w:sz w:val="18"/>
                <w:szCs w:val="18"/>
              </w:rPr>
            </w:pPr>
            <w:r>
              <w:rPr>
                <w:rFonts w:ascii="Calibri" w:hAnsi="Calibri" w:cs="Calibri"/>
                <w:b w:val="0"/>
                <w:i/>
                <w:sz w:val="18"/>
                <w:szCs w:val="18"/>
              </w:rPr>
              <w:t>MDI</w:t>
            </w:r>
          </w:p>
        </w:tc>
      </w:tr>
      <w:tr w:rsidR="005145B6" w:rsidRPr="00F02D84" w:rsidTr="00F51D6E">
        <w:trPr>
          <w:cantSplit/>
          <w:trHeight w:hRule="exact" w:val="340"/>
        </w:trPr>
        <w:tc>
          <w:tcPr>
            <w:tcW w:w="973" w:type="pct"/>
            <w:vAlign w:val="center"/>
          </w:tcPr>
          <w:p w:rsidR="005145B6" w:rsidRPr="00F02D84" w:rsidRDefault="005145B6" w:rsidP="002C3C8C">
            <w:pPr>
              <w:pStyle w:val="TableColumnHeader"/>
              <w:jc w:val="left"/>
              <w:rPr>
                <w:b w:val="0"/>
                <w:bCs/>
                <w:szCs w:val="18"/>
              </w:rPr>
            </w:pPr>
            <w:r w:rsidRPr="00F02D84">
              <w:rPr>
                <w:b w:val="0"/>
                <w:bCs/>
                <w:szCs w:val="18"/>
              </w:rPr>
              <w:t>Status / Version</w:t>
            </w:r>
            <w:r w:rsidR="00B039D6">
              <w:rPr>
                <w:b w:val="0"/>
                <w:bCs/>
                <w:szCs w:val="18"/>
              </w:rPr>
              <w:t xml:space="preserve">&lt; </w:t>
            </w:r>
          </w:p>
        </w:tc>
        <w:tc>
          <w:tcPr>
            <w:tcW w:w="4027" w:type="pct"/>
          </w:tcPr>
          <w:p w:rsidR="005145B6" w:rsidRPr="003D1001" w:rsidRDefault="00F40001" w:rsidP="002C3C8C">
            <w:pPr>
              <w:pStyle w:val="TableColumnHeader"/>
              <w:jc w:val="left"/>
              <w:rPr>
                <w:rFonts w:ascii="Calibri" w:hAnsi="Calibri" w:cs="Calibri"/>
                <w:b w:val="0"/>
                <w:i/>
                <w:sz w:val="18"/>
                <w:szCs w:val="18"/>
              </w:rPr>
            </w:pPr>
            <w:r w:rsidRPr="003D1001">
              <w:rPr>
                <w:rFonts w:ascii="Calibri" w:hAnsi="Calibri" w:cs="Calibri"/>
                <w:b w:val="0"/>
                <w:i/>
                <w:sz w:val="18"/>
                <w:szCs w:val="18"/>
              </w:rPr>
              <w:t>DRAFT</w:t>
            </w:r>
            <w:r w:rsidR="00554F3B" w:rsidRPr="003D1001">
              <w:rPr>
                <w:rFonts w:ascii="Calibri" w:hAnsi="Calibri" w:cs="Calibri"/>
                <w:b w:val="0"/>
                <w:i/>
                <w:sz w:val="18"/>
                <w:szCs w:val="18"/>
              </w:rPr>
              <w:t xml:space="preserve"> </w:t>
            </w:r>
            <w:r w:rsidR="00D52E16">
              <w:rPr>
                <w:rFonts w:ascii="Calibri" w:hAnsi="Calibri" w:cs="Calibri"/>
                <w:b w:val="0"/>
                <w:i/>
                <w:sz w:val="18"/>
                <w:szCs w:val="18"/>
              </w:rPr>
              <w:t xml:space="preserve"> </w:t>
            </w:r>
            <w:r w:rsidR="00437224" w:rsidRPr="003D1001">
              <w:rPr>
                <w:rFonts w:ascii="Calibri" w:hAnsi="Calibri" w:cs="Calibri"/>
                <w:b w:val="0"/>
                <w:i/>
                <w:sz w:val="18"/>
                <w:szCs w:val="18"/>
              </w:rPr>
              <w:t>0</w:t>
            </w:r>
            <w:r w:rsidR="007244D2" w:rsidRPr="003D1001">
              <w:rPr>
                <w:rFonts w:ascii="Calibri" w:hAnsi="Calibri" w:cs="Calibri"/>
                <w:b w:val="0"/>
                <w:i/>
                <w:sz w:val="18"/>
                <w:szCs w:val="18"/>
              </w:rPr>
              <w:t>.</w:t>
            </w:r>
            <w:r w:rsidR="00B039D6" w:rsidRPr="003D1001">
              <w:rPr>
                <w:rFonts w:ascii="Calibri" w:hAnsi="Calibri" w:cs="Calibri"/>
                <w:b w:val="0"/>
                <w:i/>
                <w:sz w:val="18"/>
                <w:szCs w:val="18"/>
              </w:rPr>
              <w:t xml:space="preserve">1 </w:t>
            </w:r>
          </w:p>
        </w:tc>
      </w:tr>
      <w:tr w:rsidR="005145B6" w:rsidRPr="00F02D84" w:rsidTr="00F51D6E">
        <w:trPr>
          <w:cantSplit/>
          <w:trHeight w:hRule="exact" w:val="340"/>
        </w:trPr>
        <w:tc>
          <w:tcPr>
            <w:tcW w:w="973" w:type="pct"/>
            <w:vAlign w:val="center"/>
          </w:tcPr>
          <w:p w:rsidR="005145B6" w:rsidRPr="00F02D84" w:rsidRDefault="005145B6" w:rsidP="002C3C8C">
            <w:pPr>
              <w:pStyle w:val="TableColumnHeader"/>
              <w:jc w:val="left"/>
              <w:rPr>
                <w:b w:val="0"/>
                <w:bCs/>
                <w:szCs w:val="18"/>
              </w:rPr>
            </w:pPr>
            <w:r w:rsidRPr="00F02D84">
              <w:rPr>
                <w:b w:val="0"/>
                <w:bCs/>
                <w:szCs w:val="18"/>
              </w:rPr>
              <w:t>Reference Code</w:t>
            </w:r>
          </w:p>
        </w:tc>
        <w:tc>
          <w:tcPr>
            <w:tcW w:w="4027" w:type="pct"/>
          </w:tcPr>
          <w:p w:rsidR="005145B6" w:rsidRPr="00F02D84" w:rsidRDefault="005145B6" w:rsidP="002C3C8C">
            <w:pPr>
              <w:pStyle w:val="TableColumnHeader"/>
              <w:jc w:val="left"/>
              <w:rPr>
                <w:szCs w:val="18"/>
              </w:rPr>
            </w:pPr>
          </w:p>
        </w:tc>
      </w:tr>
    </w:tbl>
    <w:p w:rsidR="005145B6" w:rsidRPr="00F02D84" w:rsidRDefault="005145B6" w:rsidP="002C3C8C">
      <w:pPr>
        <w:jc w:val="left"/>
        <w:rPr>
          <w:rFonts w:cs="Arial"/>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5145B6" w:rsidRPr="00F02D84" w:rsidTr="00F51D6E">
        <w:trPr>
          <w:cantSplit/>
        </w:trPr>
        <w:tc>
          <w:tcPr>
            <w:tcW w:w="5000" w:type="pct"/>
            <w:shd w:val="clear" w:color="auto" w:fill="CCCCCC"/>
          </w:tcPr>
          <w:p w:rsidR="005145B6" w:rsidRPr="00F02D84" w:rsidRDefault="005145B6" w:rsidP="002C3C8C">
            <w:pPr>
              <w:pStyle w:val="TableColumnHeader"/>
              <w:jc w:val="left"/>
              <w:rPr>
                <w:b w:val="0"/>
                <w:bCs/>
                <w:szCs w:val="18"/>
              </w:rPr>
            </w:pPr>
            <w:r w:rsidRPr="00F02D84">
              <w:rPr>
                <w:b w:val="0"/>
                <w:bCs/>
                <w:szCs w:val="18"/>
              </w:rPr>
              <w:t>Disclaimer</w:t>
            </w:r>
          </w:p>
        </w:tc>
      </w:tr>
      <w:tr w:rsidR="005145B6" w:rsidRPr="00F02D84" w:rsidTr="00F51D6E">
        <w:trPr>
          <w:cantSplit/>
        </w:trPr>
        <w:tc>
          <w:tcPr>
            <w:tcW w:w="5000" w:type="pct"/>
          </w:tcPr>
          <w:p w:rsidR="00AC4185" w:rsidRDefault="005B58F1" w:rsidP="002C3C8C">
            <w:pPr>
              <w:pStyle w:val="TableColumnHeader"/>
              <w:jc w:val="left"/>
              <w:rPr>
                <w:rFonts w:ascii="Calibri" w:hAnsi="Calibri" w:cs="Calibri"/>
                <w:b w:val="0"/>
                <w:sz w:val="22"/>
                <w:szCs w:val="22"/>
              </w:rPr>
            </w:pPr>
            <w:r w:rsidRPr="00576F77">
              <w:rPr>
                <w:rFonts w:ascii="Calibri" w:hAnsi="Calibri" w:cs="Calibri"/>
                <w:b w:val="0"/>
                <w:sz w:val="22"/>
                <w:szCs w:val="22"/>
              </w:rPr>
              <w:t>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w:t>
            </w:r>
          </w:p>
          <w:p w:rsidR="005145B6" w:rsidRPr="00576F77" w:rsidRDefault="00222F19" w:rsidP="002C3C8C">
            <w:pPr>
              <w:pStyle w:val="TableColumnHeader"/>
              <w:jc w:val="left"/>
              <w:rPr>
                <w:rFonts w:ascii="Calibri" w:hAnsi="Calibri" w:cs="Calibri"/>
                <w:b w:val="0"/>
                <w:sz w:val="22"/>
                <w:szCs w:val="22"/>
              </w:rPr>
            </w:pPr>
            <w:r>
              <w:rPr>
                <w:rFonts w:ascii="Calibri" w:hAnsi="Calibri" w:cs="Calibri"/>
                <w:b w:val="0"/>
                <w:sz w:val="22"/>
                <w:szCs w:val="22"/>
              </w:rPr>
              <w:br/>
            </w:r>
            <w:r w:rsidR="00AC4185" w:rsidRPr="00AC4185">
              <w:rPr>
                <w:rFonts w:ascii="Calibri" w:hAnsi="Calibri" w:cs="Calibri"/>
                <w:b w:val="0"/>
                <w:sz w:val="22"/>
                <w:szCs w:val="22"/>
              </w:rPr>
              <w:t xml:space="preserve">Any sublicensing/distribution of the Asset by Accenture or any change of scope of use of the </w:t>
            </w:r>
            <w:proofErr w:type="gramStart"/>
            <w:r w:rsidR="00AC4185" w:rsidRPr="00AC4185">
              <w:rPr>
                <w:rFonts w:ascii="Calibri" w:hAnsi="Calibri" w:cs="Calibri"/>
                <w:b w:val="0"/>
                <w:sz w:val="22"/>
                <w:szCs w:val="22"/>
              </w:rPr>
              <w:t>Asset,</w:t>
            </w:r>
            <w:proofErr w:type="gramEnd"/>
            <w:r w:rsidR="00AC4185" w:rsidRPr="00AC4185">
              <w:rPr>
                <w:rFonts w:ascii="Calibri" w:hAnsi="Calibri" w:cs="Calibri"/>
                <w:b w:val="0"/>
                <w:sz w:val="22"/>
                <w:szCs w:val="22"/>
              </w:rPr>
              <w:t xml:space="preserve"> should be subject to review and clearance by legal based on the scope of new usage identified</w:t>
            </w:r>
            <w:r w:rsidR="00030459">
              <w:rPr>
                <w:rFonts w:ascii="Calibri" w:hAnsi="Calibri" w:cs="Calibri"/>
                <w:b w:val="0"/>
                <w:sz w:val="22"/>
                <w:szCs w:val="22"/>
              </w:rPr>
              <w:t>.</w:t>
            </w:r>
            <w:r>
              <w:rPr>
                <w:rFonts w:ascii="Calibri" w:hAnsi="Calibri" w:cs="Calibri"/>
                <w:b w:val="0"/>
                <w:sz w:val="22"/>
                <w:szCs w:val="22"/>
              </w:rPr>
              <w:br/>
            </w:r>
          </w:p>
        </w:tc>
      </w:tr>
    </w:tbl>
    <w:p w:rsidR="005145B6" w:rsidRPr="00F02D84" w:rsidRDefault="005145B6" w:rsidP="002C3C8C">
      <w:pPr>
        <w:jc w:val="left"/>
        <w:rPr>
          <w:rFonts w:cs="Arial"/>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952"/>
        <w:gridCol w:w="1279"/>
        <w:gridCol w:w="1243"/>
      </w:tblGrid>
      <w:tr w:rsidR="004D072A" w:rsidTr="00D34E5A">
        <w:trPr>
          <w:cantSplit/>
          <w:trHeight w:hRule="exact" w:val="340"/>
        </w:trPr>
        <w:tc>
          <w:tcPr>
            <w:tcW w:w="5000" w:type="pct"/>
            <w:gridSpan w:val="4"/>
            <w:tcBorders>
              <w:bottom w:val="single" w:sz="4" w:space="0" w:color="auto"/>
            </w:tcBorders>
            <w:shd w:val="clear" w:color="auto" w:fill="CCCCCC"/>
            <w:vAlign w:val="center"/>
          </w:tcPr>
          <w:p w:rsidR="004D072A" w:rsidRDefault="004D072A" w:rsidP="002C3C8C">
            <w:pPr>
              <w:pStyle w:val="TableColumnHeader"/>
              <w:jc w:val="left"/>
              <w:rPr>
                <w:b w:val="0"/>
                <w:bCs/>
                <w:szCs w:val="18"/>
              </w:rPr>
            </w:pPr>
            <w:r>
              <w:rPr>
                <w:b w:val="0"/>
                <w:bCs/>
                <w:szCs w:val="18"/>
              </w:rPr>
              <w:t>Document Approval / Review</w:t>
            </w:r>
          </w:p>
        </w:tc>
      </w:tr>
      <w:tr w:rsidR="004D072A" w:rsidTr="00D34E5A">
        <w:trPr>
          <w:cantSplit/>
          <w:trHeight w:hRule="exact" w:val="340"/>
        </w:trPr>
        <w:tc>
          <w:tcPr>
            <w:tcW w:w="575" w:type="pct"/>
            <w:shd w:val="clear" w:color="auto" w:fill="CCCCCC"/>
            <w:vAlign w:val="center"/>
          </w:tcPr>
          <w:p w:rsidR="004D072A" w:rsidRDefault="004D072A" w:rsidP="002C3C8C">
            <w:pPr>
              <w:pStyle w:val="TableColumnHeader"/>
              <w:jc w:val="left"/>
              <w:rPr>
                <w:b w:val="0"/>
                <w:bCs/>
                <w:szCs w:val="18"/>
              </w:rPr>
            </w:pPr>
            <w:r>
              <w:rPr>
                <w:b w:val="0"/>
                <w:bCs/>
                <w:szCs w:val="18"/>
              </w:rPr>
              <w:t>Criteria</w:t>
            </w:r>
          </w:p>
        </w:tc>
        <w:tc>
          <w:tcPr>
            <w:tcW w:w="3108" w:type="pct"/>
            <w:shd w:val="clear" w:color="auto" w:fill="CCCCCC"/>
            <w:vAlign w:val="center"/>
          </w:tcPr>
          <w:p w:rsidR="004D072A" w:rsidRDefault="004D072A" w:rsidP="002C3C8C">
            <w:pPr>
              <w:pStyle w:val="TableColumnHeader"/>
              <w:jc w:val="left"/>
              <w:rPr>
                <w:b w:val="0"/>
                <w:bCs/>
                <w:szCs w:val="18"/>
              </w:rPr>
            </w:pPr>
            <w:r>
              <w:rPr>
                <w:b w:val="0"/>
                <w:bCs/>
                <w:szCs w:val="18"/>
              </w:rPr>
              <w:t>Name &amp; Role</w:t>
            </w:r>
          </w:p>
        </w:tc>
        <w:tc>
          <w:tcPr>
            <w:tcW w:w="668" w:type="pct"/>
            <w:shd w:val="clear" w:color="auto" w:fill="CCCCCC"/>
            <w:vAlign w:val="center"/>
          </w:tcPr>
          <w:p w:rsidR="004D072A" w:rsidRDefault="004D072A" w:rsidP="002C3C8C">
            <w:pPr>
              <w:pStyle w:val="TableColumnHeader"/>
              <w:jc w:val="left"/>
              <w:rPr>
                <w:b w:val="0"/>
                <w:bCs/>
                <w:szCs w:val="18"/>
              </w:rPr>
            </w:pPr>
            <w:r>
              <w:rPr>
                <w:b w:val="0"/>
                <w:bCs/>
                <w:szCs w:val="18"/>
              </w:rPr>
              <w:t>Signature</w:t>
            </w:r>
          </w:p>
        </w:tc>
        <w:tc>
          <w:tcPr>
            <w:tcW w:w="649" w:type="pct"/>
            <w:shd w:val="clear" w:color="auto" w:fill="CCCCCC"/>
            <w:vAlign w:val="center"/>
          </w:tcPr>
          <w:p w:rsidR="004D072A" w:rsidRDefault="004D072A" w:rsidP="002C3C8C">
            <w:pPr>
              <w:pStyle w:val="TableColumnHeader"/>
              <w:jc w:val="left"/>
              <w:rPr>
                <w:b w:val="0"/>
                <w:bCs/>
                <w:szCs w:val="18"/>
              </w:rPr>
            </w:pPr>
            <w:r>
              <w:rPr>
                <w:b w:val="0"/>
                <w:bCs/>
                <w:szCs w:val="18"/>
              </w:rPr>
              <w:t>Date</w:t>
            </w:r>
          </w:p>
        </w:tc>
      </w:tr>
      <w:tr w:rsidR="00965BDF" w:rsidTr="00297684">
        <w:trPr>
          <w:cantSplit/>
          <w:trHeight w:hRule="exact" w:val="604"/>
        </w:trPr>
        <w:tc>
          <w:tcPr>
            <w:tcW w:w="575" w:type="pct"/>
            <w:vAlign w:val="center"/>
          </w:tcPr>
          <w:p w:rsidR="00965BDF" w:rsidRDefault="00965BDF" w:rsidP="002C3C8C">
            <w:pPr>
              <w:pStyle w:val="TableColumnHeader"/>
              <w:jc w:val="left"/>
              <w:rPr>
                <w:szCs w:val="18"/>
              </w:rPr>
            </w:pPr>
            <w:r>
              <w:rPr>
                <w:szCs w:val="18"/>
              </w:rPr>
              <w:t>Author</w:t>
            </w:r>
          </w:p>
        </w:tc>
        <w:tc>
          <w:tcPr>
            <w:tcW w:w="3108" w:type="pct"/>
            <w:vAlign w:val="center"/>
          </w:tcPr>
          <w:p w:rsidR="00965BDF" w:rsidRPr="00250DE9" w:rsidRDefault="0046528C" w:rsidP="00285795">
            <w:pPr>
              <w:pStyle w:val="TableColumnHeader"/>
              <w:jc w:val="left"/>
              <w:rPr>
                <w:b w:val="0"/>
              </w:rPr>
            </w:pPr>
            <w:r>
              <w:rPr>
                <w:b w:val="0"/>
              </w:rPr>
              <w:t>Ashwini Siddaiah</w:t>
            </w:r>
          </w:p>
        </w:tc>
        <w:tc>
          <w:tcPr>
            <w:tcW w:w="668" w:type="pct"/>
            <w:vAlign w:val="center"/>
          </w:tcPr>
          <w:p w:rsidR="00965BDF" w:rsidRDefault="00965BDF" w:rsidP="002C3C8C">
            <w:pPr>
              <w:pStyle w:val="TableColumnHeader"/>
              <w:jc w:val="left"/>
              <w:rPr>
                <w:szCs w:val="18"/>
              </w:rPr>
            </w:pPr>
          </w:p>
        </w:tc>
        <w:tc>
          <w:tcPr>
            <w:tcW w:w="649" w:type="pct"/>
            <w:vAlign w:val="center"/>
          </w:tcPr>
          <w:p w:rsidR="00965BDF" w:rsidRDefault="0046528C" w:rsidP="00FA7086">
            <w:pPr>
              <w:pStyle w:val="TableColumnHeader"/>
              <w:jc w:val="left"/>
            </w:pPr>
            <w:r>
              <w:t>29-01-2015</w:t>
            </w:r>
          </w:p>
        </w:tc>
      </w:tr>
      <w:tr w:rsidR="00B9200E" w:rsidTr="00297684">
        <w:trPr>
          <w:cantSplit/>
          <w:trHeight w:hRule="exact" w:val="361"/>
        </w:trPr>
        <w:tc>
          <w:tcPr>
            <w:tcW w:w="575" w:type="pct"/>
            <w:vAlign w:val="center"/>
          </w:tcPr>
          <w:p w:rsidR="00B9200E" w:rsidRDefault="00B9200E" w:rsidP="002C3C8C">
            <w:pPr>
              <w:pStyle w:val="TableColumnHeader"/>
              <w:jc w:val="left"/>
              <w:rPr>
                <w:szCs w:val="18"/>
              </w:rPr>
            </w:pPr>
            <w:r>
              <w:rPr>
                <w:szCs w:val="18"/>
              </w:rPr>
              <w:t>Reviewer</w:t>
            </w:r>
          </w:p>
        </w:tc>
        <w:tc>
          <w:tcPr>
            <w:tcW w:w="3108" w:type="pct"/>
            <w:vAlign w:val="center"/>
          </w:tcPr>
          <w:p w:rsidR="00B9200E" w:rsidRDefault="00B9200E" w:rsidP="002C3C8C">
            <w:pPr>
              <w:pStyle w:val="TableColumnHeader"/>
              <w:jc w:val="left"/>
              <w:rPr>
                <w:szCs w:val="18"/>
                <w:lang w:val="sv-SE"/>
              </w:rPr>
            </w:pPr>
          </w:p>
        </w:tc>
        <w:tc>
          <w:tcPr>
            <w:tcW w:w="668" w:type="pct"/>
            <w:vAlign w:val="center"/>
          </w:tcPr>
          <w:p w:rsidR="00B9200E" w:rsidRDefault="00B9200E" w:rsidP="002C3C8C">
            <w:pPr>
              <w:pStyle w:val="TableColumnHeader"/>
              <w:jc w:val="left"/>
              <w:rPr>
                <w:szCs w:val="18"/>
              </w:rPr>
            </w:pPr>
          </w:p>
        </w:tc>
        <w:tc>
          <w:tcPr>
            <w:tcW w:w="649" w:type="pct"/>
            <w:vAlign w:val="center"/>
          </w:tcPr>
          <w:p w:rsidR="00B9200E" w:rsidRDefault="00B9200E" w:rsidP="002C3C8C">
            <w:pPr>
              <w:pStyle w:val="TableColumnHeader"/>
              <w:jc w:val="left"/>
              <w:rPr>
                <w:szCs w:val="18"/>
              </w:rPr>
            </w:pPr>
          </w:p>
        </w:tc>
      </w:tr>
    </w:tbl>
    <w:p w:rsidR="004D072A" w:rsidRDefault="004D072A" w:rsidP="002C3C8C">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9"/>
        <w:gridCol w:w="1318"/>
        <w:gridCol w:w="4441"/>
        <w:gridCol w:w="2538"/>
      </w:tblGrid>
      <w:tr w:rsidR="004D072A" w:rsidTr="00304FC1">
        <w:trPr>
          <w:cantSplit/>
          <w:trHeight w:hRule="exact" w:val="340"/>
          <w:tblHeader/>
        </w:trPr>
        <w:tc>
          <w:tcPr>
            <w:tcW w:w="5000" w:type="pct"/>
            <w:gridSpan w:val="4"/>
            <w:tcBorders>
              <w:bottom w:val="single" w:sz="4" w:space="0" w:color="auto"/>
            </w:tcBorders>
            <w:shd w:val="clear" w:color="auto" w:fill="CCCCCC"/>
          </w:tcPr>
          <w:p w:rsidR="004D072A" w:rsidRDefault="004D072A" w:rsidP="002C3C8C">
            <w:pPr>
              <w:pStyle w:val="TableColumnHeader"/>
              <w:jc w:val="left"/>
              <w:rPr>
                <w:b w:val="0"/>
                <w:bCs/>
              </w:rPr>
            </w:pPr>
            <w:r>
              <w:rPr>
                <w:b w:val="0"/>
                <w:bCs/>
              </w:rPr>
              <w:t>Version Control</w:t>
            </w:r>
          </w:p>
        </w:tc>
      </w:tr>
      <w:tr w:rsidR="004D072A" w:rsidTr="00297684">
        <w:trPr>
          <w:cantSplit/>
          <w:trHeight w:hRule="exact" w:val="340"/>
          <w:tblHeader/>
        </w:trPr>
        <w:tc>
          <w:tcPr>
            <w:tcW w:w="668" w:type="pct"/>
            <w:shd w:val="clear" w:color="auto" w:fill="CCCCCC"/>
            <w:vAlign w:val="center"/>
          </w:tcPr>
          <w:p w:rsidR="004D072A" w:rsidRDefault="004D072A" w:rsidP="002C3C8C">
            <w:pPr>
              <w:pStyle w:val="TableColumnHeader"/>
              <w:jc w:val="left"/>
              <w:rPr>
                <w:b w:val="0"/>
                <w:bCs/>
              </w:rPr>
            </w:pPr>
            <w:r>
              <w:rPr>
                <w:b w:val="0"/>
                <w:bCs/>
              </w:rPr>
              <w:t>Version</w:t>
            </w:r>
          </w:p>
        </w:tc>
        <w:tc>
          <w:tcPr>
            <w:tcW w:w="688" w:type="pct"/>
            <w:shd w:val="clear" w:color="auto" w:fill="CCCCCC"/>
            <w:vAlign w:val="center"/>
          </w:tcPr>
          <w:p w:rsidR="004D072A" w:rsidRDefault="004D072A" w:rsidP="002C3C8C">
            <w:pPr>
              <w:pStyle w:val="TableColumnHeader"/>
              <w:jc w:val="left"/>
              <w:rPr>
                <w:b w:val="0"/>
                <w:bCs/>
              </w:rPr>
            </w:pPr>
            <w:r>
              <w:rPr>
                <w:b w:val="0"/>
                <w:bCs/>
              </w:rPr>
              <w:t>Date</w:t>
            </w:r>
          </w:p>
        </w:tc>
        <w:tc>
          <w:tcPr>
            <w:tcW w:w="2319" w:type="pct"/>
            <w:shd w:val="clear" w:color="auto" w:fill="CCCCCC"/>
            <w:vAlign w:val="center"/>
          </w:tcPr>
          <w:p w:rsidR="004D072A" w:rsidRDefault="004D072A" w:rsidP="002C3C8C">
            <w:pPr>
              <w:pStyle w:val="TableColumnHeader"/>
              <w:jc w:val="left"/>
              <w:rPr>
                <w:b w:val="0"/>
                <w:bCs/>
              </w:rPr>
            </w:pPr>
            <w:r>
              <w:rPr>
                <w:b w:val="0"/>
                <w:bCs/>
              </w:rPr>
              <w:t>Description of Changes</w:t>
            </w:r>
          </w:p>
        </w:tc>
        <w:tc>
          <w:tcPr>
            <w:tcW w:w="1325" w:type="pct"/>
            <w:shd w:val="clear" w:color="auto" w:fill="CCCCCC"/>
            <w:vAlign w:val="center"/>
          </w:tcPr>
          <w:p w:rsidR="004D072A" w:rsidRDefault="004D072A" w:rsidP="002C3C8C">
            <w:pPr>
              <w:pStyle w:val="TableColumnHeader"/>
              <w:jc w:val="left"/>
              <w:rPr>
                <w:b w:val="0"/>
                <w:bCs/>
              </w:rPr>
            </w:pPr>
            <w:r>
              <w:rPr>
                <w:b w:val="0"/>
                <w:bCs/>
              </w:rPr>
              <w:t>Author</w:t>
            </w:r>
          </w:p>
        </w:tc>
      </w:tr>
      <w:tr w:rsidR="004D072A" w:rsidTr="00297684">
        <w:trPr>
          <w:cantSplit/>
          <w:trHeight w:hRule="exact" w:val="406"/>
        </w:trPr>
        <w:tc>
          <w:tcPr>
            <w:tcW w:w="668" w:type="pct"/>
            <w:vAlign w:val="center"/>
          </w:tcPr>
          <w:p w:rsidR="004D072A" w:rsidRDefault="00250DE9" w:rsidP="002C3C8C">
            <w:pPr>
              <w:pStyle w:val="TableColumnHeader"/>
              <w:jc w:val="left"/>
            </w:pPr>
            <w:r>
              <w:t>1</w:t>
            </w:r>
          </w:p>
        </w:tc>
        <w:tc>
          <w:tcPr>
            <w:tcW w:w="688" w:type="pct"/>
            <w:vAlign w:val="center"/>
          </w:tcPr>
          <w:p w:rsidR="004D072A" w:rsidRDefault="00BF16B4" w:rsidP="00126BBF">
            <w:pPr>
              <w:pStyle w:val="TableColumnHeader"/>
              <w:jc w:val="left"/>
            </w:pPr>
            <w:r>
              <w:t>18</w:t>
            </w:r>
            <w:r w:rsidR="009D0895">
              <w:t>-11-2014</w:t>
            </w:r>
          </w:p>
        </w:tc>
        <w:tc>
          <w:tcPr>
            <w:tcW w:w="2319" w:type="pct"/>
            <w:vAlign w:val="center"/>
          </w:tcPr>
          <w:p w:rsidR="004D072A" w:rsidRDefault="00250DE9" w:rsidP="002C3C8C">
            <w:pPr>
              <w:pStyle w:val="TableColumnHeader"/>
              <w:jc w:val="left"/>
            </w:pPr>
            <w:r>
              <w:t>Document build</w:t>
            </w:r>
          </w:p>
        </w:tc>
        <w:tc>
          <w:tcPr>
            <w:tcW w:w="1325" w:type="pct"/>
            <w:vAlign w:val="center"/>
          </w:tcPr>
          <w:p w:rsidR="00E36CB4" w:rsidRPr="00250DE9" w:rsidRDefault="0046528C" w:rsidP="002C3C8C">
            <w:pPr>
              <w:pStyle w:val="TableColumnHeader"/>
              <w:jc w:val="left"/>
              <w:rPr>
                <w:b w:val="0"/>
              </w:rPr>
            </w:pPr>
            <w:r>
              <w:rPr>
                <w:b w:val="0"/>
              </w:rPr>
              <w:t>Ashwini Siddaiah</w:t>
            </w:r>
          </w:p>
        </w:tc>
      </w:tr>
    </w:tbl>
    <w:p w:rsidR="004D072A" w:rsidRDefault="004D072A" w:rsidP="002C3C8C">
      <w:pPr>
        <w:jc w:val="left"/>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51"/>
        <w:gridCol w:w="6237"/>
        <w:gridCol w:w="2552"/>
      </w:tblGrid>
      <w:tr w:rsidR="00955C16" w:rsidTr="00C34522">
        <w:trPr>
          <w:cantSplit/>
          <w:trHeight w:val="20"/>
          <w:tblHeader/>
        </w:trPr>
        <w:tc>
          <w:tcPr>
            <w:tcW w:w="9640" w:type="dxa"/>
            <w:gridSpan w:val="3"/>
            <w:tcBorders>
              <w:top w:val="single" w:sz="4" w:space="0" w:color="auto"/>
              <w:left w:val="single" w:sz="4" w:space="0" w:color="auto"/>
              <w:bottom w:val="single" w:sz="4" w:space="0" w:color="auto"/>
              <w:right w:val="single" w:sz="4" w:space="0" w:color="auto"/>
            </w:tcBorders>
            <w:shd w:val="clear" w:color="auto" w:fill="CCCCCC"/>
            <w:hideMark/>
          </w:tcPr>
          <w:p w:rsidR="00955C16" w:rsidRDefault="00955C16" w:rsidP="002C3C8C">
            <w:pPr>
              <w:pStyle w:val="TableColumnHeader"/>
              <w:jc w:val="left"/>
              <w:rPr>
                <w:b w:val="0"/>
                <w:bCs/>
                <w:szCs w:val="18"/>
              </w:rPr>
            </w:pPr>
            <w:r>
              <w:rPr>
                <w:b w:val="0"/>
                <w:bCs/>
                <w:szCs w:val="18"/>
              </w:rPr>
              <w:t>Referenced Documents</w:t>
            </w:r>
          </w:p>
        </w:tc>
      </w:tr>
      <w:tr w:rsidR="00955C16" w:rsidTr="00C34522">
        <w:trPr>
          <w:cantSplit/>
          <w:trHeight w:val="20"/>
          <w:tblHeader/>
        </w:trPr>
        <w:tc>
          <w:tcPr>
            <w:tcW w:w="851" w:type="dxa"/>
            <w:tcBorders>
              <w:top w:val="single" w:sz="4" w:space="0" w:color="auto"/>
              <w:left w:val="single" w:sz="4" w:space="0" w:color="auto"/>
              <w:bottom w:val="single" w:sz="4" w:space="0" w:color="auto"/>
              <w:right w:val="single" w:sz="4" w:space="0" w:color="auto"/>
            </w:tcBorders>
            <w:shd w:val="clear" w:color="auto" w:fill="CCCCCC"/>
            <w:hideMark/>
          </w:tcPr>
          <w:p w:rsidR="00955C16" w:rsidRDefault="00955C16" w:rsidP="002C3C8C">
            <w:pPr>
              <w:pStyle w:val="TableColumnHeader"/>
              <w:jc w:val="left"/>
              <w:rPr>
                <w:b w:val="0"/>
                <w:bCs/>
                <w:szCs w:val="18"/>
              </w:rPr>
            </w:pPr>
            <w:r>
              <w:rPr>
                <w:b w:val="0"/>
                <w:bCs/>
                <w:szCs w:val="18"/>
              </w:rPr>
              <w:t>No</w:t>
            </w:r>
          </w:p>
        </w:tc>
        <w:tc>
          <w:tcPr>
            <w:tcW w:w="6237"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955C16" w:rsidRDefault="00955C16" w:rsidP="002C3C8C">
            <w:pPr>
              <w:pStyle w:val="TableColumnHeader"/>
              <w:jc w:val="left"/>
              <w:rPr>
                <w:b w:val="0"/>
                <w:bCs/>
                <w:szCs w:val="18"/>
              </w:rPr>
            </w:pPr>
            <w:r>
              <w:rPr>
                <w:b w:val="0"/>
                <w:bCs/>
                <w:szCs w:val="18"/>
              </w:rPr>
              <w:t>Document Title and Id</w:t>
            </w:r>
          </w:p>
        </w:tc>
        <w:tc>
          <w:tcPr>
            <w:tcW w:w="255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955C16" w:rsidRDefault="00955C16" w:rsidP="002C3C8C">
            <w:pPr>
              <w:pStyle w:val="TableColumnHeader"/>
              <w:jc w:val="left"/>
              <w:rPr>
                <w:b w:val="0"/>
                <w:bCs/>
                <w:szCs w:val="18"/>
              </w:rPr>
            </w:pPr>
            <w:r>
              <w:rPr>
                <w:b w:val="0"/>
                <w:bCs/>
                <w:szCs w:val="18"/>
              </w:rPr>
              <w:t>Location</w:t>
            </w:r>
          </w:p>
        </w:tc>
      </w:tr>
      <w:tr w:rsidR="00236923" w:rsidTr="00C34522">
        <w:trPr>
          <w:cantSplit/>
          <w:trHeight w:val="20"/>
        </w:trPr>
        <w:tc>
          <w:tcPr>
            <w:tcW w:w="851" w:type="dxa"/>
            <w:tcBorders>
              <w:top w:val="single" w:sz="4" w:space="0" w:color="auto"/>
              <w:left w:val="single" w:sz="4" w:space="0" w:color="auto"/>
              <w:bottom w:val="single" w:sz="4" w:space="0" w:color="auto"/>
              <w:right w:val="single" w:sz="4" w:space="0" w:color="auto"/>
            </w:tcBorders>
            <w:vAlign w:val="center"/>
            <w:hideMark/>
          </w:tcPr>
          <w:p w:rsidR="00236923" w:rsidRPr="0012768E" w:rsidRDefault="00236923" w:rsidP="002C3C8C">
            <w:pPr>
              <w:ind w:left="0"/>
              <w:jc w:val="left"/>
              <w:rPr>
                <w:rFonts w:ascii="Calibri" w:hAnsi="Calibri" w:cs="Calibri"/>
                <w:i/>
                <w:sz w:val="18"/>
                <w:szCs w:val="18"/>
              </w:rPr>
            </w:pPr>
            <w:r w:rsidRPr="0012768E">
              <w:rPr>
                <w:rFonts w:ascii="Calibri" w:hAnsi="Calibri" w:cs="Calibri"/>
                <w:i/>
                <w:sz w:val="18"/>
                <w:szCs w:val="18"/>
              </w:rPr>
              <w:t>2</w:t>
            </w:r>
          </w:p>
        </w:tc>
        <w:tc>
          <w:tcPr>
            <w:tcW w:w="6237" w:type="dxa"/>
            <w:tcBorders>
              <w:top w:val="single" w:sz="4" w:space="0" w:color="auto"/>
              <w:left w:val="single" w:sz="4" w:space="0" w:color="auto"/>
              <w:bottom w:val="single" w:sz="4" w:space="0" w:color="auto"/>
              <w:right w:val="single" w:sz="4" w:space="0" w:color="auto"/>
            </w:tcBorders>
            <w:vAlign w:val="center"/>
            <w:hideMark/>
          </w:tcPr>
          <w:p w:rsidR="00236923" w:rsidRPr="0012768E" w:rsidRDefault="00236923" w:rsidP="004E7204">
            <w:pPr>
              <w:spacing w:before="0"/>
              <w:ind w:left="0"/>
              <w:jc w:val="left"/>
              <w:rPr>
                <w:rFonts w:ascii="Calibri" w:hAnsi="Calibri" w:cs="Calibri"/>
                <w:i/>
                <w:sz w:val="18"/>
                <w:szCs w:val="18"/>
                <w:lang w:eastAsia="en-GB"/>
              </w:rPr>
            </w:pPr>
            <w:r w:rsidRPr="0012768E">
              <w:rPr>
                <w:rFonts w:ascii="Calibri" w:hAnsi="Calibri" w:cs="Calibri"/>
                <w:i/>
                <w:sz w:val="18"/>
                <w:szCs w:val="18"/>
                <w:lang w:eastAsia="en-GB"/>
              </w:rPr>
              <w:t>Adobe CQ5 Docs Site</w:t>
            </w:r>
          </w:p>
        </w:tc>
        <w:tc>
          <w:tcPr>
            <w:tcW w:w="2552" w:type="dxa"/>
            <w:tcBorders>
              <w:top w:val="single" w:sz="4" w:space="0" w:color="auto"/>
              <w:left w:val="single" w:sz="4" w:space="0" w:color="auto"/>
              <w:bottom w:val="single" w:sz="4" w:space="0" w:color="auto"/>
              <w:right w:val="single" w:sz="4" w:space="0" w:color="auto"/>
            </w:tcBorders>
            <w:vAlign w:val="center"/>
            <w:hideMark/>
          </w:tcPr>
          <w:p w:rsidR="00236923" w:rsidRPr="0012768E" w:rsidRDefault="00236923" w:rsidP="004E7204">
            <w:pPr>
              <w:jc w:val="left"/>
              <w:rPr>
                <w:rFonts w:ascii="Calibri" w:hAnsi="Calibri" w:cs="Calibri"/>
                <w:i/>
                <w:sz w:val="18"/>
                <w:szCs w:val="18"/>
                <w:lang w:eastAsia="en-GB"/>
              </w:rPr>
            </w:pPr>
            <w:r w:rsidRPr="0012768E">
              <w:rPr>
                <w:rFonts w:ascii="Calibri" w:hAnsi="Calibri" w:cs="Calibri"/>
                <w:i/>
                <w:sz w:val="18"/>
                <w:szCs w:val="18"/>
                <w:lang w:eastAsia="en-GB"/>
              </w:rPr>
              <w:t>docs.day.com</w:t>
            </w:r>
          </w:p>
        </w:tc>
      </w:tr>
    </w:tbl>
    <w:p w:rsidR="00264F81" w:rsidRDefault="00264F81" w:rsidP="00AA4169">
      <w:pPr>
        <w:ind w:left="0"/>
        <w:jc w:val="center"/>
      </w:pPr>
    </w:p>
    <w:p w:rsidR="00264F81" w:rsidRDefault="00264F81" w:rsidP="00AA4169">
      <w:pPr>
        <w:ind w:left="0"/>
        <w:jc w:val="center"/>
      </w:pPr>
    </w:p>
    <w:p w:rsidR="00B73C44" w:rsidRDefault="00B73C44" w:rsidP="00EE1C8E">
      <w:pPr>
        <w:ind w:left="0"/>
      </w:pPr>
    </w:p>
    <w:p w:rsidR="00EE1C8E" w:rsidRDefault="00EE1C8E" w:rsidP="00EE1C8E">
      <w:pPr>
        <w:ind w:left="0"/>
      </w:pPr>
    </w:p>
    <w:p w:rsidR="00EE1C8E" w:rsidRDefault="00EE1C8E" w:rsidP="00EE1C8E">
      <w:pPr>
        <w:ind w:left="0"/>
      </w:pPr>
    </w:p>
    <w:p w:rsidR="00EE1C8E" w:rsidRDefault="00EE1C8E" w:rsidP="00EE1C8E">
      <w:pPr>
        <w:ind w:left="0"/>
      </w:pPr>
    </w:p>
    <w:p w:rsidR="00EE1C8E" w:rsidRDefault="00EE1C8E" w:rsidP="00EE1C8E">
      <w:pPr>
        <w:ind w:left="0"/>
      </w:pPr>
    </w:p>
    <w:p w:rsidR="00EE1C8E" w:rsidRDefault="00EE1C8E" w:rsidP="00EE1C8E">
      <w:pPr>
        <w:ind w:left="0"/>
      </w:pPr>
    </w:p>
    <w:p w:rsidR="00EE1C8E" w:rsidRDefault="00EE1C8E" w:rsidP="00EE1C8E">
      <w:pPr>
        <w:ind w:left="0"/>
      </w:pPr>
    </w:p>
    <w:sdt>
      <w:sdtPr>
        <w:rPr>
          <w:rFonts w:asciiTheme="minorHAnsi" w:eastAsiaTheme="minorHAnsi" w:hAnsiTheme="minorHAnsi" w:cstheme="minorBidi"/>
          <w:b w:val="0"/>
          <w:bCs w:val="0"/>
          <w:color w:val="auto"/>
          <w:sz w:val="22"/>
          <w:szCs w:val="22"/>
          <w:lang w:val="en-GB" w:eastAsia="en-US"/>
        </w:rPr>
        <w:id w:val="-983780210"/>
        <w:docPartObj>
          <w:docPartGallery w:val="Table of Contents"/>
          <w:docPartUnique/>
        </w:docPartObj>
      </w:sdtPr>
      <w:sdtEndPr>
        <w:rPr>
          <w:rFonts w:ascii="Arial" w:eastAsia="Times New Roman" w:hAnsi="Arial" w:cs="Times New Roman"/>
          <w:noProof/>
          <w:sz w:val="20"/>
          <w:szCs w:val="20"/>
        </w:rPr>
      </w:sdtEndPr>
      <w:sdtContent>
        <w:p w:rsidR="00EE1C8E" w:rsidRDefault="00EE1C8E" w:rsidP="00EE1C8E">
          <w:pPr>
            <w:pStyle w:val="TOCHeading"/>
            <w:jc w:val="both"/>
            <w:rPr>
              <w:rFonts w:ascii="Arial" w:hAnsi="Arial" w:cs="Arial"/>
            </w:rPr>
          </w:pPr>
          <w:r w:rsidRPr="009B0C4F">
            <w:rPr>
              <w:rFonts w:ascii="Arial" w:hAnsi="Arial" w:cs="Arial"/>
            </w:rPr>
            <w:t>Table of</w:t>
          </w:r>
          <w:r w:rsidRPr="00C93EE4">
            <w:rPr>
              <w:rFonts w:ascii="Arial" w:eastAsiaTheme="minorHAnsi" w:hAnsi="Arial" w:cs="Arial"/>
              <w:bCs w:val="0"/>
              <w:color w:val="auto"/>
              <w:lang w:eastAsia="en-US"/>
            </w:rPr>
            <w:t xml:space="preserve"> </w:t>
          </w:r>
          <w:r w:rsidRPr="00C93EE4">
            <w:rPr>
              <w:rFonts w:ascii="Arial" w:hAnsi="Arial" w:cs="Arial"/>
            </w:rPr>
            <w:t>Contents</w:t>
          </w:r>
        </w:p>
        <w:p w:rsidR="00F63B79" w:rsidRDefault="00EE1C8E">
          <w:pPr>
            <w:pStyle w:val="TOC1"/>
            <w:tabs>
              <w:tab w:val="right" w:leader="dot" w:pos="9350"/>
            </w:tabs>
            <w:rPr>
              <w:rFonts w:asciiTheme="minorHAnsi" w:eastAsiaTheme="minorEastAsia" w:hAnsiTheme="minorHAnsi" w:cstheme="minorBidi"/>
              <w:b w:val="0"/>
              <w:noProof/>
              <w:sz w:val="22"/>
              <w:szCs w:val="22"/>
              <w:lang w:val="en-US"/>
            </w:rPr>
          </w:pPr>
          <w:r w:rsidRPr="009F12CD">
            <w:fldChar w:fldCharType="begin"/>
          </w:r>
          <w:r w:rsidRPr="009F12CD">
            <w:instrText xml:space="preserve"> TOC \o "1-4" \h \z \u </w:instrText>
          </w:r>
          <w:r w:rsidRPr="009F12CD">
            <w:fldChar w:fldCharType="separate"/>
          </w:r>
          <w:hyperlink w:anchor="_Toc399335602" w:history="1">
            <w:r w:rsidR="00F63B79" w:rsidRPr="00B21ECF">
              <w:rPr>
                <w:rStyle w:val="Hyperlink"/>
                <w:noProof/>
              </w:rPr>
              <w:t>Introduction</w:t>
            </w:r>
            <w:r w:rsidR="00F63B79">
              <w:rPr>
                <w:noProof/>
                <w:webHidden/>
              </w:rPr>
              <w:tab/>
            </w:r>
            <w:r w:rsidR="00F63B79">
              <w:rPr>
                <w:noProof/>
                <w:webHidden/>
              </w:rPr>
              <w:fldChar w:fldCharType="begin"/>
            </w:r>
            <w:r w:rsidR="00F63B79">
              <w:rPr>
                <w:noProof/>
                <w:webHidden/>
              </w:rPr>
              <w:instrText xml:space="preserve"> PAGEREF _Toc399335602 \h </w:instrText>
            </w:r>
            <w:r w:rsidR="00F63B79">
              <w:rPr>
                <w:noProof/>
                <w:webHidden/>
              </w:rPr>
            </w:r>
            <w:r w:rsidR="00F63B79">
              <w:rPr>
                <w:noProof/>
                <w:webHidden/>
              </w:rPr>
              <w:fldChar w:fldCharType="separate"/>
            </w:r>
            <w:r w:rsidR="00F63B79">
              <w:rPr>
                <w:noProof/>
                <w:webHidden/>
              </w:rPr>
              <w:t>3</w:t>
            </w:r>
            <w:r w:rsidR="00F63B79">
              <w:rPr>
                <w:noProof/>
                <w:webHidden/>
              </w:rPr>
              <w:fldChar w:fldCharType="end"/>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03" w:history="1">
            <w:r w:rsidR="00F63B79" w:rsidRPr="00B21ECF">
              <w:rPr>
                <w:rStyle w:val="Hyperlink"/>
                <w:noProof/>
              </w:rPr>
              <w:t>1.1</w:t>
            </w:r>
            <w:r w:rsidR="00F63B79">
              <w:rPr>
                <w:rFonts w:asciiTheme="minorHAnsi" w:eastAsiaTheme="minorEastAsia" w:hAnsiTheme="minorHAnsi" w:cstheme="minorBidi"/>
                <w:noProof/>
                <w:sz w:val="22"/>
                <w:szCs w:val="22"/>
                <w:lang w:val="en-US"/>
              </w:rPr>
              <w:tab/>
            </w:r>
            <w:r w:rsidR="00F63B79" w:rsidRPr="00B21ECF">
              <w:rPr>
                <w:rStyle w:val="Hyperlink"/>
                <w:noProof/>
              </w:rPr>
              <w:t>Purpose</w:t>
            </w:r>
            <w:r w:rsidR="00F63B79">
              <w:rPr>
                <w:noProof/>
                <w:webHidden/>
              </w:rPr>
              <w:tab/>
            </w:r>
            <w:r w:rsidR="00F63B79">
              <w:rPr>
                <w:noProof/>
                <w:webHidden/>
              </w:rPr>
              <w:fldChar w:fldCharType="begin"/>
            </w:r>
            <w:r w:rsidR="00F63B79">
              <w:rPr>
                <w:noProof/>
                <w:webHidden/>
              </w:rPr>
              <w:instrText xml:space="preserve"> PAGEREF _Toc399335603 \h </w:instrText>
            </w:r>
            <w:r w:rsidR="00F63B79">
              <w:rPr>
                <w:noProof/>
                <w:webHidden/>
              </w:rPr>
            </w:r>
            <w:r w:rsidR="00F63B79">
              <w:rPr>
                <w:noProof/>
                <w:webHidden/>
              </w:rPr>
              <w:fldChar w:fldCharType="separate"/>
            </w:r>
            <w:r w:rsidR="00F63B79">
              <w:rPr>
                <w:noProof/>
                <w:webHidden/>
              </w:rPr>
              <w:t>3</w:t>
            </w:r>
            <w:r w:rsidR="00F63B79">
              <w:rPr>
                <w:noProof/>
                <w:webHidden/>
              </w:rPr>
              <w:fldChar w:fldCharType="end"/>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04" w:history="1">
            <w:r w:rsidR="00F63B79" w:rsidRPr="00B21ECF">
              <w:rPr>
                <w:rStyle w:val="Hyperlink"/>
                <w:noProof/>
              </w:rPr>
              <w:t>1.2</w:t>
            </w:r>
            <w:r w:rsidR="00F63B79">
              <w:rPr>
                <w:rFonts w:asciiTheme="minorHAnsi" w:eastAsiaTheme="minorEastAsia" w:hAnsiTheme="minorHAnsi" w:cstheme="minorBidi"/>
                <w:noProof/>
                <w:sz w:val="22"/>
                <w:szCs w:val="22"/>
                <w:lang w:val="en-US"/>
              </w:rPr>
              <w:tab/>
            </w:r>
            <w:r w:rsidR="00F63B79" w:rsidRPr="00B21ECF">
              <w:rPr>
                <w:rStyle w:val="Hyperlink"/>
                <w:noProof/>
              </w:rPr>
              <w:t>Scope</w:t>
            </w:r>
            <w:r w:rsidR="00F63B79">
              <w:rPr>
                <w:noProof/>
                <w:webHidden/>
              </w:rPr>
              <w:tab/>
            </w:r>
            <w:r w:rsidR="00F63B79">
              <w:rPr>
                <w:noProof/>
                <w:webHidden/>
              </w:rPr>
              <w:fldChar w:fldCharType="begin"/>
            </w:r>
            <w:r w:rsidR="00F63B79">
              <w:rPr>
                <w:noProof/>
                <w:webHidden/>
              </w:rPr>
              <w:instrText xml:space="preserve"> PAGEREF _Toc399335604 \h </w:instrText>
            </w:r>
            <w:r w:rsidR="00F63B79">
              <w:rPr>
                <w:noProof/>
                <w:webHidden/>
              </w:rPr>
            </w:r>
            <w:r w:rsidR="00F63B79">
              <w:rPr>
                <w:noProof/>
                <w:webHidden/>
              </w:rPr>
              <w:fldChar w:fldCharType="separate"/>
            </w:r>
            <w:r w:rsidR="00F63B79">
              <w:rPr>
                <w:noProof/>
                <w:webHidden/>
              </w:rPr>
              <w:t>3</w:t>
            </w:r>
            <w:r w:rsidR="00F63B79">
              <w:rPr>
                <w:noProof/>
                <w:webHidden/>
              </w:rPr>
              <w:fldChar w:fldCharType="end"/>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05" w:history="1">
            <w:r w:rsidR="00F63B79" w:rsidRPr="00B21ECF">
              <w:rPr>
                <w:rStyle w:val="Hyperlink"/>
                <w:noProof/>
              </w:rPr>
              <w:t>1.3</w:t>
            </w:r>
            <w:r w:rsidR="00F63B79">
              <w:rPr>
                <w:rFonts w:asciiTheme="minorHAnsi" w:eastAsiaTheme="minorEastAsia" w:hAnsiTheme="minorHAnsi" w:cstheme="minorBidi"/>
                <w:noProof/>
                <w:sz w:val="22"/>
                <w:szCs w:val="22"/>
                <w:lang w:val="en-US"/>
              </w:rPr>
              <w:tab/>
            </w:r>
            <w:r w:rsidR="00F63B79" w:rsidRPr="00B21ECF">
              <w:rPr>
                <w:rStyle w:val="Hyperlink"/>
                <w:noProof/>
              </w:rPr>
              <w:t>Audience</w:t>
            </w:r>
            <w:r w:rsidR="00F63B79">
              <w:rPr>
                <w:noProof/>
                <w:webHidden/>
              </w:rPr>
              <w:tab/>
            </w:r>
            <w:r w:rsidR="00F63B79">
              <w:rPr>
                <w:noProof/>
                <w:webHidden/>
              </w:rPr>
              <w:fldChar w:fldCharType="begin"/>
            </w:r>
            <w:r w:rsidR="00F63B79">
              <w:rPr>
                <w:noProof/>
                <w:webHidden/>
              </w:rPr>
              <w:instrText xml:space="preserve"> PAGEREF _Toc399335605 \h </w:instrText>
            </w:r>
            <w:r w:rsidR="00F63B79">
              <w:rPr>
                <w:noProof/>
                <w:webHidden/>
              </w:rPr>
            </w:r>
            <w:r w:rsidR="00F63B79">
              <w:rPr>
                <w:noProof/>
                <w:webHidden/>
              </w:rPr>
              <w:fldChar w:fldCharType="separate"/>
            </w:r>
            <w:r w:rsidR="00F63B79">
              <w:rPr>
                <w:noProof/>
                <w:webHidden/>
              </w:rPr>
              <w:t>3</w:t>
            </w:r>
            <w:r w:rsidR="00F63B79">
              <w:rPr>
                <w:noProof/>
                <w:webHidden/>
              </w:rPr>
              <w:fldChar w:fldCharType="end"/>
            </w:r>
          </w:hyperlink>
        </w:p>
        <w:p w:rsidR="00F63B79" w:rsidRDefault="008C3BA7">
          <w:pPr>
            <w:pStyle w:val="TOC1"/>
            <w:tabs>
              <w:tab w:val="left" w:pos="403"/>
              <w:tab w:val="right" w:leader="dot" w:pos="9350"/>
            </w:tabs>
            <w:rPr>
              <w:rFonts w:asciiTheme="minorHAnsi" w:eastAsiaTheme="minorEastAsia" w:hAnsiTheme="minorHAnsi" w:cstheme="minorBidi"/>
              <w:b w:val="0"/>
              <w:noProof/>
              <w:sz w:val="22"/>
              <w:szCs w:val="22"/>
              <w:lang w:val="en-US"/>
            </w:rPr>
          </w:pPr>
          <w:hyperlink w:anchor="_Toc399335606" w:history="1">
            <w:r w:rsidR="00F63B79" w:rsidRPr="00B21ECF">
              <w:rPr>
                <w:rStyle w:val="Hyperlink"/>
                <w:noProof/>
              </w:rPr>
              <w:t>2</w:t>
            </w:r>
            <w:r w:rsidR="00F63B79">
              <w:rPr>
                <w:rFonts w:asciiTheme="minorHAnsi" w:eastAsiaTheme="minorEastAsia" w:hAnsiTheme="minorHAnsi" w:cstheme="minorBidi"/>
                <w:b w:val="0"/>
                <w:noProof/>
                <w:sz w:val="22"/>
                <w:szCs w:val="22"/>
                <w:lang w:val="en-US"/>
              </w:rPr>
              <w:tab/>
            </w:r>
            <w:r w:rsidR="00F63B79" w:rsidRPr="00B21ECF">
              <w:rPr>
                <w:rStyle w:val="Hyperlink"/>
                <w:noProof/>
              </w:rPr>
              <w:t>Functional Specification</w:t>
            </w:r>
            <w:r w:rsidR="00F63B79">
              <w:rPr>
                <w:noProof/>
                <w:webHidden/>
              </w:rPr>
              <w:tab/>
            </w:r>
            <w:r w:rsidR="00F63B79">
              <w:rPr>
                <w:noProof/>
                <w:webHidden/>
              </w:rPr>
              <w:fldChar w:fldCharType="begin"/>
            </w:r>
            <w:r w:rsidR="00F63B79">
              <w:rPr>
                <w:noProof/>
                <w:webHidden/>
              </w:rPr>
              <w:instrText xml:space="preserve"> PAGEREF _Toc399335606 \h </w:instrText>
            </w:r>
            <w:r w:rsidR="00F63B79">
              <w:rPr>
                <w:noProof/>
                <w:webHidden/>
              </w:rPr>
            </w:r>
            <w:r w:rsidR="00F63B79">
              <w:rPr>
                <w:noProof/>
                <w:webHidden/>
              </w:rPr>
              <w:fldChar w:fldCharType="separate"/>
            </w:r>
            <w:r w:rsidR="00F63B79">
              <w:rPr>
                <w:noProof/>
                <w:webHidden/>
              </w:rPr>
              <w:t>4</w:t>
            </w:r>
            <w:r w:rsidR="00F63B79">
              <w:rPr>
                <w:noProof/>
                <w:webHidden/>
              </w:rPr>
              <w:fldChar w:fldCharType="end"/>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07" w:history="1">
            <w:r w:rsidR="00F63B79" w:rsidRPr="00B21ECF">
              <w:rPr>
                <w:rStyle w:val="Hyperlink"/>
                <w:noProof/>
              </w:rPr>
              <w:t>2.1</w:t>
            </w:r>
            <w:r w:rsidR="00F63B79">
              <w:rPr>
                <w:rFonts w:asciiTheme="minorHAnsi" w:eastAsiaTheme="minorEastAsia" w:hAnsiTheme="minorHAnsi" w:cstheme="minorBidi"/>
                <w:noProof/>
                <w:sz w:val="22"/>
                <w:szCs w:val="22"/>
                <w:lang w:val="en-US"/>
              </w:rPr>
              <w:tab/>
            </w:r>
            <w:r w:rsidR="00F63B79" w:rsidRPr="00B21ECF">
              <w:rPr>
                <w:rStyle w:val="Hyperlink"/>
                <w:noProof/>
              </w:rPr>
              <w:t>Component Overview:</w:t>
            </w:r>
            <w:r w:rsidR="00F63B79">
              <w:rPr>
                <w:noProof/>
                <w:webHidden/>
              </w:rPr>
              <w:tab/>
            </w:r>
            <w:r w:rsidR="00F63B79">
              <w:rPr>
                <w:noProof/>
                <w:webHidden/>
              </w:rPr>
              <w:fldChar w:fldCharType="begin"/>
            </w:r>
            <w:r w:rsidR="00F63B79">
              <w:rPr>
                <w:noProof/>
                <w:webHidden/>
              </w:rPr>
              <w:instrText xml:space="preserve"> PAGEREF _Toc399335607 \h </w:instrText>
            </w:r>
            <w:r w:rsidR="00F63B79">
              <w:rPr>
                <w:noProof/>
                <w:webHidden/>
              </w:rPr>
            </w:r>
            <w:r w:rsidR="00F63B79">
              <w:rPr>
                <w:noProof/>
                <w:webHidden/>
              </w:rPr>
              <w:fldChar w:fldCharType="separate"/>
            </w:r>
            <w:r w:rsidR="00F63B79">
              <w:rPr>
                <w:noProof/>
                <w:webHidden/>
              </w:rPr>
              <w:t>4</w:t>
            </w:r>
            <w:r w:rsidR="00F63B79">
              <w:rPr>
                <w:noProof/>
                <w:webHidden/>
              </w:rPr>
              <w:fldChar w:fldCharType="end"/>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08" w:history="1">
            <w:r w:rsidR="00F63B79" w:rsidRPr="00B21ECF">
              <w:rPr>
                <w:rStyle w:val="Hyperlink"/>
                <w:noProof/>
              </w:rPr>
              <w:t>2.2</w:t>
            </w:r>
            <w:r w:rsidR="00F63B79">
              <w:rPr>
                <w:rFonts w:asciiTheme="minorHAnsi" w:eastAsiaTheme="minorEastAsia" w:hAnsiTheme="minorHAnsi" w:cstheme="minorBidi"/>
                <w:noProof/>
                <w:sz w:val="22"/>
                <w:szCs w:val="22"/>
                <w:lang w:val="en-US"/>
              </w:rPr>
              <w:tab/>
            </w:r>
            <w:r w:rsidR="00F63B79" w:rsidRPr="00B21ECF">
              <w:rPr>
                <w:rStyle w:val="Hyperlink"/>
                <w:noProof/>
              </w:rPr>
              <w:t>Functional Details:</w:t>
            </w:r>
            <w:r w:rsidR="00F63B79">
              <w:rPr>
                <w:noProof/>
                <w:webHidden/>
              </w:rPr>
              <w:tab/>
            </w:r>
            <w:r w:rsidR="00F63B79">
              <w:rPr>
                <w:noProof/>
                <w:webHidden/>
              </w:rPr>
              <w:fldChar w:fldCharType="begin"/>
            </w:r>
            <w:r w:rsidR="00F63B79">
              <w:rPr>
                <w:noProof/>
                <w:webHidden/>
              </w:rPr>
              <w:instrText xml:space="preserve"> PAGEREF _Toc399335608 \h </w:instrText>
            </w:r>
            <w:r w:rsidR="00F63B79">
              <w:rPr>
                <w:noProof/>
                <w:webHidden/>
              </w:rPr>
            </w:r>
            <w:r w:rsidR="00F63B79">
              <w:rPr>
                <w:noProof/>
                <w:webHidden/>
              </w:rPr>
              <w:fldChar w:fldCharType="separate"/>
            </w:r>
            <w:r w:rsidR="00F63B79">
              <w:rPr>
                <w:noProof/>
                <w:webHidden/>
              </w:rPr>
              <w:t>4</w:t>
            </w:r>
            <w:r w:rsidR="00F63B79">
              <w:rPr>
                <w:noProof/>
                <w:webHidden/>
              </w:rPr>
              <w:fldChar w:fldCharType="end"/>
            </w:r>
          </w:hyperlink>
        </w:p>
        <w:p w:rsidR="00F63B79" w:rsidRDefault="008C3BA7">
          <w:pPr>
            <w:pStyle w:val="TOC1"/>
            <w:tabs>
              <w:tab w:val="left" w:pos="403"/>
              <w:tab w:val="right" w:leader="dot" w:pos="9350"/>
            </w:tabs>
            <w:rPr>
              <w:rFonts w:asciiTheme="minorHAnsi" w:eastAsiaTheme="minorEastAsia" w:hAnsiTheme="minorHAnsi" w:cstheme="minorBidi"/>
              <w:b w:val="0"/>
              <w:noProof/>
              <w:sz w:val="22"/>
              <w:szCs w:val="22"/>
              <w:lang w:val="en-US"/>
            </w:rPr>
          </w:pPr>
          <w:hyperlink w:anchor="_Toc399335609" w:history="1">
            <w:r w:rsidR="00F63B79" w:rsidRPr="00B21ECF">
              <w:rPr>
                <w:rStyle w:val="Hyperlink"/>
                <w:noProof/>
              </w:rPr>
              <w:t>3</w:t>
            </w:r>
            <w:r w:rsidR="00F63B79">
              <w:rPr>
                <w:rFonts w:asciiTheme="minorHAnsi" w:eastAsiaTheme="minorEastAsia" w:hAnsiTheme="minorHAnsi" w:cstheme="minorBidi"/>
                <w:b w:val="0"/>
                <w:noProof/>
                <w:sz w:val="22"/>
                <w:szCs w:val="22"/>
                <w:lang w:val="en-US"/>
              </w:rPr>
              <w:tab/>
            </w:r>
            <w:r w:rsidR="00F63B79" w:rsidRPr="00B21ECF">
              <w:rPr>
                <w:rStyle w:val="Hyperlink"/>
                <w:noProof/>
              </w:rPr>
              <w:t>Design Specification</w:t>
            </w:r>
            <w:r w:rsidR="00F63B79">
              <w:rPr>
                <w:noProof/>
                <w:webHidden/>
              </w:rPr>
              <w:tab/>
            </w:r>
            <w:r w:rsidR="001850E9">
              <w:rPr>
                <w:noProof/>
                <w:webHidden/>
              </w:rPr>
              <w:t>6</w:t>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10" w:history="1">
            <w:r w:rsidR="00F63B79" w:rsidRPr="00B21ECF">
              <w:rPr>
                <w:rStyle w:val="Hyperlink"/>
                <w:noProof/>
              </w:rPr>
              <w:t>3.1</w:t>
            </w:r>
            <w:r w:rsidR="00F63B79">
              <w:rPr>
                <w:rFonts w:asciiTheme="minorHAnsi" w:eastAsiaTheme="minorEastAsia" w:hAnsiTheme="minorHAnsi" w:cstheme="minorBidi"/>
                <w:noProof/>
                <w:sz w:val="22"/>
                <w:szCs w:val="22"/>
                <w:lang w:val="en-US"/>
              </w:rPr>
              <w:tab/>
            </w:r>
            <w:r w:rsidR="00F63B79" w:rsidRPr="00B21ECF">
              <w:rPr>
                <w:rStyle w:val="Hyperlink"/>
                <w:noProof/>
              </w:rPr>
              <w:t>Key Assumption</w:t>
            </w:r>
            <w:r w:rsidR="00F63B79">
              <w:rPr>
                <w:noProof/>
                <w:webHidden/>
              </w:rPr>
              <w:tab/>
            </w:r>
            <w:r w:rsidR="001850E9">
              <w:rPr>
                <w:noProof/>
                <w:webHidden/>
              </w:rPr>
              <w:t>6</w:t>
            </w:r>
          </w:hyperlink>
        </w:p>
        <w:p w:rsidR="00F63B79" w:rsidRDefault="008C3BA7">
          <w:pPr>
            <w:pStyle w:val="TOC2"/>
            <w:tabs>
              <w:tab w:val="left" w:pos="880"/>
              <w:tab w:val="right" w:leader="dot" w:pos="9350"/>
            </w:tabs>
            <w:rPr>
              <w:rFonts w:asciiTheme="minorHAnsi" w:eastAsiaTheme="minorEastAsia" w:hAnsiTheme="minorHAnsi" w:cstheme="minorBidi"/>
              <w:noProof/>
              <w:sz w:val="22"/>
              <w:szCs w:val="22"/>
              <w:lang w:val="en-US"/>
            </w:rPr>
          </w:pPr>
          <w:hyperlink w:anchor="_Toc399335611" w:history="1">
            <w:r w:rsidR="00F63B79" w:rsidRPr="00B21ECF">
              <w:rPr>
                <w:rStyle w:val="Hyperlink"/>
                <w:noProof/>
              </w:rPr>
              <w:t>3.2</w:t>
            </w:r>
            <w:r w:rsidR="00F63B79">
              <w:rPr>
                <w:rFonts w:asciiTheme="minorHAnsi" w:eastAsiaTheme="minorEastAsia" w:hAnsiTheme="minorHAnsi" w:cstheme="minorBidi"/>
                <w:noProof/>
                <w:sz w:val="22"/>
                <w:szCs w:val="22"/>
                <w:lang w:val="en-US"/>
              </w:rPr>
              <w:tab/>
            </w:r>
            <w:r w:rsidR="00F63B79" w:rsidRPr="00B21ECF">
              <w:rPr>
                <w:rStyle w:val="Hyperlink"/>
                <w:noProof/>
              </w:rPr>
              <w:t>Technical Specification</w:t>
            </w:r>
            <w:r w:rsidR="00F63B79">
              <w:rPr>
                <w:noProof/>
                <w:webHidden/>
              </w:rPr>
              <w:tab/>
            </w:r>
            <w:r w:rsidR="004A529E">
              <w:rPr>
                <w:noProof/>
                <w:webHidden/>
              </w:rPr>
              <w:t>6</w:t>
            </w:r>
          </w:hyperlink>
        </w:p>
        <w:p w:rsidR="00F63B79" w:rsidRDefault="008C3BA7">
          <w:pPr>
            <w:pStyle w:val="TOC3"/>
            <w:tabs>
              <w:tab w:val="left" w:pos="1100"/>
              <w:tab w:val="right" w:leader="dot" w:pos="9350"/>
            </w:tabs>
            <w:rPr>
              <w:rFonts w:asciiTheme="minorHAnsi" w:eastAsiaTheme="minorEastAsia" w:hAnsiTheme="minorHAnsi" w:cstheme="minorBidi"/>
              <w:noProof/>
              <w:sz w:val="22"/>
              <w:szCs w:val="22"/>
              <w:lang w:val="en-US"/>
            </w:rPr>
          </w:pPr>
          <w:hyperlink w:anchor="_Toc399335612" w:history="1">
            <w:r w:rsidR="00F63B79" w:rsidRPr="00B21ECF">
              <w:rPr>
                <w:rStyle w:val="Hyperlink"/>
                <w:noProof/>
              </w:rPr>
              <w:t>3.2.1</w:t>
            </w:r>
            <w:r w:rsidR="00F63B79">
              <w:rPr>
                <w:rFonts w:asciiTheme="minorHAnsi" w:eastAsiaTheme="minorEastAsia" w:hAnsiTheme="minorHAnsi" w:cstheme="minorBidi"/>
                <w:noProof/>
                <w:sz w:val="22"/>
                <w:szCs w:val="22"/>
                <w:lang w:val="en-US"/>
              </w:rPr>
              <w:tab/>
            </w:r>
            <w:r w:rsidR="00F63B79" w:rsidRPr="00B21ECF">
              <w:rPr>
                <w:rStyle w:val="Hyperlink"/>
                <w:noProof/>
              </w:rPr>
              <w:t>Component Definition</w:t>
            </w:r>
            <w:r w:rsidR="00F63B79">
              <w:rPr>
                <w:noProof/>
                <w:webHidden/>
              </w:rPr>
              <w:tab/>
            </w:r>
            <w:r w:rsidR="003156B2">
              <w:rPr>
                <w:noProof/>
                <w:webHidden/>
              </w:rPr>
              <w:t>6</w:t>
            </w:r>
          </w:hyperlink>
        </w:p>
        <w:p w:rsidR="00F63B79" w:rsidRDefault="008C3BA7">
          <w:pPr>
            <w:pStyle w:val="TOC3"/>
            <w:tabs>
              <w:tab w:val="left" w:pos="1100"/>
              <w:tab w:val="right" w:leader="dot" w:pos="9350"/>
            </w:tabs>
            <w:rPr>
              <w:rFonts w:asciiTheme="minorHAnsi" w:eastAsiaTheme="minorEastAsia" w:hAnsiTheme="minorHAnsi" w:cstheme="minorBidi"/>
              <w:noProof/>
              <w:sz w:val="22"/>
              <w:szCs w:val="22"/>
              <w:lang w:val="en-US"/>
            </w:rPr>
          </w:pPr>
          <w:hyperlink w:anchor="_Toc399335613" w:history="1">
            <w:r w:rsidR="00F63B79" w:rsidRPr="00B21ECF">
              <w:rPr>
                <w:rStyle w:val="Hyperlink"/>
                <w:noProof/>
              </w:rPr>
              <w:t>3.2.2</w:t>
            </w:r>
            <w:r w:rsidR="00F63B79">
              <w:rPr>
                <w:rFonts w:asciiTheme="minorHAnsi" w:eastAsiaTheme="minorEastAsia" w:hAnsiTheme="minorHAnsi" w:cstheme="minorBidi"/>
                <w:noProof/>
                <w:sz w:val="22"/>
                <w:szCs w:val="22"/>
                <w:lang w:val="en-US"/>
              </w:rPr>
              <w:tab/>
            </w:r>
            <w:r w:rsidR="00F63B79" w:rsidRPr="00B21ECF">
              <w:rPr>
                <w:rStyle w:val="Hyperlink"/>
                <w:noProof/>
              </w:rPr>
              <w:t>Authoring Dialog Design</w:t>
            </w:r>
            <w:r w:rsidR="00F63B79">
              <w:rPr>
                <w:noProof/>
                <w:webHidden/>
              </w:rPr>
              <w:tab/>
            </w:r>
            <w:r w:rsidR="00F96C47">
              <w:rPr>
                <w:noProof/>
                <w:webHidden/>
              </w:rPr>
              <w:t>6</w:t>
            </w:r>
          </w:hyperlink>
        </w:p>
        <w:p w:rsidR="00F63B79" w:rsidRDefault="008C3BA7">
          <w:pPr>
            <w:pStyle w:val="TOC3"/>
            <w:tabs>
              <w:tab w:val="left" w:pos="1100"/>
              <w:tab w:val="right" w:leader="dot" w:pos="9350"/>
            </w:tabs>
            <w:rPr>
              <w:rFonts w:asciiTheme="minorHAnsi" w:eastAsiaTheme="minorEastAsia" w:hAnsiTheme="minorHAnsi" w:cstheme="minorBidi"/>
              <w:noProof/>
              <w:sz w:val="22"/>
              <w:szCs w:val="22"/>
              <w:lang w:val="en-US"/>
            </w:rPr>
          </w:pPr>
          <w:hyperlink w:anchor="_Toc399335614" w:history="1">
            <w:r w:rsidR="00F63B79" w:rsidRPr="00B21ECF">
              <w:rPr>
                <w:rStyle w:val="Hyperlink"/>
                <w:noProof/>
              </w:rPr>
              <w:t>3.2.3</w:t>
            </w:r>
            <w:r w:rsidR="00F63B79">
              <w:rPr>
                <w:rFonts w:asciiTheme="minorHAnsi" w:eastAsiaTheme="minorEastAsia" w:hAnsiTheme="minorHAnsi" w:cstheme="minorBidi"/>
                <w:noProof/>
                <w:sz w:val="22"/>
                <w:szCs w:val="22"/>
                <w:lang w:val="en-US"/>
              </w:rPr>
              <w:tab/>
            </w:r>
            <w:r w:rsidR="00F63B79" w:rsidRPr="00B21ECF">
              <w:rPr>
                <w:rStyle w:val="Hyperlink"/>
                <w:noProof/>
              </w:rPr>
              <w:t>Component Script</w:t>
            </w:r>
            <w:r w:rsidR="00F63B79">
              <w:rPr>
                <w:noProof/>
                <w:webHidden/>
              </w:rPr>
              <w:tab/>
            </w:r>
            <w:r w:rsidR="00F63B79">
              <w:rPr>
                <w:noProof/>
                <w:webHidden/>
              </w:rPr>
              <w:fldChar w:fldCharType="begin"/>
            </w:r>
            <w:r w:rsidR="00F63B79">
              <w:rPr>
                <w:noProof/>
                <w:webHidden/>
              </w:rPr>
              <w:instrText xml:space="preserve"> PAGEREF _Toc399335614 \h </w:instrText>
            </w:r>
            <w:r w:rsidR="00F63B79">
              <w:rPr>
                <w:noProof/>
                <w:webHidden/>
              </w:rPr>
            </w:r>
            <w:r w:rsidR="00F63B79">
              <w:rPr>
                <w:noProof/>
                <w:webHidden/>
              </w:rPr>
              <w:fldChar w:fldCharType="separate"/>
            </w:r>
            <w:r w:rsidR="00F63B79">
              <w:rPr>
                <w:noProof/>
                <w:webHidden/>
              </w:rPr>
              <w:t>6</w:t>
            </w:r>
            <w:r w:rsidR="00F63B79">
              <w:rPr>
                <w:noProof/>
                <w:webHidden/>
              </w:rPr>
              <w:fldChar w:fldCharType="end"/>
            </w:r>
          </w:hyperlink>
        </w:p>
        <w:p w:rsidR="00B56D76" w:rsidRDefault="00EE1C8E" w:rsidP="00F0209E">
          <w:r w:rsidRPr="009F12CD">
            <w:fldChar w:fldCharType="end"/>
          </w:r>
        </w:p>
        <w:p w:rsidR="00EE1C8E" w:rsidRDefault="008C3BA7" w:rsidP="00F0209E">
          <w:pPr>
            <w:sectPr w:rsidR="00EE1C8E" w:rsidSect="00FB0DCE">
              <w:headerReference w:type="default" r:id="rId12"/>
              <w:footerReference w:type="even" r:id="rId13"/>
              <w:footerReference w:type="default" r:id="rId14"/>
              <w:pgSz w:w="12240" w:h="15840" w:code="1"/>
              <w:pgMar w:top="1701" w:right="1440" w:bottom="1412" w:left="1440" w:header="426" w:footer="720" w:gutter="0"/>
              <w:cols w:space="720"/>
              <w:docGrid w:linePitch="272"/>
            </w:sectPr>
          </w:pPr>
        </w:p>
      </w:sdtContent>
    </w:sdt>
    <w:p w:rsidR="0022326C" w:rsidRPr="00402FFE" w:rsidRDefault="00955C16" w:rsidP="00F0209E">
      <w:pPr>
        <w:pStyle w:val="Heading1"/>
        <w:numPr>
          <w:ilvl w:val="0"/>
          <w:numId w:val="0"/>
        </w:numPr>
      </w:pPr>
      <w:bookmarkStart w:id="0" w:name="_Toc399335602"/>
      <w:r w:rsidRPr="008B2893">
        <w:rPr>
          <w:sz w:val="28"/>
        </w:rPr>
        <w:lastRenderedPageBreak/>
        <w:t>Introduction</w:t>
      </w:r>
      <w:bookmarkEnd w:id="0"/>
    </w:p>
    <w:p w:rsidR="00B73C44" w:rsidRPr="008F0EA2" w:rsidRDefault="00A85102" w:rsidP="008F0EA2">
      <w:pPr>
        <w:pStyle w:val="Heading2"/>
        <w:ind w:hanging="1144"/>
      </w:pPr>
      <w:bookmarkStart w:id="1" w:name="_Toc269214993"/>
      <w:bookmarkStart w:id="2" w:name="_Toc399335603"/>
      <w:r w:rsidRPr="008F0EA2">
        <w:t>Purpose</w:t>
      </w:r>
      <w:bookmarkEnd w:id="1"/>
      <w:bookmarkEnd w:id="2"/>
    </w:p>
    <w:p w:rsidR="007972C1" w:rsidRPr="00FC30B4" w:rsidRDefault="007972C1" w:rsidP="007972C1">
      <w:pPr>
        <w:tabs>
          <w:tab w:val="left" w:pos="3261"/>
        </w:tabs>
        <w:spacing w:after="240"/>
        <w:ind w:left="0" w:right="6"/>
        <w:rPr>
          <w:rFonts w:cs="Arial"/>
          <w:szCs w:val="18"/>
        </w:rPr>
      </w:pPr>
      <w:r w:rsidRPr="00FC30B4">
        <w:rPr>
          <w:rFonts w:cs="Arial"/>
          <w:szCs w:val="18"/>
        </w:rPr>
        <w:t xml:space="preserve">The purpose of this document is to provide the high level approach and design of the </w:t>
      </w:r>
      <w:r w:rsidR="00720FD4">
        <w:rPr>
          <w:rFonts w:cs="Arial"/>
          <w:szCs w:val="18"/>
        </w:rPr>
        <w:t>Country Selector</w:t>
      </w:r>
      <w:r w:rsidR="00ED75DF">
        <w:rPr>
          <w:rFonts w:cs="Arial"/>
          <w:szCs w:val="18"/>
        </w:rPr>
        <w:t xml:space="preserve"> </w:t>
      </w:r>
      <w:r w:rsidR="00DE696C">
        <w:rPr>
          <w:rFonts w:cs="Arial"/>
          <w:szCs w:val="18"/>
        </w:rPr>
        <w:t>component.</w:t>
      </w:r>
      <w:r>
        <w:rPr>
          <w:rFonts w:cs="Arial"/>
          <w:szCs w:val="18"/>
        </w:rPr>
        <w:t xml:space="preserve"> </w:t>
      </w:r>
    </w:p>
    <w:p w:rsidR="007972C1" w:rsidRDefault="0059399E" w:rsidP="007972C1">
      <w:pPr>
        <w:ind w:left="0"/>
        <w:rPr>
          <w:rFonts w:cs="Arial"/>
          <w:szCs w:val="18"/>
        </w:rPr>
      </w:pPr>
      <w:r>
        <w:rPr>
          <w:rFonts w:cs="Arial"/>
          <w:szCs w:val="18"/>
        </w:rPr>
        <w:t>It provides:</w:t>
      </w:r>
    </w:p>
    <w:p w:rsidR="001D1A43" w:rsidRPr="001D1A43" w:rsidRDefault="007972C1" w:rsidP="00AE5690">
      <w:pPr>
        <w:numPr>
          <w:ilvl w:val="0"/>
          <w:numId w:val="8"/>
        </w:numPr>
        <w:ind w:left="528" w:hanging="350"/>
      </w:pPr>
      <w:r w:rsidRPr="001D1A43">
        <w:rPr>
          <w:rFonts w:cs="Arial"/>
          <w:szCs w:val="18"/>
        </w:rPr>
        <w:t xml:space="preserve">A </w:t>
      </w:r>
      <w:r w:rsidR="004A0212" w:rsidRPr="001D1A43">
        <w:rPr>
          <w:rFonts w:cs="Arial"/>
          <w:szCs w:val="18"/>
        </w:rPr>
        <w:t xml:space="preserve"> </w:t>
      </w:r>
      <w:r w:rsidRPr="001D1A43">
        <w:rPr>
          <w:rFonts w:cs="Arial"/>
          <w:szCs w:val="18"/>
        </w:rPr>
        <w:t xml:space="preserve">detailed technical design </w:t>
      </w:r>
    </w:p>
    <w:p w:rsidR="001D1A43" w:rsidRPr="001D1A43" w:rsidRDefault="007972C1" w:rsidP="00AE5690">
      <w:pPr>
        <w:numPr>
          <w:ilvl w:val="0"/>
          <w:numId w:val="8"/>
        </w:numPr>
        <w:ind w:left="528" w:hanging="350"/>
      </w:pPr>
      <w:r w:rsidRPr="001D1A43">
        <w:rPr>
          <w:rFonts w:cs="Arial"/>
          <w:szCs w:val="18"/>
        </w:rPr>
        <w:t>A description of the components that can deliver the functionality and their interactions</w:t>
      </w:r>
      <w:r w:rsidR="001D1A43">
        <w:rPr>
          <w:rFonts w:cs="Arial"/>
          <w:szCs w:val="18"/>
        </w:rPr>
        <w:t>.</w:t>
      </w:r>
    </w:p>
    <w:p w:rsidR="007972C1" w:rsidRPr="00554F3B" w:rsidRDefault="001D1A43" w:rsidP="00AE5690">
      <w:pPr>
        <w:numPr>
          <w:ilvl w:val="0"/>
          <w:numId w:val="8"/>
        </w:numPr>
        <w:ind w:left="528" w:hanging="350"/>
      </w:pPr>
      <w:r>
        <w:rPr>
          <w:rFonts w:cs="Arial"/>
          <w:szCs w:val="18"/>
        </w:rPr>
        <w:t xml:space="preserve"> </w:t>
      </w:r>
      <w:r w:rsidR="007972C1" w:rsidRPr="001D1A43">
        <w:rPr>
          <w:rFonts w:cs="Arial"/>
          <w:szCs w:val="18"/>
        </w:rPr>
        <w:t xml:space="preserve">A basis or reference for developers to produce detailed designs and </w:t>
      </w:r>
      <w:r w:rsidR="003C6F35" w:rsidRPr="001D1A43">
        <w:rPr>
          <w:rFonts w:cs="Arial"/>
          <w:szCs w:val="18"/>
        </w:rPr>
        <w:t>implement</w:t>
      </w:r>
      <w:r w:rsidR="003C6F35">
        <w:rPr>
          <w:rFonts w:cs="Arial"/>
          <w:szCs w:val="18"/>
        </w:rPr>
        <w:t>ation of</w:t>
      </w:r>
      <w:r w:rsidR="007972C1" w:rsidRPr="001D1A43">
        <w:rPr>
          <w:rFonts w:cs="Arial"/>
          <w:szCs w:val="18"/>
        </w:rPr>
        <w:t xml:space="preserve"> the components.</w:t>
      </w:r>
    </w:p>
    <w:p w:rsidR="003C6F35" w:rsidRDefault="003C6F35" w:rsidP="007972C1">
      <w:pPr>
        <w:ind w:left="0"/>
        <w:rPr>
          <w:rFonts w:cs="Arial"/>
          <w:szCs w:val="18"/>
        </w:rPr>
      </w:pPr>
    </w:p>
    <w:p w:rsidR="007972C1" w:rsidRPr="00826007" w:rsidRDefault="00607095" w:rsidP="007972C1">
      <w:pPr>
        <w:ind w:left="0"/>
      </w:pPr>
      <w:r>
        <w:rPr>
          <w:rFonts w:cs="Arial"/>
          <w:szCs w:val="18"/>
        </w:rPr>
        <w:t>This</w:t>
      </w:r>
      <w:r w:rsidR="007972C1">
        <w:rPr>
          <w:rFonts w:cs="Arial"/>
          <w:szCs w:val="18"/>
        </w:rPr>
        <w:t xml:space="preserve"> document does not cover installation or configuration guides for the actual implementation. This information will be provided in the user manual.</w:t>
      </w:r>
    </w:p>
    <w:p w:rsidR="004472D4" w:rsidRDefault="004472D4" w:rsidP="00FC30B4">
      <w:pPr>
        <w:tabs>
          <w:tab w:val="left" w:pos="3261"/>
        </w:tabs>
        <w:spacing w:after="240"/>
        <w:ind w:left="0" w:right="6"/>
        <w:rPr>
          <w:rFonts w:cs="Arial"/>
          <w:szCs w:val="18"/>
        </w:rPr>
      </w:pPr>
    </w:p>
    <w:p w:rsidR="00B73C44" w:rsidRPr="0018231D" w:rsidRDefault="004B0E58" w:rsidP="0018231D">
      <w:pPr>
        <w:pStyle w:val="Heading2"/>
        <w:tabs>
          <w:tab w:val="clear" w:pos="1144"/>
          <w:tab w:val="num" w:pos="90"/>
        </w:tabs>
        <w:ind w:hanging="1144"/>
      </w:pPr>
      <w:bookmarkStart w:id="3" w:name="_Toc399335604"/>
      <w:r w:rsidRPr="0018231D">
        <w:t>Scope</w:t>
      </w:r>
      <w:bookmarkEnd w:id="3"/>
    </w:p>
    <w:p w:rsidR="00CF4B22" w:rsidRDefault="007972C1" w:rsidP="007972C1">
      <w:pPr>
        <w:ind w:left="0"/>
      </w:pPr>
      <w:r>
        <w:t>The scope of this document is to cover the detailed design fo</w:t>
      </w:r>
      <w:r w:rsidR="00524055">
        <w:t>r</w:t>
      </w:r>
      <w:r w:rsidR="00561994">
        <w:t xml:space="preserve"> the </w:t>
      </w:r>
      <w:r w:rsidR="00CB3BDA">
        <w:t>Country Selector</w:t>
      </w:r>
      <w:r w:rsidR="00C030D8">
        <w:t xml:space="preserve"> </w:t>
      </w:r>
      <w:r>
        <w:t xml:space="preserve">component as per the requirements outlined. </w:t>
      </w:r>
    </w:p>
    <w:p w:rsidR="00CF4B22" w:rsidRDefault="00CF4B22" w:rsidP="00574275">
      <w:pPr>
        <w:ind w:left="0"/>
      </w:pPr>
    </w:p>
    <w:p w:rsidR="004A0E25" w:rsidRDefault="004A0E25" w:rsidP="0018231D">
      <w:pPr>
        <w:pStyle w:val="Heading2"/>
        <w:ind w:hanging="1144"/>
      </w:pPr>
      <w:bookmarkStart w:id="4" w:name="_Toc399335605"/>
      <w:r>
        <w:t>Audience</w:t>
      </w:r>
      <w:bookmarkEnd w:id="4"/>
    </w:p>
    <w:p w:rsidR="004A0212" w:rsidRDefault="004A0212" w:rsidP="004A0212">
      <w:pPr>
        <w:ind w:left="0"/>
      </w:pPr>
      <w:r>
        <w:t xml:space="preserve">This document is intended for architects, developers, designers, and testers.  It is assumed that the audience is at least nominally familiar with the concepts of Adobe CQ5 features, components and </w:t>
      </w:r>
      <w:proofErr w:type="spellStart"/>
      <w:r>
        <w:t>OSGi</w:t>
      </w:r>
      <w:proofErr w:type="spellEnd"/>
      <w:r>
        <w:t xml:space="preserve"> services.  These include but are not limited to:</w:t>
      </w:r>
    </w:p>
    <w:p w:rsidR="004A0212" w:rsidRDefault="004A0212" w:rsidP="00AE5690">
      <w:pPr>
        <w:numPr>
          <w:ilvl w:val="0"/>
          <w:numId w:val="7"/>
        </w:numPr>
        <w:ind w:left="850" w:hanging="426"/>
      </w:pPr>
      <w:r>
        <w:t>CQ5 Collaboration</w:t>
      </w:r>
    </w:p>
    <w:p w:rsidR="004A0212" w:rsidRDefault="004A0212" w:rsidP="00AE5690">
      <w:pPr>
        <w:numPr>
          <w:ilvl w:val="0"/>
          <w:numId w:val="7"/>
        </w:numPr>
        <w:ind w:left="850" w:hanging="426"/>
      </w:pPr>
      <w:r>
        <w:t>JavaScript programming (particularly around cookies)</w:t>
      </w:r>
    </w:p>
    <w:p w:rsidR="00B56D76" w:rsidRDefault="00B56D76" w:rsidP="00B56D76"/>
    <w:p w:rsidR="00B56D76" w:rsidRDefault="00B56D76" w:rsidP="00B56D76"/>
    <w:p w:rsidR="00B56D76" w:rsidRDefault="00B56D76" w:rsidP="00B56D76">
      <w:pPr>
        <w:ind w:left="0"/>
      </w:pPr>
    </w:p>
    <w:p w:rsidR="00B56D76" w:rsidRDefault="00B56D76" w:rsidP="00B56D76">
      <w:pPr>
        <w:ind w:left="0"/>
      </w:pPr>
    </w:p>
    <w:p w:rsidR="00B56D76" w:rsidRDefault="00B56D76" w:rsidP="00B56D76">
      <w:pPr>
        <w:ind w:left="0"/>
      </w:pPr>
    </w:p>
    <w:p w:rsidR="00B56D76" w:rsidRDefault="00B56D76" w:rsidP="00B56D76"/>
    <w:p w:rsidR="00B56D76" w:rsidRDefault="00B56D76" w:rsidP="00B56D76"/>
    <w:p w:rsidR="00B56D76" w:rsidRDefault="00B56D76" w:rsidP="00B56D76"/>
    <w:p w:rsidR="00B02BC3" w:rsidRDefault="00B02BC3"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250DE9" w:rsidRDefault="00250DE9" w:rsidP="00B02BC3">
      <w:pPr>
        <w:ind w:left="850"/>
      </w:pPr>
    </w:p>
    <w:p w:rsidR="00B02BC3" w:rsidRDefault="00B02BC3" w:rsidP="00B02BC3">
      <w:pPr>
        <w:pStyle w:val="Heading1"/>
      </w:pPr>
      <w:bookmarkStart w:id="5" w:name="_Toc399335606"/>
      <w:r>
        <w:t>Functional Specification</w:t>
      </w:r>
      <w:bookmarkEnd w:id="5"/>
    </w:p>
    <w:p w:rsidR="00F84A2C" w:rsidRDefault="00F84A2C" w:rsidP="00097928">
      <w:pPr>
        <w:ind w:left="0"/>
      </w:pPr>
    </w:p>
    <w:p w:rsidR="00B02BC3" w:rsidRDefault="00B02BC3" w:rsidP="00B02BC3">
      <w:pPr>
        <w:pStyle w:val="Heading2"/>
      </w:pPr>
      <w:bookmarkStart w:id="6" w:name="_Toc399335607"/>
      <w:r>
        <w:t>Component Overview:</w:t>
      </w:r>
      <w:bookmarkEnd w:id="6"/>
      <w:r>
        <w:t xml:space="preserve"> </w:t>
      </w:r>
    </w:p>
    <w:p w:rsidR="004840FA" w:rsidRPr="0010758A" w:rsidRDefault="009C28FA" w:rsidP="00BD60A8">
      <w:r>
        <w:rPr>
          <w:b/>
        </w:rPr>
        <w:t>Country Selector</w:t>
      </w:r>
      <w:r w:rsidR="006E1A48">
        <w:rPr>
          <w:b/>
        </w:rPr>
        <w:t>:</w:t>
      </w:r>
      <w:r w:rsidR="00B02BC3">
        <w:t xml:space="preserve"> </w:t>
      </w:r>
      <w:r w:rsidR="00D413FF">
        <w:t>Th</w:t>
      </w:r>
      <w:r w:rsidR="00B97732">
        <w:t>is</w:t>
      </w:r>
      <w:r w:rsidR="00D413FF">
        <w:t xml:space="preserve"> </w:t>
      </w:r>
      <w:r w:rsidR="00B97732">
        <w:t>module</w:t>
      </w:r>
      <w:r w:rsidR="005A0B23">
        <w:t xml:space="preserve"> </w:t>
      </w:r>
      <w:r w:rsidR="005A0B23" w:rsidRPr="004840FA">
        <w:t>is included wherever the header is specified to be used on a template</w:t>
      </w:r>
      <w:r w:rsidR="00D413FF">
        <w:t xml:space="preserve"> </w:t>
      </w:r>
      <w:r w:rsidR="005A0B23">
        <w:t xml:space="preserve">that </w:t>
      </w:r>
      <w:r w:rsidR="00D413FF">
        <w:t xml:space="preserve">lets </w:t>
      </w:r>
      <w:r w:rsidR="005A0B23">
        <w:t xml:space="preserve">the </w:t>
      </w:r>
      <w:r w:rsidR="00D413FF">
        <w:t xml:space="preserve">user to </w:t>
      </w:r>
      <w:r w:rsidR="005A0B23" w:rsidRPr="00B97732">
        <w:t>select a country in a drop down list</w:t>
      </w:r>
      <w:r w:rsidR="00380D8C" w:rsidRPr="00B97732">
        <w:t>.</w:t>
      </w:r>
      <w:r w:rsidR="00D413FF">
        <w:t xml:space="preserve"> User can </w:t>
      </w:r>
      <w:r w:rsidR="00380D8C">
        <w:t>navigate to the respective country or language site by selecting the</w:t>
      </w:r>
      <w:bookmarkStart w:id="7" w:name="_GoBack"/>
      <w:bookmarkEnd w:id="7"/>
      <w:r w:rsidR="00380D8C">
        <w:t xml:space="preserve"> values in the </w:t>
      </w:r>
      <w:proofErr w:type="spellStart"/>
      <w:r w:rsidR="00380D8C">
        <w:t>flyout</w:t>
      </w:r>
      <w:proofErr w:type="spellEnd"/>
      <w:r w:rsidR="00380D8C">
        <w:t xml:space="preserve">. </w:t>
      </w:r>
    </w:p>
    <w:p w:rsidR="00971C23" w:rsidRDefault="00971C23" w:rsidP="00971C23"/>
    <w:p w:rsidR="00971C23" w:rsidRDefault="00971C23" w:rsidP="00971C23"/>
    <w:p w:rsidR="00971C23" w:rsidRPr="00971C23" w:rsidRDefault="00971C23" w:rsidP="00971C23"/>
    <w:p w:rsidR="00936330" w:rsidRPr="00EE340D" w:rsidRDefault="00D413FF" w:rsidP="00936330">
      <w:pPr>
        <w:rPr>
          <w:rFonts w:ascii="Times New Roman" w:hAnsi="Times New Roman"/>
          <w:b/>
          <w:sz w:val="28"/>
          <w:szCs w:val="28"/>
        </w:rPr>
      </w:pPr>
      <w:r>
        <w:rPr>
          <w:noProof/>
          <w:lang w:val="en-US"/>
        </w:rPr>
        <mc:AlternateContent>
          <mc:Choice Requires="wps">
            <w:drawing>
              <wp:anchor distT="0" distB="0" distL="114300" distR="114300" simplePos="0" relativeHeight="251663360" behindDoc="0" locked="0" layoutInCell="1" allowOverlap="1" wp14:anchorId="5A844ECF" wp14:editId="20D04321">
                <wp:simplePos x="0" y="0"/>
                <wp:positionH relativeFrom="column">
                  <wp:posOffset>2828260</wp:posOffset>
                </wp:positionH>
                <wp:positionV relativeFrom="paragraph">
                  <wp:posOffset>40832</wp:posOffset>
                </wp:positionV>
                <wp:extent cx="2062717" cy="1744138"/>
                <wp:effectExtent l="0" t="0" r="13970" b="2794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717" cy="1744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6330" w:rsidRDefault="006B693D" w:rsidP="00936330">
                            <w:pPr>
                              <w:ind w:left="0"/>
                              <w:jc w:val="center"/>
                            </w:pPr>
                            <w:r>
                              <w:t xml:space="preserve">Components will be </w:t>
                            </w:r>
                            <w:r w:rsidR="00380D8C">
                              <w:t>fixed</w:t>
                            </w:r>
                            <w:r>
                              <w:t xml:space="preserve"> on page and </w:t>
                            </w:r>
                            <w:r w:rsidR="00380D8C">
                              <w:t>will be present with the header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left:0;text-align:left;margin-left:222.7pt;margin-top:3.2pt;width:162.4pt;height:1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" fillcolor="#4f81bd [3204]" strokecolor="#243f60 [1604]" strokeweight="2pt">
                <v:path arrowok="t"/>
                <v:textbox>
                  <w:txbxContent>
                    <w:p w:rsidR="00936330" w:rsidRDefault="006B693D" w:rsidP="00936330">
                      <w:pPr>
                        <w:ind w:left="0"/>
                        <w:jc w:val="center"/>
                      </w:pPr>
                      <w:r>
                        <w:t xml:space="preserve">Components will be </w:t>
                      </w:r>
                      <w:r w:rsidR="00380D8C">
                        <w:t>fixed</w:t>
                      </w:r>
                      <w:r>
                        <w:t xml:space="preserve"> on page and </w:t>
                      </w:r>
                      <w:r w:rsidR="00380D8C">
                        <w:t>will be present with the header component</w:t>
                      </w:r>
                    </w:p>
                  </w:txbxContent>
                </v:textbox>
              </v:oval>
            </w:pict>
          </mc:Fallback>
        </mc:AlternateContent>
      </w:r>
      <w:r w:rsidR="004B59F4">
        <w:rPr>
          <w:rFonts w:ascii="Times New Roman" w:hAnsi="Times New Roman"/>
          <w:b/>
          <w:noProof/>
          <w:sz w:val="28"/>
          <w:szCs w:val="28"/>
          <w:lang w:val="en-US"/>
        </w:rPr>
        <mc:AlternateContent>
          <mc:Choice Requires="wps">
            <w:drawing>
              <wp:anchor distT="0" distB="0" distL="114300" distR="114300" simplePos="0" relativeHeight="251694080" behindDoc="0" locked="0" layoutInCell="1" allowOverlap="1" wp14:anchorId="12BC69F7" wp14:editId="6139F06F">
                <wp:simplePos x="0" y="0"/>
                <wp:positionH relativeFrom="column">
                  <wp:posOffset>2424223</wp:posOffset>
                </wp:positionH>
                <wp:positionV relativeFrom="paragraph">
                  <wp:posOffset>44849</wp:posOffset>
                </wp:positionV>
                <wp:extent cx="2764318" cy="0"/>
                <wp:effectExtent l="0" t="0" r="17145" b="19050"/>
                <wp:wrapNone/>
                <wp:docPr id="40" name="Straight Connector 40"/>
                <wp:cNvGraphicFramePr/>
                <a:graphic xmlns:a="http://schemas.openxmlformats.org/drawingml/2006/main">
                  <a:graphicData uri="http://schemas.microsoft.com/office/word/2010/wordprocessingShape">
                    <wps:wsp>
                      <wps:cNvCnPr/>
                      <wps:spPr>
                        <a:xfrm>
                          <a:off x="0" y="0"/>
                          <a:ext cx="27643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0.9pt,3.55pt" to="408.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" strokecolor="#4579b8 [3044]"/>
            </w:pict>
          </mc:Fallback>
        </mc:AlternateContent>
      </w:r>
      <w:r w:rsidR="004B59F4">
        <w:rPr>
          <w:rFonts w:ascii="Times New Roman" w:hAnsi="Times New Roman"/>
          <w:b/>
          <w:noProof/>
          <w:sz w:val="28"/>
          <w:szCs w:val="28"/>
          <w:lang w:val="en-US"/>
        </w:rPr>
        <mc:AlternateContent>
          <mc:Choice Requires="wps">
            <w:drawing>
              <wp:anchor distT="0" distB="0" distL="114300" distR="114300" simplePos="0" relativeHeight="251693056" behindDoc="0" locked="0" layoutInCell="1" allowOverlap="1" wp14:anchorId="06C9CC03" wp14:editId="06A441F8">
                <wp:simplePos x="0" y="0"/>
                <wp:positionH relativeFrom="column">
                  <wp:posOffset>5156791</wp:posOffset>
                </wp:positionH>
                <wp:positionV relativeFrom="paragraph">
                  <wp:posOffset>44849</wp:posOffset>
                </wp:positionV>
                <wp:extent cx="31897" cy="3742660"/>
                <wp:effectExtent l="0" t="0" r="25400" b="10795"/>
                <wp:wrapNone/>
                <wp:docPr id="39" name="Straight Connector 39"/>
                <wp:cNvGraphicFramePr/>
                <a:graphic xmlns:a="http://schemas.openxmlformats.org/drawingml/2006/main">
                  <a:graphicData uri="http://schemas.microsoft.com/office/word/2010/wordprocessingShape">
                    <wps:wsp>
                      <wps:cNvCnPr/>
                      <wps:spPr>
                        <a:xfrm flipH="1">
                          <a:off x="0" y="0"/>
                          <a:ext cx="31897" cy="3742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06.05pt,3.55pt" to="408.5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" strokecolor="#4579b8 [3044]"/>
            </w:pict>
          </mc:Fallback>
        </mc:AlternateContent>
      </w:r>
      <w:r w:rsidR="004B59F4">
        <w:rPr>
          <w:rFonts w:ascii="Times New Roman" w:hAnsi="Times New Roman"/>
          <w:b/>
          <w:noProof/>
          <w:sz w:val="28"/>
          <w:szCs w:val="28"/>
          <w:lang w:val="en-US"/>
        </w:rPr>
        <mc:AlternateContent>
          <mc:Choice Requires="wps">
            <w:drawing>
              <wp:anchor distT="0" distB="0" distL="114300" distR="114300" simplePos="0" relativeHeight="251691008" behindDoc="0" locked="0" layoutInCell="1" allowOverlap="1" wp14:anchorId="66838761" wp14:editId="5EED8E98">
                <wp:simplePos x="0" y="0"/>
                <wp:positionH relativeFrom="column">
                  <wp:posOffset>2424223</wp:posOffset>
                </wp:positionH>
                <wp:positionV relativeFrom="paragraph">
                  <wp:posOffset>44849</wp:posOffset>
                </wp:positionV>
                <wp:extent cx="0" cy="3748198"/>
                <wp:effectExtent l="0" t="0" r="19050" b="24130"/>
                <wp:wrapNone/>
                <wp:docPr id="36" name="Straight Connector 36"/>
                <wp:cNvGraphicFramePr/>
                <a:graphic xmlns:a="http://schemas.openxmlformats.org/drawingml/2006/main">
                  <a:graphicData uri="http://schemas.microsoft.com/office/word/2010/wordprocessingShape">
                    <wps:wsp>
                      <wps:cNvCnPr/>
                      <wps:spPr>
                        <a:xfrm>
                          <a:off x="0" y="0"/>
                          <a:ext cx="0" cy="3748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0.9pt,3.55pt" to="190.9pt,2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" strokecolor="#4579b8 [3044]"/>
            </w:pict>
          </mc:Fallback>
        </mc:AlternateContent>
      </w:r>
    </w:p>
    <w:p w:rsidR="00936330" w:rsidRPr="00EE340D" w:rsidRDefault="00936330" w:rsidP="00936330">
      <w:pPr>
        <w:rPr>
          <w:rFonts w:ascii="Times New Roman" w:hAnsi="Times New Roman"/>
          <w:b/>
          <w:sz w:val="28"/>
          <w:szCs w:val="28"/>
        </w:rPr>
      </w:pP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333375</wp:posOffset>
                </wp:positionH>
                <wp:positionV relativeFrom="paragraph">
                  <wp:posOffset>199390</wp:posOffset>
                </wp:positionV>
                <wp:extent cx="2495550" cy="647700"/>
                <wp:effectExtent l="38100" t="38100" r="5715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95550" cy="64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5.7pt" to="222.7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" strokecolor="black [3200]" strokeweight="2pt">
                <v:shadow on="t" color="black" opacity="24903f" origin=",.5" offset="0,.55556mm"/>
                <o:lock v:ext="edit" shapetype="f"/>
              </v:line>
            </w:pict>
          </mc:Fallback>
        </mc:AlternateContent>
      </w: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668875</wp:posOffset>
                </wp:positionH>
                <wp:positionV relativeFrom="paragraph">
                  <wp:posOffset>93985</wp:posOffset>
                </wp:positionV>
                <wp:extent cx="1586002" cy="1075226"/>
                <wp:effectExtent l="114300" t="190500" r="109855" b="1822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645">
                          <a:off x="0" y="0"/>
                          <a:ext cx="1586002" cy="10752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6330" w:rsidRDefault="00936330" w:rsidP="00936330">
                            <w:pPr>
                              <w:ind w:left="0"/>
                            </w:pPr>
                            <w:r>
                              <w:t>A</w:t>
                            </w:r>
                            <w:r w:rsidR="00FF0BA1">
                              <w:t xml:space="preserve">ccess </w:t>
                            </w:r>
                            <w:r w:rsidR="00AA353A">
                              <w:t>and configures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52.65pt;margin-top:7.4pt;width:124.9pt;height:84.65pt;rotation:-93646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" fillcolor="white [3201]" stroked="f" strokeweight=".5pt">
                <v:path arrowok="t"/>
                <v:textbox>
                  <w:txbxContent>
                    <w:p w:rsidR="00936330" w:rsidRDefault="00936330" w:rsidP="00936330">
                      <w:pPr>
                        <w:ind w:left="0"/>
                      </w:pPr>
                      <w:r>
                        <w:t>A</w:t>
                      </w:r>
                      <w:r w:rsidR="00FF0BA1">
                        <w:t xml:space="preserve">ccess </w:t>
                      </w:r>
                      <w:r w:rsidR="00AA353A">
                        <w:t>and configures</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-95250</wp:posOffset>
                </wp:positionH>
                <wp:positionV relativeFrom="paragraph">
                  <wp:posOffset>8890</wp:posOffset>
                </wp:positionV>
                <wp:extent cx="228600" cy="257175"/>
                <wp:effectExtent l="0" t="0" r="19050"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7.5pt;margin-top:.7pt;width:18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" fillcolor="black [3200]" strokecolor="black [1600]" strokeweight="2pt">
                <v:path arrowok="t"/>
              </v:oval>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38100</wp:posOffset>
                </wp:positionH>
                <wp:positionV relativeFrom="paragraph">
                  <wp:posOffset>275590</wp:posOffset>
                </wp:positionV>
                <wp:extent cx="295275" cy="209550"/>
                <wp:effectExtent l="38100" t="19050" r="66675" b="952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7pt" to="26.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266065</wp:posOffset>
                </wp:positionV>
                <wp:extent cx="9525" cy="409575"/>
                <wp:effectExtent l="57150" t="19050" r="66675" b="857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95pt" to="2.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-247650</wp:posOffset>
                </wp:positionH>
                <wp:positionV relativeFrom="paragraph">
                  <wp:posOffset>266065</wp:posOffset>
                </wp:positionV>
                <wp:extent cx="276225" cy="276225"/>
                <wp:effectExtent l="38100" t="19050" r="66675" b="857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0.95pt" to="2.2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" strokecolor="black [3200]" strokeweight="2pt">
                <v:shadow on="t" color="black" opacity="24903f" origin=",.5" offset="0,.55556mm"/>
                <o:lock v:ext="edit" shapetype="f"/>
              </v:line>
            </w:pict>
          </mc:Fallback>
        </mc:AlternateContent>
      </w: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28575</wp:posOffset>
                </wp:positionH>
                <wp:positionV relativeFrom="paragraph">
                  <wp:posOffset>313690</wp:posOffset>
                </wp:positionV>
                <wp:extent cx="228600" cy="352425"/>
                <wp:effectExtent l="57150" t="19050" r="76200" b="857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4.7pt" to="20.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-200025</wp:posOffset>
                </wp:positionH>
                <wp:positionV relativeFrom="paragraph">
                  <wp:posOffset>313690</wp:posOffset>
                </wp:positionV>
                <wp:extent cx="219075" cy="352425"/>
                <wp:effectExtent l="57150" t="19050" r="66675" b="857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07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4.7pt" to="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" strokecolor="black [3200]" strokeweight="2pt">
                <v:shadow on="t" color="black" opacity="24903f" origin=",.5" offset="0,.55556mm"/>
                <o:lock v:ext="edit" shapetype="f"/>
              </v:line>
            </w:pict>
          </mc:Fallback>
        </mc:AlternateContent>
      </w: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-200025</wp:posOffset>
                </wp:positionH>
                <wp:positionV relativeFrom="paragraph">
                  <wp:posOffset>231775</wp:posOffset>
                </wp:positionV>
                <wp:extent cx="609600" cy="40005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6330" w:rsidRDefault="00E9703E" w:rsidP="00936330">
                            <w:pPr>
                              <w:ind w:left="0"/>
                            </w:pPr>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8" type="#_x0000_t202" style="position:absolute;left:0;text-align:left;margin-left:-15.75pt;margin-top:18.25pt;width:48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" fillcolor="white [3201]" stroked="f" strokeweight=".5pt">
                <v:path arrowok="t"/>
                <v:textbox>
                  <w:txbxContent>
                    <w:p w:rsidR="00936330" w:rsidRDefault="00E9703E" w:rsidP="00936330">
                      <w:pPr>
                        <w:ind w:left="0"/>
                      </w:pPr>
                      <w:r>
                        <w:t>Author</w:t>
                      </w:r>
                    </w:p>
                  </w:txbxContent>
                </v:textbox>
              </v:shape>
            </w:pict>
          </mc:Fallback>
        </mc:AlternateContent>
      </w:r>
    </w:p>
    <w:p w:rsidR="00936330" w:rsidRPr="00EE340D" w:rsidRDefault="00FF4168" w:rsidP="00936330">
      <w:pPr>
        <w:ind w:left="0"/>
        <w:rPr>
          <w:rFonts w:ascii="Times New Roman" w:hAnsi="Times New Roman"/>
          <w:b/>
          <w:sz w:val="28"/>
          <w:szCs w:val="28"/>
        </w:rPr>
      </w:pPr>
      <w:r>
        <w:rPr>
          <w:noProof/>
          <w:lang w:val="en-US"/>
        </w:rPr>
        <mc:AlternateContent>
          <mc:Choice Requires="wps">
            <w:drawing>
              <wp:anchor distT="0" distB="0" distL="114300" distR="114300" simplePos="0" relativeHeight="251667456" behindDoc="0" locked="0" layoutInCell="1" allowOverlap="1" wp14:anchorId="2D129BA3" wp14:editId="3DE9851F">
                <wp:simplePos x="0" y="0"/>
                <wp:positionH relativeFrom="column">
                  <wp:posOffset>2838893</wp:posOffset>
                </wp:positionH>
                <wp:positionV relativeFrom="paragraph">
                  <wp:posOffset>180443</wp:posOffset>
                </wp:positionV>
                <wp:extent cx="2105247" cy="1858512"/>
                <wp:effectExtent l="0" t="0" r="28575" b="2794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247" cy="1858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2F5B" w:rsidRDefault="00622F5B" w:rsidP="00FF4168">
                            <w:pPr>
                              <w:ind w:left="0"/>
                              <w:jc w:val="center"/>
                            </w:pPr>
                            <w:r>
                              <w:t xml:space="preserve">Can </w:t>
                            </w:r>
                            <w:r w:rsidR="00D55D6E">
                              <w:t xml:space="preserve">See the </w:t>
                            </w:r>
                            <w:r w:rsidR="00FF4168">
                              <w:t>Country Selector along with header</w:t>
                            </w:r>
                            <w:r>
                              <w:t xml:space="preserve"> and by clicking on </w:t>
                            </w:r>
                            <w:r w:rsidR="00FF4168">
                              <w:t xml:space="preserve">the links in the </w:t>
                            </w:r>
                            <w:proofErr w:type="spellStart"/>
                            <w:r w:rsidR="00FF4168">
                              <w:t>flyout</w:t>
                            </w:r>
                            <w:proofErr w:type="spellEnd"/>
                            <w:r w:rsidR="00FF4168">
                              <w:t xml:space="preserve"> will redirect to the relevant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4" o:spid="_x0000_s1029" style="position:absolute;left:0;text-align:left;margin-left:223.55pt;margin-top:14.2pt;width:165.75pt;height:14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" fillcolor="#4f81bd [3204]" strokecolor="#243f60 [1604]" strokeweight="2pt">
                <v:path arrowok="t"/>
                <v:textbox>
                  <w:txbxContent>
                    <w:p w:rsidR="00622F5B" w:rsidRDefault="00622F5B" w:rsidP="00FF4168">
                      <w:pPr>
                        <w:ind w:left="0"/>
                        <w:jc w:val="center"/>
                      </w:pPr>
                      <w:r>
                        <w:t xml:space="preserve">Can </w:t>
                      </w:r>
                      <w:r w:rsidR="00D55D6E">
                        <w:t xml:space="preserve">See the </w:t>
                      </w:r>
                      <w:r w:rsidR="00FF4168">
                        <w:t>Country Selector along with header</w:t>
                      </w:r>
                      <w:r>
                        <w:t xml:space="preserve"> and by clicking on </w:t>
                      </w:r>
                      <w:r w:rsidR="00FF4168">
                        <w:t xml:space="preserve">the links in the </w:t>
                      </w:r>
                      <w:proofErr w:type="spellStart"/>
                      <w:r w:rsidR="00FF4168">
                        <w:t>flyout</w:t>
                      </w:r>
                      <w:proofErr w:type="spellEnd"/>
                      <w:r w:rsidR="00FF4168">
                        <w:t xml:space="preserve"> will redirect to the relevant page</w:t>
                      </w:r>
                    </w:p>
                  </w:txbxContent>
                </v:textbox>
              </v:oval>
            </w:pict>
          </mc:Fallback>
        </mc:AlternateContent>
      </w:r>
    </w:p>
    <w:p w:rsidR="00936330" w:rsidRPr="00EE340D" w:rsidRDefault="00936330" w:rsidP="00936330">
      <w:pPr>
        <w:rPr>
          <w:rFonts w:ascii="Times New Roman" w:hAnsi="Times New Roman"/>
          <w:b/>
          <w:sz w:val="28"/>
          <w:szCs w:val="28"/>
        </w:rPr>
      </w:pPr>
    </w:p>
    <w:p w:rsidR="00936330" w:rsidRPr="00EE340D" w:rsidRDefault="00936330" w:rsidP="00936330">
      <w:pPr>
        <w:rPr>
          <w:rFonts w:ascii="Times New Roman" w:hAnsi="Times New Roman"/>
          <w:b/>
          <w:sz w:val="28"/>
          <w:szCs w:val="28"/>
        </w:rPr>
      </w:pP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66432" behindDoc="0" locked="0" layoutInCell="1" allowOverlap="1" wp14:anchorId="3B0C9E0D" wp14:editId="6E1833E8">
                <wp:simplePos x="0" y="0"/>
                <wp:positionH relativeFrom="column">
                  <wp:posOffset>333375</wp:posOffset>
                </wp:positionH>
                <wp:positionV relativeFrom="paragraph">
                  <wp:posOffset>216535</wp:posOffset>
                </wp:positionV>
                <wp:extent cx="2543175" cy="934085"/>
                <wp:effectExtent l="38100" t="38100" r="66675" b="946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3175" cy="9340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05pt" to="226.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" strokecolor="black [3200]" strokeweight="2pt">
                <v:shadow on="t" color="black" opacity="24903f" origin=",.5" offset="0,.55556mm"/>
                <o:lock v:ext="edit" shapetype="f"/>
              </v:line>
            </w:pict>
          </mc:Fallback>
        </mc:AlternateContent>
      </w:r>
    </w:p>
    <w:p w:rsidR="00936330" w:rsidRPr="00EE340D" w:rsidRDefault="0019580F" w:rsidP="00936330">
      <w:pPr>
        <w:rPr>
          <w:rFonts w:ascii="Times New Roman" w:hAnsi="Times New Roman"/>
          <w:b/>
          <w:sz w:val="28"/>
          <w:szCs w:val="28"/>
        </w:rPr>
      </w:pPr>
      <w:r>
        <w:rPr>
          <w:noProof/>
          <w:lang w:val="en-US"/>
        </w:rPr>
        <mc:AlternateContent>
          <mc:Choice Requires="wps">
            <w:drawing>
              <wp:anchor distT="0" distB="0" distL="114300" distR="114300" simplePos="0" relativeHeight="251697152" behindDoc="0" locked="0" layoutInCell="1" allowOverlap="1" wp14:anchorId="750309E7" wp14:editId="109FD69C">
                <wp:simplePos x="0" y="0"/>
                <wp:positionH relativeFrom="column">
                  <wp:posOffset>935355</wp:posOffset>
                </wp:positionH>
                <wp:positionV relativeFrom="paragraph">
                  <wp:posOffset>269240</wp:posOffset>
                </wp:positionV>
                <wp:extent cx="1117600" cy="466725"/>
                <wp:effectExtent l="57150" t="133350" r="44450" b="1428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645">
                          <a:off x="0" y="0"/>
                          <a:ext cx="11176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80F" w:rsidRDefault="0019580F" w:rsidP="0019580F">
                            <w:pPr>
                              <w:ind w:left="0"/>
                            </w:pPr>
                            <w:r>
                              <w:t>A</w:t>
                            </w:r>
                            <w:r w:rsidR="00380D8C">
                              <w:t xml:space="preserve">ccess </w:t>
                            </w:r>
                            <w:r>
                              <w:t>and uses</w:t>
                            </w:r>
                            <w:r>
                              <w:rPr>
                                <w:noProof/>
                                <w:lang w:val="en-US"/>
                              </w:rPr>
                              <w:drawing>
                                <wp:inline distT="0" distB="0" distL="0" distR="0" wp14:anchorId="0655B800" wp14:editId="21809F09">
                                  <wp:extent cx="928370" cy="566738"/>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73.65pt;margin-top:21.2pt;width:88pt;height:36.75pt;rotation:-936460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" fillcolor="white [3201]" stroked="f" strokeweight=".5pt">
                <v:path arrowok="t"/>
                <v:textbox>
                  <w:txbxContent>
                    <w:p w:rsidR="0019580F" w:rsidRDefault="0019580F" w:rsidP="0019580F">
                      <w:pPr>
                        <w:ind w:left="0"/>
                      </w:pPr>
                      <w:r>
                        <w:t>A</w:t>
                      </w:r>
                      <w:r w:rsidR="00380D8C">
                        <w:t xml:space="preserve">ccess </w:t>
                      </w:r>
                      <w:r>
                        <w:t>and uses</w:t>
                      </w:r>
                      <w:r>
                        <w:rPr>
                          <w:noProof/>
                          <w:lang w:val="en-US"/>
                        </w:rPr>
                        <w:drawing>
                          <wp:inline distT="0" distB="0" distL="0" distR="0" wp14:anchorId="0655B800" wp14:editId="21809F09">
                            <wp:extent cx="928370" cy="566738"/>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v:textbox>
              </v:shape>
            </w:pict>
          </mc:Fallback>
        </mc:AlternateContent>
      </w: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82816" behindDoc="0" locked="0" layoutInCell="1" allowOverlap="1" wp14:anchorId="614264FB" wp14:editId="4B28E386">
                <wp:simplePos x="0" y="0"/>
                <wp:positionH relativeFrom="column">
                  <wp:posOffset>-76200</wp:posOffset>
                </wp:positionH>
                <wp:positionV relativeFrom="paragraph">
                  <wp:posOffset>35560</wp:posOffset>
                </wp:positionV>
                <wp:extent cx="228600" cy="257175"/>
                <wp:effectExtent l="0" t="0" r="19050" b="2857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6pt;margin-top:2.8pt;width:18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" fillcolor="black [3200]" strokecolor="black [1600]" strokeweight="2pt">
                <v:path arrowok="t"/>
              </v:oval>
            </w:pict>
          </mc:Fallback>
        </mc:AlternateContent>
      </w:r>
      <w:r>
        <w:rPr>
          <w:noProof/>
          <w:lang w:val="en-US"/>
        </w:rPr>
        <mc:AlternateContent>
          <mc:Choice Requires="wps">
            <w:drawing>
              <wp:anchor distT="0" distB="0" distL="114300" distR="114300" simplePos="0" relativeHeight="251681792" behindDoc="0" locked="0" layoutInCell="1" allowOverlap="1" wp14:anchorId="7AAD6C8F" wp14:editId="6A2AA4D4">
                <wp:simplePos x="0" y="0"/>
                <wp:positionH relativeFrom="column">
                  <wp:posOffset>66675</wp:posOffset>
                </wp:positionH>
                <wp:positionV relativeFrom="paragraph">
                  <wp:posOffset>645160</wp:posOffset>
                </wp:positionV>
                <wp:extent cx="276225" cy="352425"/>
                <wp:effectExtent l="38100" t="19050" r="66675" b="857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50.8pt" to="27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80768" behindDoc="0" locked="0" layoutInCell="1" allowOverlap="1" wp14:anchorId="01025507" wp14:editId="51849242">
                <wp:simplePos x="0" y="0"/>
                <wp:positionH relativeFrom="column">
                  <wp:posOffset>-228600</wp:posOffset>
                </wp:positionH>
                <wp:positionV relativeFrom="paragraph">
                  <wp:posOffset>645160</wp:posOffset>
                </wp:positionV>
                <wp:extent cx="295275" cy="409575"/>
                <wp:effectExtent l="57150" t="19050" r="66675" b="857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527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pt,50.8pt" to="5.2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9744" behindDoc="0" locked="0" layoutInCell="1" allowOverlap="1" wp14:anchorId="65EBC7F7" wp14:editId="216339CE">
                <wp:simplePos x="0" y="0"/>
                <wp:positionH relativeFrom="column">
                  <wp:posOffset>66675</wp:posOffset>
                </wp:positionH>
                <wp:positionV relativeFrom="paragraph">
                  <wp:posOffset>387985</wp:posOffset>
                </wp:positionV>
                <wp:extent cx="285750" cy="257175"/>
                <wp:effectExtent l="38100" t="19050" r="57150" b="857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0.55pt" to="27.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8720" behindDoc="0" locked="0" layoutInCell="1" allowOverlap="1" wp14:anchorId="76AD5CF7" wp14:editId="73D4545B">
                <wp:simplePos x="0" y="0"/>
                <wp:positionH relativeFrom="column">
                  <wp:posOffset>-228600</wp:posOffset>
                </wp:positionH>
                <wp:positionV relativeFrom="paragraph">
                  <wp:posOffset>387985</wp:posOffset>
                </wp:positionV>
                <wp:extent cx="295275" cy="257175"/>
                <wp:effectExtent l="38100" t="19050" r="66675" b="857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5275"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55pt" to="5.2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677696" behindDoc="0" locked="0" layoutInCell="1" allowOverlap="1" wp14:anchorId="33B5252A" wp14:editId="475F8AB5">
                <wp:simplePos x="0" y="0"/>
                <wp:positionH relativeFrom="column">
                  <wp:posOffset>57150</wp:posOffset>
                </wp:positionH>
                <wp:positionV relativeFrom="paragraph">
                  <wp:posOffset>292735</wp:posOffset>
                </wp:positionV>
                <wp:extent cx="9525" cy="409575"/>
                <wp:effectExtent l="57150" t="19050" r="66675" b="857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05pt" to="5.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" strokecolor="black [3200]" strokeweight="2pt">
                <v:shadow on="t" color="black" opacity="24903f" origin=",.5" offset="0,.55556mm"/>
                <o:lock v:ext="edit" shapetype="f"/>
              </v:line>
            </w:pict>
          </mc:Fallback>
        </mc:AlternateContent>
      </w:r>
    </w:p>
    <w:p w:rsidR="00936330" w:rsidRPr="00EE340D" w:rsidRDefault="00936330" w:rsidP="00936330">
      <w:pPr>
        <w:rPr>
          <w:rFonts w:ascii="Times New Roman" w:hAnsi="Times New Roman"/>
          <w:b/>
          <w:sz w:val="28"/>
          <w:szCs w:val="28"/>
        </w:rPr>
      </w:pPr>
    </w:p>
    <w:p w:rsidR="00936330" w:rsidRPr="00EE340D" w:rsidRDefault="004B59F4" w:rsidP="00936330">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2424223</wp:posOffset>
                </wp:positionH>
                <wp:positionV relativeFrom="paragraph">
                  <wp:posOffset>138829</wp:posOffset>
                </wp:positionV>
                <wp:extent cx="2732568" cy="6143"/>
                <wp:effectExtent l="0" t="0" r="10795" b="32385"/>
                <wp:wrapNone/>
                <wp:docPr id="41" name="Straight Connector 41"/>
                <wp:cNvGraphicFramePr/>
                <a:graphic xmlns:a="http://schemas.openxmlformats.org/drawingml/2006/main">
                  <a:graphicData uri="http://schemas.microsoft.com/office/word/2010/wordprocessingShape">
                    <wps:wsp>
                      <wps:cNvCnPr/>
                      <wps:spPr>
                        <a:xfrm>
                          <a:off x="0" y="0"/>
                          <a:ext cx="2732568" cy="6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0.9pt,10.95pt" to="406.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" strokecolor="#4579b8 [3044]"/>
            </w:pict>
          </mc:Fallback>
        </mc:AlternateContent>
      </w:r>
    </w:p>
    <w:p w:rsidR="00936330" w:rsidRPr="00EE340D" w:rsidRDefault="00936330" w:rsidP="00936330">
      <w:pPr>
        <w:rPr>
          <w:rFonts w:ascii="Times New Roman" w:hAnsi="Times New Roman"/>
          <w:b/>
          <w:sz w:val="28"/>
          <w:szCs w:val="28"/>
        </w:rPr>
      </w:pPr>
    </w:p>
    <w:p w:rsidR="00936330" w:rsidRPr="00EE340D" w:rsidRDefault="000C7272" w:rsidP="00936330">
      <w:pPr>
        <w:rPr>
          <w:rFonts w:ascii="Times New Roman" w:hAnsi="Times New Roman"/>
          <w:b/>
          <w:sz w:val="28"/>
          <w:szCs w:val="28"/>
        </w:rPr>
      </w:pPr>
      <w:r>
        <w:rPr>
          <w:noProof/>
          <w:lang w:val="en-US"/>
        </w:rPr>
        <mc:AlternateContent>
          <mc:Choice Requires="wps">
            <w:drawing>
              <wp:anchor distT="0" distB="0" distL="114300" distR="114300" simplePos="0" relativeHeight="251684864" behindDoc="0" locked="0" layoutInCell="1" allowOverlap="1" wp14:anchorId="2EEC2EDF" wp14:editId="35CEE5F2">
                <wp:simplePos x="0" y="0"/>
                <wp:positionH relativeFrom="column">
                  <wp:posOffset>-276225</wp:posOffset>
                </wp:positionH>
                <wp:positionV relativeFrom="paragraph">
                  <wp:posOffset>130175</wp:posOffset>
                </wp:positionV>
                <wp:extent cx="685800" cy="3333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6330" w:rsidRDefault="0019580F" w:rsidP="00936330">
                            <w:pPr>
                              <w:ind w:left="0"/>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21.75pt;margin-top:10.25pt;width:54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" fillcolor="white [3201]" stroked="f" strokeweight=".5pt">
                <v:path arrowok="t"/>
                <v:textbox>
                  <w:txbxContent>
                    <w:p w:rsidR="00936330" w:rsidRDefault="0019580F" w:rsidP="00936330">
                      <w:pPr>
                        <w:ind w:left="0"/>
                      </w:pPr>
                      <w:r>
                        <w:t>User</w:t>
                      </w:r>
                    </w:p>
                  </w:txbxContent>
                </v:textbox>
              </v:shape>
            </w:pict>
          </mc:Fallback>
        </mc:AlternateContent>
      </w:r>
    </w:p>
    <w:p w:rsidR="00936330" w:rsidRPr="00EE340D" w:rsidRDefault="00936330" w:rsidP="00936330">
      <w:pPr>
        <w:rPr>
          <w:rFonts w:ascii="Times New Roman" w:hAnsi="Times New Roman"/>
          <w:b/>
          <w:sz w:val="28"/>
          <w:szCs w:val="28"/>
        </w:rPr>
      </w:pPr>
    </w:p>
    <w:p w:rsidR="00250DE9" w:rsidRDefault="00250DE9" w:rsidP="0074722F">
      <w:pPr>
        <w:ind w:left="0"/>
      </w:pPr>
    </w:p>
    <w:p w:rsidR="00250DE9" w:rsidRDefault="00250DE9" w:rsidP="00B02BC3"/>
    <w:p w:rsidR="0019580F" w:rsidRDefault="0019580F" w:rsidP="0019580F"/>
    <w:p w:rsidR="0019580F" w:rsidRDefault="0019580F" w:rsidP="0019580F"/>
    <w:p w:rsidR="0019580F" w:rsidRPr="00971C23" w:rsidRDefault="0019580F" w:rsidP="0019580F"/>
    <w:p w:rsidR="0019580F" w:rsidRPr="00EE340D" w:rsidRDefault="0019580F" w:rsidP="0019580F">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721728" behindDoc="0" locked="0" layoutInCell="1" allowOverlap="1" wp14:anchorId="2DC09D13" wp14:editId="5156ACE8">
                <wp:simplePos x="0" y="0"/>
                <wp:positionH relativeFrom="column">
                  <wp:posOffset>2424223</wp:posOffset>
                </wp:positionH>
                <wp:positionV relativeFrom="paragraph">
                  <wp:posOffset>44849</wp:posOffset>
                </wp:positionV>
                <wp:extent cx="2764318" cy="0"/>
                <wp:effectExtent l="0" t="0" r="17145" b="19050"/>
                <wp:wrapNone/>
                <wp:docPr id="7" name="Straight Connector 7"/>
                <wp:cNvGraphicFramePr/>
                <a:graphic xmlns:a="http://schemas.openxmlformats.org/drawingml/2006/main">
                  <a:graphicData uri="http://schemas.microsoft.com/office/word/2010/wordprocessingShape">
                    <wps:wsp>
                      <wps:cNvCnPr/>
                      <wps:spPr>
                        <a:xfrm>
                          <a:off x="0" y="0"/>
                          <a:ext cx="27643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0.9pt,3.55pt" to="408.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" strokecolor="#4579b8 [3044]"/>
            </w:pict>
          </mc:Fallback>
        </mc:AlternateContent>
      </w:r>
      <w:r>
        <w:rPr>
          <w:rFonts w:ascii="Times New Roman" w:hAnsi="Times New Roman"/>
          <w:b/>
          <w:noProof/>
          <w:sz w:val="28"/>
          <w:szCs w:val="28"/>
          <w:lang w:val="en-US"/>
        </w:rPr>
        <mc:AlternateContent>
          <mc:Choice Requires="wps">
            <w:drawing>
              <wp:anchor distT="0" distB="0" distL="114300" distR="114300" simplePos="0" relativeHeight="251720704" behindDoc="0" locked="0" layoutInCell="1" allowOverlap="1" wp14:anchorId="0534134E" wp14:editId="39D554B4">
                <wp:simplePos x="0" y="0"/>
                <wp:positionH relativeFrom="column">
                  <wp:posOffset>5156791</wp:posOffset>
                </wp:positionH>
                <wp:positionV relativeFrom="paragraph">
                  <wp:posOffset>44849</wp:posOffset>
                </wp:positionV>
                <wp:extent cx="31897" cy="3742660"/>
                <wp:effectExtent l="0" t="0" r="25400" b="10795"/>
                <wp:wrapNone/>
                <wp:docPr id="8" name="Straight Connector 8"/>
                <wp:cNvGraphicFramePr/>
                <a:graphic xmlns:a="http://schemas.openxmlformats.org/drawingml/2006/main">
                  <a:graphicData uri="http://schemas.microsoft.com/office/word/2010/wordprocessingShape">
                    <wps:wsp>
                      <wps:cNvCnPr/>
                      <wps:spPr>
                        <a:xfrm flipH="1">
                          <a:off x="0" y="0"/>
                          <a:ext cx="31897" cy="3742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406.05pt,3.55pt" to="408.5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" strokecolor="#4579b8 [3044]"/>
            </w:pict>
          </mc:Fallback>
        </mc:AlternateContent>
      </w:r>
      <w:r>
        <w:rPr>
          <w:rFonts w:ascii="Times New Roman" w:hAnsi="Times New Roman"/>
          <w:b/>
          <w:noProof/>
          <w:sz w:val="28"/>
          <w:szCs w:val="28"/>
          <w:lang w:val="en-US"/>
        </w:rPr>
        <mc:AlternateContent>
          <mc:Choice Requires="wps">
            <w:drawing>
              <wp:anchor distT="0" distB="0" distL="114300" distR="114300" simplePos="0" relativeHeight="251719680" behindDoc="0" locked="0" layoutInCell="1" allowOverlap="1" wp14:anchorId="481F4E2A" wp14:editId="740673C0">
                <wp:simplePos x="0" y="0"/>
                <wp:positionH relativeFrom="column">
                  <wp:posOffset>2424223</wp:posOffset>
                </wp:positionH>
                <wp:positionV relativeFrom="paragraph">
                  <wp:posOffset>44849</wp:posOffset>
                </wp:positionV>
                <wp:extent cx="0" cy="3748198"/>
                <wp:effectExtent l="0" t="0" r="19050" b="24130"/>
                <wp:wrapNone/>
                <wp:docPr id="9" name="Straight Connector 9"/>
                <wp:cNvGraphicFramePr/>
                <a:graphic xmlns:a="http://schemas.openxmlformats.org/drawingml/2006/main">
                  <a:graphicData uri="http://schemas.microsoft.com/office/word/2010/wordprocessingShape">
                    <wps:wsp>
                      <wps:cNvCnPr/>
                      <wps:spPr>
                        <a:xfrm>
                          <a:off x="0" y="0"/>
                          <a:ext cx="0" cy="3748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90.9pt,3.55pt" to="190.9pt,2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" strokecolor="#4579b8 [3044]"/>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699200" behindDoc="0" locked="0" layoutInCell="1" allowOverlap="1" wp14:anchorId="36938C6E" wp14:editId="557F1F37">
                <wp:simplePos x="0" y="0"/>
                <wp:positionH relativeFrom="column">
                  <wp:posOffset>2828260</wp:posOffset>
                </wp:positionH>
                <wp:positionV relativeFrom="paragraph">
                  <wp:posOffset>110918</wp:posOffset>
                </wp:positionV>
                <wp:extent cx="1933575" cy="1394416"/>
                <wp:effectExtent l="0" t="0" r="28575" b="1587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3575" cy="13944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80F" w:rsidRDefault="00024FF9" w:rsidP="0019580F">
                            <w:pPr>
                              <w:ind w:left="0"/>
                              <w:jc w:val="center"/>
                            </w:pPr>
                            <w:r>
                              <w:t xml:space="preserve">Click on the links in the </w:t>
                            </w:r>
                            <w:proofErr w:type="spellStart"/>
                            <w:r>
                              <w:t>flyout</w:t>
                            </w:r>
                            <w:proofErr w:type="spellEnd"/>
                            <w:r>
                              <w:t xml:space="preserve"> which will redirect to the relevant country or language page</w:t>
                            </w:r>
                            <w:r w:rsidR="0004119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 o:spid="_x0000_s1032" style="position:absolute;left:0;text-align:left;margin-left:222.7pt;margin-top:8.75pt;width:152.25pt;height:10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" fillcolor="#4f81bd [3204]" strokecolor="#243f60 [1604]" strokeweight="2pt">
                <v:path arrowok="t"/>
                <v:textbox>
                  <w:txbxContent>
                    <w:p w:rsidR="0019580F" w:rsidRDefault="00024FF9" w:rsidP="0019580F">
                      <w:pPr>
                        <w:ind w:left="0"/>
                        <w:jc w:val="center"/>
                      </w:pPr>
                      <w:r>
                        <w:t>Click</w:t>
                      </w:r>
                      <w:r>
                        <w:t xml:space="preserve"> on the links in the </w:t>
                      </w:r>
                      <w:proofErr w:type="spellStart"/>
                      <w:r>
                        <w:t>flyout</w:t>
                      </w:r>
                      <w:proofErr w:type="spellEnd"/>
                      <w:r>
                        <w:t xml:space="preserve"> which</w:t>
                      </w:r>
                      <w:r>
                        <w:t xml:space="preserve"> will redirect to the relevant</w:t>
                      </w:r>
                      <w:r>
                        <w:t xml:space="preserve"> country or language</w:t>
                      </w:r>
                      <w:r>
                        <w:t xml:space="preserve"> page</w:t>
                      </w:r>
                      <w:r w:rsidR="0004119E">
                        <w:t>.</w:t>
                      </w:r>
                    </w:p>
                  </w:txbxContent>
                </v:textbox>
              </v:oval>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00224" behindDoc="0" locked="0" layoutInCell="1" allowOverlap="1" wp14:anchorId="08DD7739" wp14:editId="33336AF3">
                <wp:simplePos x="0" y="0"/>
                <wp:positionH relativeFrom="column">
                  <wp:posOffset>333375</wp:posOffset>
                </wp:positionH>
                <wp:positionV relativeFrom="paragraph">
                  <wp:posOffset>199390</wp:posOffset>
                </wp:positionV>
                <wp:extent cx="2495550" cy="647700"/>
                <wp:effectExtent l="38100" t="38100" r="5715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95550" cy="64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5.7pt" to="222.7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" strokecolor="black [3200]" strokeweight="2pt">
                <v:shadow on="t" color="black" opacity="24903f" origin=",.5" offset="0,.55556mm"/>
                <o:lock v:ext="edit" shapetype="f"/>
              </v:line>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18656" behindDoc="0" locked="0" layoutInCell="1" allowOverlap="1" wp14:anchorId="569AAA51" wp14:editId="0684CE8E">
                <wp:simplePos x="0" y="0"/>
                <wp:positionH relativeFrom="column">
                  <wp:posOffset>1059180</wp:posOffset>
                </wp:positionH>
                <wp:positionV relativeFrom="paragraph">
                  <wp:posOffset>51435</wp:posOffset>
                </wp:positionV>
                <wp:extent cx="1117600" cy="466725"/>
                <wp:effectExtent l="57150" t="133350" r="44450" b="1428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645">
                          <a:off x="0" y="0"/>
                          <a:ext cx="11176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80F" w:rsidRDefault="0019580F" w:rsidP="0019580F">
                            <w:pPr>
                              <w:ind w:left="0"/>
                            </w:pPr>
                            <w:r>
                              <w:t>Access and uses</w:t>
                            </w:r>
                            <w:r>
                              <w:rPr>
                                <w:noProof/>
                                <w:lang w:val="en-US"/>
                              </w:rPr>
                              <w:drawing>
                                <wp:inline distT="0" distB="0" distL="0" distR="0" wp14:anchorId="47E1B2D5" wp14:editId="38966E9F">
                                  <wp:extent cx="928370" cy="566738"/>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left:0;text-align:left;margin-left:83.4pt;margin-top:4.05pt;width:88pt;height:36.75pt;rotation:-93646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" fillcolor="white [3201]" stroked="f" strokeweight=".5pt">
                <v:path arrowok="t"/>
                <v:textbox>
                  <w:txbxContent>
                    <w:p w:rsidR="0019580F" w:rsidRDefault="0019580F" w:rsidP="0019580F">
                      <w:pPr>
                        <w:ind w:left="0"/>
                      </w:pPr>
                      <w:r>
                        <w:t>Access and uses</w:t>
                      </w:r>
                      <w:r>
                        <w:rPr>
                          <w:noProof/>
                          <w:lang w:val="en-US"/>
                        </w:rPr>
                        <w:drawing>
                          <wp:inline distT="0" distB="0" distL="0" distR="0" wp14:anchorId="47E1B2D5" wp14:editId="38966E9F">
                            <wp:extent cx="928370" cy="566738"/>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03296" behindDoc="0" locked="0" layoutInCell="1" allowOverlap="1" wp14:anchorId="2FF4CAFE" wp14:editId="5D1C4EF5">
                <wp:simplePos x="0" y="0"/>
                <wp:positionH relativeFrom="column">
                  <wp:posOffset>-95250</wp:posOffset>
                </wp:positionH>
                <wp:positionV relativeFrom="paragraph">
                  <wp:posOffset>8890</wp:posOffset>
                </wp:positionV>
                <wp:extent cx="228600" cy="257175"/>
                <wp:effectExtent l="0" t="0" r="19050" b="2857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7.5pt;margin-top:.7pt;width:18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" fillcolor="black [3200]" strokecolor="black [1600]" strokeweight="2pt">
                <v:path arrowok="t"/>
              </v:oval>
            </w:pict>
          </mc:Fallback>
        </mc:AlternateContent>
      </w:r>
      <w:r>
        <w:rPr>
          <w:noProof/>
          <w:lang w:val="en-US"/>
        </w:rPr>
        <mc:AlternateContent>
          <mc:Choice Requires="wps">
            <w:drawing>
              <wp:anchor distT="0" distB="0" distL="114300" distR="114300" simplePos="0" relativeHeight="251708416" behindDoc="0" locked="0" layoutInCell="1" allowOverlap="1" wp14:anchorId="220E014B" wp14:editId="0E54707E">
                <wp:simplePos x="0" y="0"/>
                <wp:positionH relativeFrom="column">
                  <wp:posOffset>38100</wp:posOffset>
                </wp:positionH>
                <wp:positionV relativeFrom="paragraph">
                  <wp:posOffset>275590</wp:posOffset>
                </wp:positionV>
                <wp:extent cx="295275" cy="209550"/>
                <wp:effectExtent l="38100" t="19050" r="66675" b="952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7pt" to="26.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04320" behindDoc="0" locked="0" layoutInCell="1" allowOverlap="1" wp14:anchorId="586C47DF" wp14:editId="4D0E1565">
                <wp:simplePos x="0" y="0"/>
                <wp:positionH relativeFrom="column">
                  <wp:posOffset>19050</wp:posOffset>
                </wp:positionH>
                <wp:positionV relativeFrom="paragraph">
                  <wp:posOffset>266065</wp:posOffset>
                </wp:positionV>
                <wp:extent cx="9525" cy="409575"/>
                <wp:effectExtent l="57150" t="19050" r="66675" b="857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95pt" to="2.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07392" behindDoc="0" locked="0" layoutInCell="1" allowOverlap="1" wp14:anchorId="3057A64C" wp14:editId="2D938CF3">
                <wp:simplePos x="0" y="0"/>
                <wp:positionH relativeFrom="column">
                  <wp:posOffset>-247650</wp:posOffset>
                </wp:positionH>
                <wp:positionV relativeFrom="paragraph">
                  <wp:posOffset>266065</wp:posOffset>
                </wp:positionV>
                <wp:extent cx="276225" cy="276225"/>
                <wp:effectExtent l="38100" t="19050" r="66675" b="857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0.95pt" to="2.2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" strokecolor="black [3200]" strokeweight="2pt">
                <v:shadow on="t" color="black" opacity="24903f" origin=",.5" offset="0,.55556mm"/>
                <o:lock v:ext="edit" shapetype="f"/>
              </v:line>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06368" behindDoc="0" locked="0" layoutInCell="1" allowOverlap="1" wp14:anchorId="109309DE" wp14:editId="73EE36FA">
                <wp:simplePos x="0" y="0"/>
                <wp:positionH relativeFrom="column">
                  <wp:posOffset>28575</wp:posOffset>
                </wp:positionH>
                <wp:positionV relativeFrom="paragraph">
                  <wp:posOffset>313690</wp:posOffset>
                </wp:positionV>
                <wp:extent cx="228600" cy="352425"/>
                <wp:effectExtent l="57150" t="19050" r="76200" b="8572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4.7pt" to="20.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05344" behindDoc="0" locked="0" layoutInCell="1" allowOverlap="1" wp14:anchorId="14C010E8" wp14:editId="27553FF7">
                <wp:simplePos x="0" y="0"/>
                <wp:positionH relativeFrom="column">
                  <wp:posOffset>-200025</wp:posOffset>
                </wp:positionH>
                <wp:positionV relativeFrom="paragraph">
                  <wp:posOffset>313690</wp:posOffset>
                </wp:positionV>
                <wp:extent cx="219075" cy="352425"/>
                <wp:effectExtent l="57150" t="19050" r="66675" b="8572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07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4.7pt" to="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" strokecolor="black [3200]" strokeweight="2pt">
                <v:shadow on="t" color="black" opacity="24903f" origin=",.5" offset="0,.55556mm"/>
                <o:lock v:ext="edit" shapetype="f"/>
              </v:line>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15584" behindDoc="0" locked="0" layoutInCell="1" allowOverlap="1" wp14:anchorId="0C83BC9A" wp14:editId="34E71991">
                <wp:simplePos x="0" y="0"/>
                <wp:positionH relativeFrom="column">
                  <wp:posOffset>-200025</wp:posOffset>
                </wp:positionH>
                <wp:positionV relativeFrom="paragraph">
                  <wp:posOffset>231775</wp:posOffset>
                </wp:positionV>
                <wp:extent cx="609600" cy="40005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80F" w:rsidRDefault="0019580F" w:rsidP="0019580F">
                            <w:pPr>
                              <w:ind w:left="0"/>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4" type="#_x0000_t202" style="position:absolute;left:0;text-align:left;margin-left:-15.75pt;margin-top:18.25pt;width:48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" fillcolor="white [3201]" stroked="f" strokeweight=".5pt">
                <v:path arrowok="t"/>
                <v:textbox>
                  <w:txbxContent>
                    <w:p w:rsidR="0019580F" w:rsidRDefault="0019580F" w:rsidP="0019580F">
                      <w:pPr>
                        <w:ind w:left="0"/>
                      </w:pPr>
                      <w:r>
                        <w:t>User</w:t>
                      </w:r>
                    </w:p>
                  </w:txbxContent>
                </v:textbox>
              </v:shape>
            </w:pict>
          </mc:Fallback>
        </mc:AlternateContent>
      </w:r>
    </w:p>
    <w:p w:rsidR="0019580F" w:rsidRPr="00EE340D" w:rsidRDefault="0019580F" w:rsidP="0019580F">
      <w:pPr>
        <w:ind w:left="0"/>
        <w:rPr>
          <w:rFonts w:ascii="Times New Roman" w:hAnsi="Times New Roman"/>
          <w:b/>
          <w:sz w:val="28"/>
          <w:szCs w:val="28"/>
        </w:rPr>
      </w:pP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02272" behindDoc="0" locked="0" layoutInCell="1" allowOverlap="1" wp14:anchorId="20CC9D4E" wp14:editId="64BB73B4">
                <wp:simplePos x="0" y="0"/>
                <wp:positionH relativeFrom="column">
                  <wp:posOffset>2892056</wp:posOffset>
                </wp:positionH>
                <wp:positionV relativeFrom="paragraph">
                  <wp:posOffset>206670</wp:posOffset>
                </wp:positionV>
                <wp:extent cx="1933575" cy="1307805"/>
                <wp:effectExtent l="0" t="0" r="28575" b="2603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3575" cy="1307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80F" w:rsidRDefault="0059018A" w:rsidP="0019580F">
                            <w:pPr>
                              <w:ind w:left="0"/>
                              <w:jc w:val="center"/>
                            </w:pPr>
                            <w:r>
                              <w:t xml:space="preserve">A </w:t>
                            </w:r>
                            <w:r w:rsidR="00024FF9">
                              <w:t>relevant page linked to the countries or language will open</w:t>
                            </w:r>
                            <w:r w:rsidR="0004119E">
                              <w:t>.</w:t>
                            </w:r>
                          </w:p>
                          <w:p w:rsidR="0019580F" w:rsidRDefault="0019580F" w:rsidP="0019580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3" o:spid="_x0000_s1035" style="position:absolute;left:0;text-align:left;margin-left:227.7pt;margin-top:16.25pt;width:152.25pt;height:10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" fillcolor="#4f81bd [3204]" strokecolor="#243f60 [1604]" strokeweight="2pt">
                <v:path arrowok="t"/>
                <v:textbox>
                  <w:txbxContent>
                    <w:p w:rsidR="0019580F" w:rsidRDefault="0059018A" w:rsidP="0019580F">
                      <w:pPr>
                        <w:ind w:left="0"/>
                        <w:jc w:val="center"/>
                      </w:pPr>
                      <w:r>
                        <w:t xml:space="preserve">A </w:t>
                      </w:r>
                      <w:r w:rsidR="00024FF9">
                        <w:t>relevant page linked to the countries or language will open</w:t>
                      </w:r>
                      <w:r w:rsidR="0004119E">
                        <w:t>.</w:t>
                      </w:r>
                    </w:p>
                    <w:p w:rsidR="0019580F" w:rsidRDefault="0019580F" w:rsidP="0019580F">
                      <w:pPr>
                        <w:ind w:left="0"/>
                        <w:jc w:val="center"/>
                      </w:pPr>
                    </w:p>
                  </w:txbxContent>
                </v:textbox>
              </v:oval>
            </w:pict>
          </mc:Fallback>
        </mc:AlternateContent>
      </w:r>
    </w:p>
    <w:p w:rsidR="0019580F" w:rsidRPr="00EE340D" w:rsidRDefault="0019580F" w:rsidP="0019580F">
      <w:pPr>
        <w:rPr>
          <w:rFonts w:ascii="Times New Roman" w:hAnsi="Times New Roman"/>
          <w:b/>
          <w:sz w:val="28"/>
          <w:szCs w:val="28"/>
        </w:rPr>
      </w:pP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01248" behindDoc="0" locked="0" layoutInCell="1" allowOverlap="1" wp14:anchorId="0652AD57" wp14:editId="2CD09A21">
                <wp:simplePos x="0" y="0"/>
                <wp:positionH relativeFrom="column">
                  <wp:posOffset>333375</wp:posOffset>
                </wp:positionH>
                <wp:positionV relativeFrom="paragraph">
                  <wp:posOffset>216535</wp:posOffset>
                </wp:positionV>
                <wp:extent cx="2543175" cy="934085"/>
                <wp:effectExtent l="38100" t="38100" r="66675" b="9461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3175" cy="9340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05pt" to="226.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" strokecolor="black [3200]" strokeweight="2pt">
                <v:shadow on="t" color="black" opacity="24903f" origin=",.5" offset="0,.55556mm"/>
                <o:lock v:ext="edit" shapetype="f"/>
              </v:line>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23776" behindDoc="0" locked="0" layoutInCell="1" allowOverlap="1" wp14:anchorId="59B5AE51" wp14:editId="29ED3A76">
                <wp:simplePos x="0" y="0"/>
                <wp:positionH relativeFrom="column">
                  <wp:posOffset>935355</wp:posOffset>
                </wp:positionH>
                <wp:positionV relativeFrom="paragraph">
                  <wp:posOffset>269240</wp:posOffset>
                </wp:positionV>
                <wp:extent cx="1117600" cy="466725"/>
                <wp:effectExtent l="57150" t="133350" r="44450" b="1428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42645">
                          <a:off x="0" y="0"/>
                          <a:ext cx="11176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80F" w:rsidRDefault="0019580F" w:rsidP="0019580F">
                            <w:pPr>
                              <w:ind w:left="0"/>
                            </w:pPr>
                            <w:r>
                              <w:t>Result Displayed</w:t>
                            </w:r>
                            <w:r>
                              <w:rPr>
                                <w:noProof/>
                                <w:lang w:val="en-US"/>
                              </w:rPr>
                              <w:drawing>
                                <wp:inline distT="0" distB="0" distL="0" distR="0" wp14:anchorId="35753E5C" wp14:editId="6DE61D92">
                                  <wp:extent cx="928370" cy="566738"/>
                                  <wp:effectExtent l="0" t="0" r="508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6" type="#_x0000_t202" style="position:absolute;left:0;text-align:left;margin-left:73.65pt;margin-top:21.2pt;width:88pt;height:36.75pt;rotation:-936460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" fillcolor="white [3201]" stroked="f" strokeweight=".5pt">
                <v:path arrowok="t"/>
                <v:textbox>
                  <w:txbxContent>
                    <w:p w:rsidR="0019580F" w:rsidRDefault="0019580F" w:rsidP="0019580F">
                      <w:pPr>
                        <w:ind w:left="0"/>
                      </w:pPr>
                      <w:r>
                        <w:t>Result Displayed</w:t>
                      </w:r>
                      <w:r>
                        <w:rPr>
                          <w:noProof/>
                          <w:lang w:val="en-US"/>
                        </w:rPr>
                        <w:drawing>
                          <wp:inline distT="0" distB="0" distL="0" distR="0" wp14:anchorId="35753E5C" wp14:editId="6DE61D92">
                            <wp:extent cx="928370" cy="566738"/>
                            <wp:effectExtent l="0" t="0" r="508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370" cy="566738"/>
                                    </a:xfrm>
                                    <a:prstGeom prst="rect">
                                      <a:avLst/>
                                    </a:prstGeom>
                                    <a:noFill/>
                                    <a:ln>
                                      <a:noFill/>
                                    </a:ln>
                                  </pic:spPr>
                                </pic:pic>
                              </a:graphicData>
                            </a:graphic>
                          </wp:inline>
                        </w:drawing>
                      </w:r>
                    </w:p>
                  </w:txbxContent>
                </v:textbox>
              </v:shape>
            </w:pict>
          </mc:Fallback>
        </mc:AlternateContent>
      </w: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14560" behindDoc="0" locked="0" layoutInCell="1" allowOverlap="1" wp14:anchorId="25866F65" wp14:editId="316C48A3">
                <wp:simplePos x="0" y="0"/>
                <wp:positionH relativeFrom="column">
                  <wp:posOffset>-76200</wp:posOffset>
                </wp:positionH>
                <wp:positionV relativeFrom="paragraph">
                  <wp:posOffset>35560</wp:posOffset>
                </wp:positionV>
                <wp:extent cx="228600" cy="257175"/>
                <wp:effectExtent l="0" t="0" r="19050" b="285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6pt;margin-top:2.8pt;width:18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" fillcolor="black [3200]" strokecolor="black [1600]" strokeweight="2pt">
                <v:path arrowok="t"/>
              </v:oval>
            </w:pict>
          </mc:Fallback>
        </mc:AlternateContent>
      </w:r>
      <w:r>
        <w:rPr>
          <w:noProof/>
          <w:lang w:val="en-US"/>
        </w:rPr>
        <mc:AlternateContent>
          <mc:Choice Requires="wps">
            <w:drawing>
              <wp:anchor distT="0" distB="0" distL="114300" distR="114300" simplePos="0" relativeHeight="251713536" behindDoc="0" locked="0" layoutInCell="1" allowOverlap="1" wp14:anchorId="222B71FA" wp14:editId="77C058B6">
                <wp:simplePos x="0" y="0"/>
                <wp:positionH relativeFrom="column">
                  <wp:posOffset>66675</wp:posOffset>
                </wp:positionH>
                <wp:positionV relativeFrom="paragraph">
                  <wp:posOffset>645160</wp:posOffset>
                </wp:positionV>
                <wp:extent cx="276225" cy="352425"/>
                <wp:effectExtent l="38100" t="19050" r="66675" b="857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50.8pt" to="27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12512" behindDoc="0" locked="0" layoutInCell="1" allowOverlap="1" wp14:anchorId="2918369B" wp14:editId="20F38EC9">
                <wp:simplePos x="0" y="0"/>
                <wp:positionH relativeFrom="column">
                  <wp:posOffset>-228600</wp:posOffset>
                </wp:positionH>
                <wp:positionV relativeFrom="paragraph">
                  <wp:posOffset>645160</wp:posOffset>
                </wp:positionV>
                <wp:extent cx="295275" cy="409575"/>
                <wp:effectExtent l="57150" t="19050" r="66675" b="8572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527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pt,50.8pt" to="5.2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11488" behindDoc="0" locked="0" layoutInCell="1" allowOverlap="1" wp14:anchorId="3AB96A85" wp14:editId="76383E50">
                <wp:simplePos x="0" y="0"/>
                <wp:positionH relativeFrom="column">
                  <wp:posOffset>66675</wp:posOffset>
                </wp:positionH>
                <wp:positionV relativeFrom="paragraph">
                  <wp:posOffset>387985</wp:posOffset>
                </wp:positionV>
                <wp:extent cx="285750" cy="257175"/>
                <wp:effectExtent l="38100" t="19050" r="57150" b="8572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0.55pt" to="27.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10464" behindDoc="0" locked="0" layoutInCell="1" allowOverlap="1" wp14:anchorId="66BB86A2" wp14:editId="4328F38E">
                <wp:simplePos x="0" y="0"/>
                <wp:positionH relativeFrom="column">
                  <wp:posOffset>-228600</wp:posOffset>
                </wp:positionH>
                <wp:positionV relativeFrom="paragraph">
                  <wp:posOffset>387985</wp:posOffset>
                </wp:positionV>
                <wp:extent cx="295275" cy="257175"/>
                <wp:effectExtent l="38100" t="19050" r="66675" b="8572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5275"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55pt" to="5.2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" strokecolor="black [3200]" strokeweight="2pt">
                <v:shadow on="t" color="black" opacity="24903f" origin=",.5" offset="0,.55556mm"/>
                <o:lock v:ext="edit" shapetype="f"/>
              </v:line>
            </w:pict>
          </mc:Fallback>
        </mc:AlternateContent>
      </w:r>
      <w:r>
        <w:rPr>
          <w:noProof/>
          <w:lang w:val="en-US"/>
        </w:rPr>
        <mc:AlternateContent>
          <mc:Choice Requires="wps">
            <w:drawing>
              <wp:anchor distT="0" distB="0" distL="114300" distR="114300" simplePos="0" relativeHeight="251709440" behindDoc="0" locked="0" layoutInCell="1" allowOverlap="1" wp14:anchorId="15146E59" wp14:editId="4BDA050D">
                <wp:simplePos x="0" y="0"/>
                <wp:positionH relativeFrom="column">
                  <wp:posOffset>57150</wp:posOffset>
                </wp:positionH>
                <wp:positionV relativeFrom="paragraph">
                  <wp:posOffset>292735</wp:posOffset>
                </wp:positionV>
                <wp:extent cx="9525" cy="409575"/>
                <wp:effectExtent l="57150" t="19050" r="66675" b="8572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05pt" to="5.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" strokecolor="black [3200]" strokeweight="2pt">
                <v:shadow on="t" color="black" opacity="24903f" origin=",.5" offset="0,.55556mm"/>
                <o:lock v:ext="edit" shapetype="f"/>
              </v:line>
            </w:pict>
          </mc:Fallback>
        </mc:AlternateContent>
      </w:r>
    </w:p>
    <w:p w:rsidR="0019580F" w:rsidRPr="00EE340D" w:rsidRDefault="0019580F" w:rsidP="0019580F">
      <w:pPr>
        <w:rPr>
          <w:rFonts w:ascii="Times New Roman" w:hAnsi="Times New Roman"/>
          <w:b/>
          <w:sz w:val="28"/>
          <w:szCs w:val="28"/>
        </w:rPr>
      </w:pPr>
    </w:p>
    <w:p w:rsidR="0019580F" w:rsidRPr="00EE340D" w:rsidRDefault="0019580F" w:rsidP="0019580F">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722752" behindDoc="0" locked="0" layoutInCell="1" allowOverlap="1" wp14:anchorId="0600B0D2" wp14:editId="638C2DBF">
                <wp:simplePos x="0" y="0"/>
                <wp:positionH relativeFrom="column">
                  <wp:posOffset>2424223</wp:posOffset>
                </wp:positionH>
                <wp:positionV relativeFrom="paragraph">
                  <wp:posOffset>138829</wp:posOffset>
                </wp:positionV>
                <wp:extent cx="2732568" cy="6143"/>
                <wp:effectExtent l="0" t="0" r="10795" b="32385"/>
                <wp:wrapNone/>
                <wp:docPr id="53" name="Straight Connector 53"/>
                <wp:cNvGraphicFramePr/>
                <a:graphic xmlns:a="http://schemas.openxmlformats.org/drawingml/2006/main">
                  <a:graphicData uri="http://schemas.microsoft.com/office/word/2010/wordprocessingShape">
                    <wps:wsp>
                      <wps:cNvCnPr/>
                      <wps:spPr>
                        <a:xfrm>
                          <a:off x="0" y="0"/>
                          <a:ext cx="2732568" cy="6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0.9pt,10.95pt" to="406.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" strokecolor="#4579b8 [3044]"/>
            </w:pict>
          </mc:Fallback>
        </mc:AlternateContent>
      </w:r>
    </w:p>
    <w:p w:rsidR="0019580F" w:rsidRPr="00EE340D" w:rsidRDefault="0019580F" w:rsidP="0019580F">
      <w:pPr>
        <w:rPr>
          <w:rFonts w:ascii="Times New Roman" w:hAnsi="Times New Roman"/>
          <w:b/>
          <w:sz w:val="28"/>
          <w:szCs w:val="28"/>
        </w:rPr>
      </w:pPr>
    </w:p>
    <w:p w:rsidR="0019580F" w:rsidRPr="00EE340D" w:rsidRDefault="0019580F" w:rsidP="0019580F">
      <w:pPr>
        <w:rPr>
          <w:rFonts w:ascii="Times New Roman" w:hAnsi="Times New Roman"/>
          <w:b/>
          <w:sz w:val="28"/>
          <w:szCs w:val="28"/>
        </w:rPr>
      </w:pPr>
      <w:r>
        <w:rPr>
          <w:noProof/>
          <w:lang w:val="en-US"/>
        </w:rPr>
        <mc:AlternateContent>
          <mc:Choice Requires="wps">
            <w:drawing>
              <wp:anchor distT="0" distB="0" distL="114300" distR="114300" simplePos="0" relativeHeight="251716608" behindDoc="0" locked="0" layoutInCell="1" allowOverlap="1" wp14:anchorId="13C3E0D7" wp14:editId="5C955386">
                <wp:simplePos x="0" y="0"/>
                <wp:positionH relativeFrom="column">
                  <wp:posOffset>-276225</wp:posOffset>
                </wp:positionH>
                <wp:positionV relativeFrom="paragraph">
                  <wp:posOffset>130175</wp:posOffset>
                </wp:positionV>
                <wp:extent cx="685800" cy="333375"/>
                <wp:effectExtent l="0" t="0" r="0" b="952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580F" w:rsidRDefault="0019580F" w:rsidP="0019580F">
                            <w:pPr>
                              <w:ind w:left="0"/>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75pt;margin-top:10.25pt;width:54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" fillcolor="white [3201]" stroked="f" strokeweight=".5pt">
                <v:path arrowok="t"/>
                <v:textbox>
                  <w:txbxContent>
                    <w:p w:rsidR="0019580F" w:rsidRDefault="0019580F" w:rsidP="0019580F">
                      <w:pPr>
                        <w:ind w:left="0"/>
                      </w:pPr>
                      <w:r>
                        <w:t>User</w:t>
                      </w:r>
                    </w:p>
                  </w:txbxContent>
                </v:textbox>
              </v:shape>
            </w:pict>
          </mc:Fallback>
        </mc:AlternateContent>
      </w:r>
    </w:p>
    <w:p w:rsidR="0019580F" w:rsidRPr="00EE340D" w:rsidRDefault="0019580F" w:rsidP="0019580F">
      <w:pPr>
        <w:rPr>
          <w:rFonts w:ascii="Times New Roman" w:hAnsi="Times New Roman"/>
          <w:b/>
          <w:sz w:val="28"/>
          <w:szCs w:val="28"/>
        </w:rPr>
      </w:pPr>
    </w:p>
    <w:p w:rsidR="0019580F" w:rsidRDefault="0019580F" w:rsidP="0019580F">
      <w:pPr>
        <w:ind w:left="0"/>
      </w:pPr>
    </w:p>
    <w:p w:rsidR="0019580F" w:rsidRDefault="0019580F" w:rsidP="00B02BC3"/>
    <w:p w:rsidR="0019580F" w:rsidRDefault="0019580F" w:rsidP="00B02BC3"/>
    <w:p w:rsidR="0019580F" w:rsidRDefault="0019580F" w:rsidP="00B02BC3"/>
    <w:p w:rsidR="00965BDF" w:rsidRDefault="00965BDF" w:rsidP="00B02BC3"/>
    <w:p w:rsidR="00965BDF" w:rsidRDefault="00965BDF" w:rsidP="00B02BC3"/>
    <w:p w:rsidR="00965BDF" w:rsidRDefault="00965BDF" w:rsidP="00B02BC3"/>
    <w:p w:rsidR="00B02BC3" w:rsidRDefault="00B02BC3" w:rsidP="00B02BC3">
      <w:pPr>
        <w:pStyle w:val="Heading1"/>
      </w:pPr>
      <w:bookmarkStart w:id="8" w:name="_Toc399335609"/>
      <w:r>
        <w:t>Design Specification</w:t>
      </w:r>
      <w:bookmarkEnd w:id="8"/>
      <w:r>
        <w:tab/>
      </w:r>
    </w:p>
    <w:p w:rsidR="004E673F" w:rsidRDefault="00195E74" w:rsidP="001E419F">
      <w:pPr>
        <w:pStyle w:val="Heading2"/>
      </w:pPr>
      <w:bookmarkStart w:id="9" w:name="_Toc399335610"/>
      <w:r>
        <w:t xml:space="preserve">Key </w:t>
      </w:r>
      <w:r w:rsidR="004E673F">
        <w:t>Assumption</w:t>
      </w:r>
      <w:bookmarkEnd w:id="9"/>
    </w:p>
    <w:p w:rsidR="001E419F" w:rsidRPr="001E419F" w:rsidRDefault="001E419F" w:rsidP="001E419F"/>
    <w:p w:rsidR="0009091C" w:rsidRDefault="0009091C" w:rsidP="00AE5690">
      <w:pPr>
        <w:pStyle w:val="ListParagraph"/>
        <w:numPr>
          <w:ilvl w:val="2"/>
          <w:numId w:val="10"/>
        </w:numPr>
        <w:ind w:left="540"/>
        <w:contextualSpacing/>
      </w:pPr>
      <w:r>
        <w:t xml:space="preserve">This document is intended for author, developers, designers, and testers.  It is assumed that the audience is at least </w:t>
      </w:r>
      <w:r w:rsidR="0037182B">
        <w:t>nominally familiar</w:t>
      </w:r>
      <w:r>
        <w:t xml:space="preserve"> with the concepts of Adobe CQ5 features, components and </w:t>
      </w:r>
      <w:proofErr w:type="spellStart"/>
      <w:r>
        <w:t>OSGi</w:t>
      </w:r>
      <w:proofErr w:type="spellEnd"/>
      <w:r>
        <w:t xml:space="preserve"> services.</w:t>
      </w:r>
    </w:p>
    <w:p w:rsidR="0009091C" w:rsidRPr="003D3035" w:rsidRDefault="0009091C" w:rsidP="00AE5690">
      <w:pPr>
        <w:pStyle w:val="ListParagraph"/>
        <w:numPr>
          <w:ilvl w:val="2"/>
          <w:numId w:val="10"/>
        </w:numPr>
        <w:ind w:left="540"/>
        <w:contextualSpacing/>
      </w:pPr>
      <w:r>
        <w:t xml:space="preserve">The scope of this document is to cover only </w:t>
      </w:r>
      <w:r w:rsidRPr="003D3035">
        <w:rPr>
          <w:rFonts w:eastAsia="Arial Unicode MS"/>
        </w:rPr>
        <w:t>design instruction for</w:t>
      </w:r>
      <w:r w:rsidR="000D4B0C">
        <w:t xml:space="preserve"> </w:t>
      </w:r>
      <w:r w:rsidR="00447A21">
        <w:t>Country Selector</w:t>
      </w:r>
      <w:r w:rsidR="00407A2C">
        <w:t xml:space="preserve"> </w:t>
      </w:r>
      <w:r>
        <w:t>component</w:t>
      </w:r>
      <w:r w:rsidRPr="003D3035">
        <w:rPr>
          <w:rFonts w:cs="Arial"/>
          <w:lang w:eastAsia="en-GB"/>
        </w:rPr>
        <w:t>.</w:t>
      </w:r>
    </w:p>
    <w:p w:rsidR="0009091C" w:rsidRPr="0009091C" w:rsidRDefault="0009091C" w:rsidP="0009091C"/>
    <w:p w:rsidR="00302447" w:rsidRDefault="00302447" w:rsidP="00302447">
      <w:pPr>
        <w:pStyle w:val="Heading2"/>
      </w:pPr>
      <w:bookmarkStart w:id="10" w:name="_Toc361155672"/>
      <w:bookmarkStart w:id="11" w:name="_Toc399335611"/>
      <w:r>
        <w:t xml:space="preserve">Technical </w:t>
      </w:r>
      <w:bookmarkEnd w:id="10"/>
      <w:r>
        <w:t>Specification</w:t>
      </w:r>
      <w:bookmarkEnd w:id="11"/>
    </w:p>
    <w:p w:rsidR="00302447" w:rsidRDefault="00302447" w:rsidP="00012D6B">
      <w:pPr>
        <w:pStyle w:val="Heading3"/>
        <w:tabs>
          <w:tab w:val="clear" w:pos="2250"/>
        </w:tabs>
        <w:ind w:left="1170"/>
      </w:pPr>
      <w:bookmarkStart w:id="12" w:name="_Toc399335612"/>
      <w:r>
        <w:t>Component Definition</w:t>
      </w:r>
      <w:bookmarkEnd w:id="12"/>
      <w:r w:rsidR="000C07C6">
        <w:t xml:space="preserve"> </w:t>
      </w:r>
    </w:p>
    <w:p w:rsidR="00302447" w:rsidRDefault="00302447" w:rsidP="00302447"/>
    <w:tbl>
      <w:tblPr>
        <w:tblStyle w:val="TableGrid"/>
        <w:tblW w:w="0" w:type="auto"/>
        <w:tblInd w:w="720" w:type="dxa"/>
        <w:tblLook w:val="04A0" w:firstRow="1" w:lastRow="0" w:firstColumn="1" w:lastColumn="0" w:noHBand="0" w:noVBand="1"/>
      </w:tblPr>
      <w:tblGrid>
        <w:gridCol w:w="4394"/>
        <w:gridCol w:w="4462"/>
      </w:tblGrid>
      <w:tr w:rsidR="00302447" w:rsidTr="00A00D67">
        <w:tc>
          <w:tcPr>
            <w:tcW w:w="4394" w:type="dxa"/>
            <w:shd w:val="clear" w:color="auto" w:fill="17365D" w:themeFill="text2" w:themeFillShade="BF"/>
          </w:tcPr>
          <w:p w:rsidR="00302447" w:rsidRPr="00302447" w:rsidRDefault="00302447" w:rsidP="00302447">
            <w:pPr>
              <w:ind w:left="0"/>
              <w:jc w:val="center"/>
              <w:rPr>
                <w:b/>
                <w:color w:val="FFFFFF" w:themeColor="background1"/>
              </w:rPr>
            </w:pPr>
            <w:r w:rsidRPr="00302447">
              <w:rPr>
                <w:b/>
                <w:color w:val="FFFFFF" w:themeColor="background1"/>
              </w:rPr>
              <w:t>Property Name</w:t>
            </w:r>
          </w:p>
        </w:tc>
        <w:tc>
          <w:tcPr>
            <w:tcW w:w="4462" w:type="dxa"/>
            <w:shd w:val="clear" w:color="auto" w:fill="17365D" w:themeFill="text2" w:themeFillShade="BF"/>
          </w:tcPr>
          <w:p w:rsidR="00302447" w:rsidRPr="00302447" w:rsidRDefault="00302447" w:rsidP="00302447">
            <w:pPr>
              <w:ind w:left="0"/>
              <w:jc w:val="center"/>
              <w:rPr>
                <w:b/>
                <w:color w:val="FFFFFF" w:themeColor="background1"/>
              </w:rPr>
            </w:pPr>
            <w:r w:rsidRPr="00302447">
              <w:rPr>
                <w:b/>
                <w:color w:val="FFFFFF" w:themeColor="background1"/>
              </w:rPr>
              <w:t>Property  Value</w:t>
            </w:r>
          </w:p>
        </w:tc>
      </w:tr>
      <w:tr w:rsidR="00302447" w:rsidTr="00A00D67">
        <w:tc>
          <w:tcPr>
            <w:tcW w:w="4394" w:type="dxa"/>
          </w:tcPr>
          <w:p w:rsidR="00273B41" w:rsidRDefault="00302447" w:rsidP="00273B41">
            <w:pPr>
              <w:ind w:left="0"/>
            </w:pPr>
            <w:proofErr w:type="spellStart"/>
            <w:r>
              <w:t>jcr:title</w:t>
            </w:r>
            <w:proofErr w:type="spellEnd"/>
          </w:p>
          <w:p w:rsidR="00F7481B" w:rsidRDefault="00F7481B" w:rsidP="00302447">
            <w:pPr>
              <w:ind w:left="0"/>
            </w:pPr>
          </w:p>
        </w:tc>
        <w:tc>
          <w:tcPr>
            <w:tcW w:w="4462" w:type="dxa"/>
          </w:tcPr>
          <w:p w:rsidR="00B162B3" w:rsidRDefault="00374444" w:rsidP="00302447">
            <w:pPr>
              <w:ind w:left="0"/>
            </w:pPr>
            <w:proofErr w:type="spellStart"/>
            <w:r>
              <w:t>countryselector</w:t>
            </w:r>
            <w:proofErr w:type="spellEnd"/>
          </w:p>
        </w:tc>
      </w:tr>
      <w:tr w:rsidR="00302447" w:rsidTr="00A00D67">
        <w:tc>
          <w:tcPr>
            <w:tcW w:w="4394" w:type="dxa"/>
          </w:tcPr>
          <w:p w:rsidR="00F7481B" w:rsidRDefault="00302447" w:rsidP="00302447">
            <w:pPr>
              <w:ind w:left="0"/>
            </w:pPr>
            <w:proofErr w:type="spellStart"/>
            <w:r>
              <w:t>jcr:description</w:t>
            </w:r>
            <w:proofErr w:type="spellEnd"/>
          </w:p>
        </w:tc>
        <w:tc>
          <w:tcPr>
            <w:tcW w:w="4462" w:type="dxa"/>
          </w:tcPr>
          <w:p w:rsidR="00B162B3" w:rsidRDefault="00374444" w:rsidP="00302447">
            <w:pPr>
              <w:ind w:left="0"/>
            </w:pPr>
            <w:r>
              <w:t>Country Selector</w:t>
            </w:r>
          </w:p>
          <w:p w:rsidR="00374444" w:rsidRDefault="00374444" w:rsidP="00302447">
            <w:pPr>
              <w:ind w:left="0"/>
            </w:pPr>
          </w:p>
        </w:tc>
      </w:tr>
      <w:tr w:rsidR="00302447" w:rsidTr="00A00D67">
        <w:tc>
          <w:tcPr>
            <w:tcW w:w="4394" w:type="dxa"/>
          </w:tcPr>
          <w:p w:rsidR="00302447" w:rsidRDefault="00302447" w:rsidP="00302447">
            <w:pPr>
              <w:ind w:left="0"/>
            </w:pPr>
            <w:proofErr w:type="spellStart"/>
            <w:r>
              <w:t>componentGroup</w:t>
            </w:r>
            <w:proofErr w:type="spellEnd"/>
          </w:p>
        </w:tc>
        <w:tc>
          <w:tcPr>
            <w:tcW w:w="4462" w:type="dxa"/>
          </w:tcPr>
          <w:p w:rsidR="00302447" w:rsidRDefault="00374444" w:rsidP="00302447">
            <w:pPr>
              <w:ind w:left="0"/>
            </w:pPr>
            <w:r>
              <w:t>General</w:t>
            </w:r>
          </w:p>
        </w:tc>
      </w:tr>
    </w:tbl>
    <w:p w:rsidR="00302447" w:rsidRPr="00302447" w:rsidRDefault="00302447" w:rsidP="00302447"/>
    <w:p w:rsidR="00012D6B" w:rsidRDefault="00012D6B" w:rsidP="00012D6B">
      <w:pPr>
        <w:pStyle w:val="Heading3"/>
        <w:tabs>
          <w:tab w:val="clear" w:pos="2250"/>
          <w:tab w:val="num" w:pos="990"/>
        </w:tabs>
        <w:ind w:left="1170"/>
      </w:pPr>
      <w:r>
        <w:t xml:space="preserve">   </w:t>
      </w:r>
      <w:bookmarkStart w:id="13" w:name="_Toc399335613"/>
      <w:r>
        <w:t>Authoring Dialog Design</w:t>
      </w:r>
      <w:bookmarkEnd w:id="13"/>
    </w:p>
    <w:p w:rsidR="0095015E" w:rsidRPr="0095015E" w:rsidRDefault="0095015E" w:rsidP="0095015E">
      <w:r>
        <w:t>Dialog is created only to</w:t>
      </w:r>
      <w:r w:rsidR="00EF708E">
        <w:t xml:space="preserve"> show the component into the sid</w:t>
      </w:r>
      <w:r>
        <w:t>ekick</w:t>
      </w:r>
    </w:p>
    <w:p w:rsidR="00E60D41" w:rsidRPr="00E60D41" w:rsidRDefault="00E60D41" w:rsidP="00E60D41"/>
    <w:tbl>
      <w:tblPr>
        <w:tblStyle w:val="TableGrid"/>
        <w:tblW w:w="0" w:type="auto"/>
        <w:tblInd w:w="720" w:type="dxa"/>
        <w:tblLook w:val="04A0" w:firstRow="1" w:lastRow="0" w:firstColumn="1" w:lastColumn="0" w:noHBand="0" w:noVBand="1"/>
      </w:tblPr>
      <w:tblGrid>
        <w:gridCol w:w="2129"/>
        <w:gridCol w:w="1106"/>
        <w:gridCol w:w="2308"/>
        <w:gridCol w:w="1956"/>
      </w:tblGrid>
      <w:tr w:rsidR="000C2E4B" w:rsidTr="006C1675">
        <w:trPr>
          <w:trHeight w:val="557"/>
        </w:trPr>
        <w:tc>
          <w:tcPr>
            <w:tcW w:w="2129" w:type="dxa"/>
            <w:shd w:val="clear" w:color="auto" w:fill="17365D" w:themeFill="text2" w:themeFillShade="BF"/>
          </w:tcPr>
          <w:p w:rsidR="000C2E4B" w:rsidRPr="00302447" w:rsidRDefault="000C2E4B" w:rsidP="00317F07">
            <w:pPr>
              <w:ind w:left="0"/>
              <w:jc w:val="center"/>
              <w:rPr>
                <w:b/>
                <w:color w:val="FFFFFF" w:themeColor="background1"/>
              </w:rPr>
            </w:pPr>
            <w:r w:rsidRPr="00012D6B">
              <w:rPr>
                <w:b/>
                <w:color w:val="FFFFFF" w:themeColor="background1"/>
              </w:rPr>
              <w:t>Label</w:t>
            </w:r>
          </w:p>
        </w:tc>
        <w:tc>
          <w:tcPr>
            <w:tcW w:w="1106" w:type="dxa"/>
            <w:shd w:val="clear" w:color="auto" w:fill="17365D" w:themeFill="text2" w:themeFillShade="BF"/>
          </w:tcPr>
          <w:p w:rsidR="000C2E4B" w:rsidRPr="00302447" w:rsidRDefault="000C2E4B" w:rsidP="00317F07">
            <w:pPr>
              <w:ind w:left="0"/>
              <w:jc w:val="center"/>
              <w:rPr>
                <w:b/>
                <w:color w:val="FFFFFF" w:themeColor="background1"/>
              </w:rPr>
            </w:pPr>
            <w:r>
              <w:rPr>
                <w:b/>
                <w:color w:val="FFFFFF" w:themeColor="background1"/>
              </w:rPr>
              <w:t>Widget Type</w:t>
            </w:r>
          </w:p>
        </w:tc>
        <w:tc>
          <w:tcPr>
            <w:tcW w:w="2308" w:type="dxa"/>
            <w:shd w:val="clear" w:color="auto" w:fill="17365D" w:themeFill="text2" w:themeFillShade="BF"/>
          </w:tcPr>
          <w:p w:rsidR="000C2E4B" w:rsidRPr="00302447" w:rsidRDefault="000C2E4B" w:rsidP="00317F07">
            <w:pPr>
              <w:ind w:left="0"/>
              <w:jc w:val="center"/>
              <w:rPr>
                <w:b/>
                <w:color w:val="FFFFFF" w:themeColor="background1"/>
              </w:rPr>
            </w:pPr>
            <w:r w:rsidRPr="00302447">
              <w:rPr>
                <w:b/>
                <w:color w:val="FFFFFF" w:themeColor="background1"/>
              </w:rPr>
              <w:t>Property Name</w:t>
            </w:r>
          </w:p>
        </w:tc>
        <w:tc>
          <w:tcPr>
            <w:tcW w:w="1956" w:type="dxa"/>
            <w:shd w:val="clear" w:color="auto" w:fill="17365D" w:themeFill="text2" w:themeFillShade="BF"/>
          </w:tcPr>
          <w:p w:rsidR="000C2E4B" w:rsidRPr="00302447" w:rsidRDefault="000C2E4B" w:rsidP="00317F07">
            <w:pPr>
              <w:ind w:left="0"/>
              <w:jc w:val="center"/>
              <w:rPr>
                <w:b/>
                <w:color w:val="FFFFFF" w:themeColor="background1"/>
              </w:rPr>
            </w:pPr>
            <w:r>
              <w:rPr>
                <w:b/>
                <w:color w:val="FFFFFF" w:themeColor="background1"/>
              </w:rPr>
              <w:t>Comment</w:t>
            </w:r>
          </w:p>
        </w:tc>
      </w:tr>
      <w:tr w:rsidR="000C2E4B" w:rsidTr="006C1675">
        <w:trPr>
          <w:trHeight w:val="656"/>
        </w:trPr>
        <w:tc>
          <w:tcPr>
            <w:tcW w:w="2129" w:type="dxa"/>
          </w:tcPr>
          <w:p w:rsidR="000C2E4B" w:rsidRDefault="008105B3" w:rsidP="00FC3AFF">
            <w:pPr>
              <w:ind w:left="0"/>
            </w:pPr>
            <w:r>
              <w:t>Tab1</w:t>
            </w:r>
            <w:r w:rsidR="000C2E4B">
              <w:t xml:space="preserve">, </w:t>
            </w:r>
          </w:p>
          <w:p w:rsidR="000C2E4B" w:rsidRPr="0035441A" w:rsidRDefault="000C2E4B" w:rsidP="00317F07">
            <w:pPr>
              <w:ind w:left="0"/>
            </w:pPr>
          </w:p>
        </w:tc>
        <w:tc>
          <w:tcPr>
            <w:tcW w:w="1106" w:type="dxa"/>
          </w:tcPr>
          <w:p w:rsidR="000C2E4B" w:rsidRDefault="000C2E4B" w:rsidP="00FC3AFF">
            <w:pPr>
              <w:ind w:left="0"/>
            </w:pPr>
            <w:proofErr w:type="spellStart"/>
            <w:r>
              <w:t>cq:panel</w:t>
            </w:r>
            <w:proofErr w:type="spellEnd"/>
          </w:p>
          <w:p w:rsidR="000C2E4B" w:rsidRDefault="000C2E4B" w:rsidP="00032063">
            <w:pPr>
              <w:ind w:left="0"/>
            </w:pPr>
          </w:p>
        </w:tc>
        <w:tc>
          <w:tcPr>
            <w:tcW w:w="2308" w:type="dxa"/>
          </w:tcPr>
          <w:p w:rsidR="000C2E4B" w:rsidRDefault="000C2E4B" w:rsidP="00D91743">
            <w:pPr>
              <w:ind w:left="0"/>
            </w:pPr>
            <w:r>
              <w:t>title=</w:t>
            </w:r>
            <w:proofErr w:type="spellStart"/>
            <w:r w:rsidR="00D91743">
              <w:t>countryselector</w:t>
            </w:r>
            <w:proofErr w:type="spellEnd"/>
            <w:r w:rsidR="00E04790" w:rsidRPr="00E04790">
              <w:t xml:space="preserve"> dialog</w:t>
            </w:r>
          </w:p>
        </w:tc>
        <w:tc>
          <w:tcPr>
            <w:tcW w:w="1956" w:type="dxa"/>
          </w:tcPr>
          <w:p w:rsidR="000C2E4B" w:rsidRDefault="000C2E4B" w:rsidP="00317F07">
            <w:pPr>
              <w:ind w:left="0"/>
            </w:pPr>
            <w:r>
              <w:t>NA.</w:t>
            </w:r>
          </w:p>
        </w:tc>
      </w:tr>
    </w:tbl>
    <w:p w:rsidR="00012D6B" w:rsidRDefault="00012D6B" w:rsidP="00012D6B"/>
    <w:p w:rsidR="00CA2A34" w:rsidRDefault="00CA2A34" w:rsidP="00C02409"/>
    <w:p w:rsidR="00AA2481" w:rsidRDefault="00AA2481" w:rsidP="00AA2481">
      <w:pPr>
        <w:pStyle w:val="Heading3"/>
        <w:tabs>
          <w:tab w:val="clear" w:pos="2250"/>
          <w:tab w:val="left" w:pos="2340"/>
        </w:tabs>
        <w:ind w:left="1260"/>
      </w:pPr>
      <w:bookmarkStart w:id="14" w:name="_Toc399335614"/>
      <w:r>
        <w:t>Component Script</w:t>
      </w:r>
      <w:bookmarkEnd w:id="14"/>
    </w:p>
    <w:p w:rsidR="00AA2481" w:rsidRPr="00AA2481" w:rsidRDefault="00AA2481" w:rsidP="00AA2481"/>
    <w:tbl>
      <w:tblPr>
        <w:tblStyle w:val="TableGrid"/>
        <w:tblW w:w="8927" w:type="dxa"/>
        <w:tblInd w:w="720" w:type="dxa"/>
        <w:tblLook w:val="04A0" w:firstRow="1" w:lastRow="0" w:firstColumn="1" w:lastColumn="0" w:noHBand="0" w:noVBand="1"/>
      </w:tblPr>
      <w:tblGrid>
        <w:gridCol w:w="1098"/>
        <w:gridCol w:w="2880"/>
        <w:gridCol w:w="4949"/>
      </w:tblGrid>
      <w:tr w:rsidR="00A00D67" w:rsidRPr="00302447" w:rsidTr="008B415C">
        <w:trPr>
          <w:trHeight w:val="530"/>
        </w:trPr>
        <w:tc>
          <w:tcPr>
            <w:tcW w:w="1098" w:type="dxa"/>
            <w:shd w:val="clear" w:color="auto" w:fill="17365D" w:themeFill="text2" w:themeFillShade="BF"/>
          </w:tcPr>
          <w:p w:rsidR="00AA2481" w:rsidRPr="00302447" w:rsidRDefault="00AA2481" w:rsidP="00317F07">
            <w:pPr>
              <w:ind w:left="0"/>
              <w:jc w:val="center"/>
              <w:rPr>
                <w:b/>
                <w:color w:val="FFFFFF" w:themeColor="background1"/>
              </w:rPr>
            </w:pPr>
            <w:r>
              <w:rPr>
                <w:b/>
                <w:color w:val="FFFFFF" w:themeColor="background1"/>
              </w:rPr>
              <w:t>S. No</w:t>
            </w:r>
          </w:p>
        </w:tc>
        <w:tc>
          <w:tcPr>
            <w:tcW w:w="2880" w:type="dxa"/>
            <w:shd w:val="clear" w:color="auto" w:fill="17365D" w:themeFill="text2" w:themeFillShade="BF"/>
          </w:tcPr>
          <w:p w:rsidR="00AA2481" w:rsidRPr="00302447" w:rsidRDefault="00AA2481" w:rsidP="00317F07">
            <w:pPr>
              <w:ind w:left="0"/>
              <w:jc w:val="center"/>
              <w:rPr>
                <w:b/>
                <w:color w:val="FFFFFF" w:themeColor="background1"/>
              </w:rPr>
            </w:pPr>
            <w:r>
              <w:rPr>
                <w:b/>
                <w:color w:val="FFFFFF" w:themeColor="background1"/>
              </w:rPr>
              <w:t>Script Name</w:t>
            </w:r>
          </w:p>
        </w:tc>
        <w:tc>
          <w:tcPr>
            <w:tcW w:w="4949" w:type="dxa"/>
            <w:shd w:val="clear" w:color="auto" w:fill="17365D" w:themeFill="text2" w:themeFillShade="BF"/>
          </w:tcPr>
          <w:p w:rsidR="00AA2481" w:rsidRPr="00302447" w:rsidRDefault="00AA2481" w:rsidP="00317F07">
            <w:pPr>
              <w:ind w:left="0"/>
              <w:jc w:val="center"/>
              <w:rPr>
                <w:b/>
                <w:color w:val="FFFFFF" w:themeColor="background1"/>
              </w:rPr>
            </w:pPr>
            <w:r>
              <w:rPr>
                <w:b/>
                <w:color w:val="FFFFFF" w:themeColor="background1"/>
              </w:rPr>
              <w:t>Comment</w:t>
            </w:r>
          </w:p>
        </w:tc>
      </w:tr>
      <w:tr w:rsidR="00A00D67" w:rsidTr="00DF18E0">
        <w:trPr>
          <w:trHeight w:val="1160"/>
        </w:trPr>
        <w:tc>
          <w:tcPr>
            <w:tcW w:w="1098" w:type="dxa"/>
          </w:tcPr>
          <w:p w:rsidR="00AA2481" w:rsidRDefault="008B415C" w:rsidP="00317F07">
            <w:pPr>
              <w:ind w:left="0"/>
            </w:pPr>
            <w:r>
              <w:lastRenderedPageBreak/>
              <w:t xml:space="preserve">    </w:t>
            </w:r>
            <w:r w:rsidR="00F270AD">
              <w:t xml:space="preserve">  </w:t>
            </w:r>
            <w:r w:rsidR="00AA2481">
              <w:t xml:space="preserve">1 </w:t>
            </w:r>
          </w:p>
        </w:tc>
        <w:tc>
          <w:tcPr>
            <w:tcW w:w="2880" w:type="dxa"/>
          </w:tcPr>
          <w:p w:rsidR="00FD330B" w:rsidRDefault="00AB1EAF" w:rsidP="00FD330B">
            <w:pPr>
              <w:ind w:left="0"/>
            </w:pPr>
            <w:r w:rsidRPr="00AB1EAF">
              <w:t>/apps/</w:t>
            </w:r>
            <w:r w:rsidR="006A45CE">
              <w:t xml:space="preserve"> </w:t>
            </w:r>
            <w:proofErr w:type="spellStart"/>
            <w:r w:rsidR="006A45CE">
              <w:t>countryselector</w:t>
            </w:r>
            <w:proofErr w:type="spellEnd"/>
          </w:p>
          <w:p w:rsidR="00AA2481" w:rsidRDefault="00AA2481" w:rsidP="00AB1EAF">
            <w:pPr>
              <w:ind w:left="0"/>
            </w:pPr>
          </w:p>
        </w:tc>
        <w:tc>
          <w:tcPr>
            <w:tcW w:w="4949" w:type="dxa"/>
          </w:tcPr>
          <w:p w:rsidR="00AA2481" w:rsidRDefault="00AA2481" w:rsidP="00AF7C45">
            <w:pPr>
              <w:ind w:left="0"/>
            </w:pPr>
          </w:p>
        </w:tc>
      </w:tr>
    </w:tbl>
    <w:p w:rsidR="006C7136" w:rsidRPr="006C7136" w:rsidRDefault="006C7136" w:rsidP="00DF18E0">
      <w:pPr>
        <w:ind w:left="0"/>
      </w:pPr>
    </w:p>
    <w:sectPr w:rsidR="006C7136" w:rsidRPr="006C7136" w:rsidSect="00A56BBE">
      <w:pgSz w:w="12240" w:h="15840" w:code="1"/>
      <w:pgMar w:top="1701" w:right="1440" w:bottom="1412" w:left="1440" w:header="42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BA7" w:rsidRDefault="008C3BA7">
      <w:r>
        <w:separator/>
      </w:r>
    </w:p>
  </w:endnote>
  <w:endnote w:type="continuationSeparator" w:id="0">
    <w:p w:rsidR="008C3BA7" w:rsidRDefault="008C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BC3" w:rsidRDefault="00B02BC3" w:rsidP="0022326C">
    <w:pPr>
      <w:pStyle w:val="Appendix1"/>
      <w:framePr w:wrap="around" w:vAnchor="text" w:hAnchor="margin" w:xAlign="right" w:y="1"/>
    </w:pPr>
    <w:r>
      <w:fldChar w:fldCharType="begin"/>
    </w:r>
    <w:r>
      <w:instrText xml:space="preserve">PAGE  </w:instrText>
    </w:r>
    <w:r>
      <w:fldChar w:fldCharType="end"/>
    </w:r>
  </w:p>
  <w:p w:rsidR="00B02BC3" w:rsidRDefault="00B02BC3" w:rsidP="0022326C">
    <w:pPr>
      <w:pStyle w:val="Appendix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BC3" w:rsidRPr="00073047" w:rsidRDefault="00B02BC3" w:rsidP="002C04AD">
    <w:pPr>
      <w:ind w:left="0"/>
      <w:rPr>
        <w:rFonts w:cs="Arial"/>
        <w:sz w:val="16"/>
        <w:szCs w:val="16"/>
      </w:rPr>
    </w:pPr>
    <w:r>
      <w:rPr>
        <w:rFonts w:cs="Arial"/>
        <w:sz w:val="16"/>
        <w:szCs w:val="16"/>
        <w:lang w:val="de-DE"/>
      </w:rPr>
      <w:fldChar w:fldCharType="begin"/>
    </w:r>
    <w:r>
      <w:rPr>
        <w:rFonts w:cs="Arial"/>
        <w:sz w:val="16"/>
        <w:szCs w:val="16"/>
      </w:rPr>
      <w:instrText xml:space="preserve"> DATE \@ "dd MMMM yyyy" </w:instrText>
    </w:r>
    <w:r>
      <w:rPr>
        <w:rFonts w:cs="Arial"/>
        <w:sz w:val="16"/>
        <w:szCs w:val="16"/>
        <w:lang w:val="de-DE"/>
      </w:rPr>
      <w:fldChar w:fldCharType="separate"/>
    </w:r>
    <w:r w:rsidR="00BF620E">
      <w:rPr>
        <w:rFonts w:cs="Arial"/>
        <w:noProof/>
        <w:sz w:val="16"/>
        <w:szCs w:val="16"/>
      </w:rPr>
      <w:t>28 March 2015</w:t>
    </w:r>
    <w:r>
      <w:rPr>
        <w:rFonts w:cs="Arial"/>
        <w:sz w:val="16"/>
        <w:szCs w:val="16"/>
        <w:lang w:val="de-DE"/>
      </w:rPr>
      <w:fldChar w:fldCharType="end"/>
    </w:r>
    <w:r w:rsidRPr="00073047">
      <w:rPr>
        <w:rFonts w:cs="Arial"/>
        <w:sz w:val="16"/>
        <w:szCs w:val="16"/>
        <w:lang w:val="de-DE"/>
      </w:rPr>
      <w:tab/>
    </w:r>
    <w:r w:rsidRPr="006F6FB3">
      <w:rPr>
        <w:rFonts w:cs="Arial"/>
        <w:sz w:val="16"/>
        <w:szCs w:val="28"/>
      </w:rPr>
      <w:t xml:space="preserve"> </w:t>
    </w:r>
    <w:r w:rsidR="002C04AD">
      <w:rPr>
        <w:rFonts w:cs="Arial"/>
        <w:sz w:val="16"/>
        <w:szCs w:val="28"/>
      </w:rPr>
      <w:t xml:space="preserve">                        </w:t>
    </w:r>
    <w:r w:rsidR="002C04AD">
      <w:rPr>
        <w:rFonts w:cs="Arial"/>
        <w:sz w:val="16"/>
        <w:szCs w:val="28"/>
      </w:rPr>
      <w:tab/>
      <w:t xml:space="preserve">      </w:t>
    </w:r>
    <w:r w:rsidR="007651F9">
      <w:rPr>
        <w:rFonts w:cs="Arial"/>
        <w:sz w:val="16"/>
        <w:szCs w:val="28"/>
      </w:rPr>
      <w:t>Country Selector</w:t>
    </w:r>
    <w:r w:rsidR="00D30A7D">
      <w:rPr>
        <w:rFonts w:cs="Arial"/>
        <w:sz w:val="16"/>
        <w:szCs w:val="28"/>
      </w:rPr>
      <w:t xml:space="preserve"> </w:t>
    </w:r>
    <w:r w:rsidR="002C04AD">
      <w:rPr>
        <w:rFonts w:cs="Arial"/>
        <w:sz w:val="16"/>
        <w:szCs w:val="28"/>
      </w:rPr>
      <w:t xml:space="preserve">Specification Details  </w:t>
    </w:r>
    <w:r w:rsidRPr="008C6FF0">
      <w:rPr>
        <w:rFonts w:cs="Arial"/>
        <w:sz w:val="16"/>
        <w:szCs w:val="28"/>
      </w:rPr>
      <w:tab/>
    </w:r>
    <w:r>
      <w:rPr>
        <w:rFonts w:cs="Arial"/>
        <w:sz w:val="16"/>
        <w:szCs w:val="16"/>
      </w:rPr>
      <w:t xml:space="preserve">       </w:t>
    </w:r>
    <w:r w:rsidR="002C04AD">
      <w:rPr>
        <w:rFonts w:cs="Arial"/>
        <w:sz w:val="16"/>
        <w:szCs w:val="16"/>
      </w:rPr>
      <w:tab/>
    </w:r>
    <w:r>
      <w:rPr>
        <w:rFonts w:cs="Arial"/>
        <w:sz w:val="16"/>
        <w:szCs w:val="16"/>
      </w:rPr>
      <w:t xml:space="preserve"> </w:t>
    </w:r>
    <w:r w:rsidRPr="00073047">
      <w:rPr>
        <w:rFonts w:cs="Arial"/>
        <w:sz w:val="16"/>
        <w:szCs w:val="16"/>
      </w:rPr>
      <w:t xml:space="preserve">Page </w:t>
    </w:r>
    <w:r w:rsidRPr="00073047">
      <w:rPr>
        <w:rFonts w:cs="Arial"/>
        <w:sz w:val="16"/>
        <w:szCs w:val="16"/>
      </w:rPr>
      <w:fldChar w:fldCharType="begin"/>
    </w:r>
    <w:r w:rsidRPr="00073047">
      <w:rPr>
        <w:rFonts w:cs="Arial"/>
        <w:sz w:val="16"/>
        <w:szCs w:val="16"/>
      </w:rPr>
      <w:instrText xml:space="preserve"> PAGE </w:instrText>
    </w:r>
    <w:r w:rsidRPr="00073047">
      <w:rPr>
        <w:rFonts w:cs="Arial"/>
        <w:sz w:val="16"/>
        <w:szCs w:val="16"/>
      </w:rPr>
      <w:fldChar w:fldCharType="separate"/>
    </w:r>
    <w:r w:rsidR="00B97732">
      <w:rPr>
        <w:rFonts w:cs="Arial"/>
        <w:noProof/>
        <w:sz w:val="16"/>
        <w:szCs w:val="16"/>
      </w:rPr>
      <w:t>7</w:t>
    </w:r>
    <w:r w:rsidRPr="00073047">
      <w:rPr>
        <w:rFonts w:cs="Arial"/>
        <w:sz w:val="16"/>
        <w:szCs w:val="16"/>
      </w:rPr>
      <w:fldChar w:fldCharType="end"/>
    </w:r>
    <w:r w:rsidRPr="00073047">
      <w:rPr>
        <w:rFonts w:cs="Arial"/>
        <w:sz w:val="16"/>
        <w:szCs w:val="16"/>
      </w:rPr>
      <w:t xml:space="preserve"> of </w:t>
    </w:r>
    <w:r w:rsidRPr="00073047">
      <w:rPr>
        <w:rFonts w:cs="Arial"/>
        <w:sz w:val="16"/>
        <w:szCs w:val="16"/>
      </w:rPr>
      <w:fldChar w:fldCharType="begin"/>
    </w:r>
    <w:r w:rsidRPr="00073047">
      <w:rPr>
        <w:rFonts w:cs="Arial"/>
        <w:sz w:val="16"/>
        <w:szCs w:val="16"/>
      </w:rPr>
      <w:instrText xml:space="preserve"> NUMPAGES </w:instrText>
    </w:r>
    <w:r w:rsidRPr="00073047">
      <w:rPr>
        <w:rFonts w:cs="Arial"/>
        <w:sz w:val="16"/>
        <w:szCs w:val="16"/>
      </w:rPr>
      <w:fldChar w:fldCharType="separate"/>
    </w:r>
    <w:r w:rsidR="00B97732">
      <w:rPr>
        <w:rFonts w:cs="Arial"/>
        <w:noProof/>
        <w:sz w:val="16"/>
        <w:szCs w:val="16"/>
      </w:rPr>
      <w:t>7</w:t>
    </w:r>
    <w:r w:rsidRPr="00073047">
      <w:rP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BA7" w:rsidRDefault="008C3BA7">
      <w:r>
        <w:separator/>
      </w:r>
    </w:p>
  </w:footnote>
  <w:footnote w:type="continuationSeparator" w:id="0">
    <w:p w:rsidR="008C3BA7" w:rsidRDefault="008C3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BC3" w:rsidRPr="00C66DB6" w:rsidRDefault="00B02BC3" w:rsidP="00402FFE">
    <w:pPr>
      <w:ind w:left="0"/>
    </w:pPr>
    <w:r>
      <w:rPr>
        <w:noProof/>
        <w:lang w:val="en-US"/>
      </w:rPr>
      <w:t>Project Logo</w:t>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r w:rsidR="007B4017">
      <w:rPr>
        <w:noProof/>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04E75"/>
    <w:multiLevelType w:val="hybridMultilevel"/>
    <w:tmpl w:val="E174AB26"/>
    <w:lvl w:ilvl="0" w:tplc="F8F80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21700"/>
    <w:multiLevelType w:val="multilevel"/>
    <w:tmpl w:val="E4CA9868"/>
    <w:lvl w:ilvl="0">
      <w:start w:val="1"/>
      <w:numFmt w:val="decimal"/>
      <w:pStyle w:val="Heading1"/>
      <w:lvlText w:val="%1"/>
      <w:lvlJc w:val="left"/>
      <w:pPr>
        <w:tabs>
          <w:tab w:val="num" w:pos="702"/>
        </w:tabs>
        <w:ind w:left="702" w:hanging="432"/>
      </w:pPr>
      <w:rPr>
        <w:rFonts w:hint="default"/>
      </w:rPr>
    </w:lvl>
    <w:lvl w:ilvl="1">
      <w:start w:val="1"/>
      <w:numFmt w:val="decimal"/>
      <w:pStyle w:val="Heading2"/>
      <w:lvlText w:val="%1.%2"/>
      <w:lvlJc w:val="left"/>
      <w:pPr>
        <w:tabs>
          <w:tab w:val="num" w:pos="1144"/>
        </w:tabs>
        <w:ind w:left="1144" w:hanging="576"/>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188"/>
        </w:tabs>
        <w:ind w:left="118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DE423E0"/>
    <w:multiLevelType w:val="multilevel"/>
    <w:tmpl w:val="DDE088C8"/>
    <w:lvl w:ilvl="0">
      <w:start w:val="1"/>
      <w:numFmt w:val="upperLetter"/>
      <w:lvlText w:val="Appendix %1"/>
      <w:lvlJc w:val="left"/>
      <w:pPr>
        <w:tabs>
          <w:tab w:val="num" w:pos="3600"/>
        </w:tabs>
        <w:ind w:left="3600" w:firstLine="0"/>
      </w:pPr>
      <w:rPr>
        <w:rFonts w:hint="default"/>
      </w:rPr>
    </w:lvl>
    <w:lvl w:ilvl="1">
      <w:start w:val="1"/>
      <w:numFmt w:val="decimal"/>
      <w:lvlText w:val="%1.%2"/>
      <w:lvlJc w:val="left"/>
      <w:pPr>
        <w:tabs>
          <w:tab w:val="num" w:pos="4176"/>
        </w:tabs>
        <w:ind w:left="4176" w:hanging="576"/>
      </w:pPr>
      <w:rPr>
        <w:rFonts w:hint="default"/>
      </w:rPr>
    </w:lvl>
    <w:lvl w:ilvl="2">
      <w:start w:val="1"/>
      <w:numFmt w:val="decimal"/>
      <w:pStyle w:val="Appendix2"/>
      <w:lvlText w:val="%1.%2.%3"/>
      <w:lvlJc w:val="left"/>
      <w:pPr>
        <w:tabs>
          <w:tab w:val="num" w:pos="4320"/>
        </w:tabs>
        <w:ind w:left="4320" w:hanging="720"/>
      </w:pPr>
      <w:rPr>
        <w:rFonts w:hint="default"/>
      </w:rPr>
    </w:lvl>
    <w:lvl w:ilvl="3">
      <w:start w:val="1"/>
      <w:numFmt w:val="decimal"/>
      <w:lvlText w:val="%1.%2.%3.%4"/>
      <w:lvlJc w:val="left"/>
      <w:pPr>
        <w:tabs>
          <w:tab w:val="num" w:pos="4464"/>
        </w:tabs>
        <w:ind w:left="4464" w:hanging="864"/>
      </w:pPr>
      <w:rPr>
        <w:rFonts w:hint="default"/>
      </w:rPr>
    </w:lvl>
    <w:lvl w:ilvl="4">
      <w:start w:val="1"/>
      <w:numFmt w:val="decimal"/>
      <w:lvlText w:val="%1.%2.%3.%4.%5"/>
      <w:lvlJc w:val="left"/>
      <w:pPr>
        <w:tabs>
          <w:tab w:val="num" w:pos="4608"/>
        </w:tabs>
        <w:ind w:left="4608" w:hanging="1008"/>
      </w:pPr>
      <w:rPr>
        <w:rFonts w:hint="default"/>
      </w:rPr>
    </w:lvl>
    <w:lvl w:ilvl="5">
      <w:start w:val="1"/>
      <w:numFmt w:val="decimal"/>
      <w:lvlText w:val="%1.%2.%3.%4.%5.%6"/>
      <w:lvlJc w:val="left"/>
      <w:pPr>
        <w:tabs>
          <w:tab w:val="num" w:pos="4752"/>
        </w:tabs>
        <w:ind w:left="4752" w:hanging="1152"/>
      </w:pPr>
      <w:rPr>
        <w:rFonts w:hint="default"/>
      </w:rPr>
    </w:lvl>
    <w:lvl w:ilvl="6">
      <w:start w:val="1"/>
      <w:numFmt w:val="decimal"/>
      <w:lvlText w:val="%1.%2.%3.%4.%5.%6.%7"/>
      <w:lvlJc w:val="left"/>
      <w:pPr>
        <w:tabs>
          <w:tab w:val="num" w:pos="4896"/>
        </w:tabs>
        <w:ind w:left="4896" w:hanging="1296"/>
      </w:pPr>
      <w:rPr>
        <w:rFonts w:hint="default"/>
      </w:rPr>
    </w:lvl>
    <w:lvl w:ilvl="7">
      <w:start w:val="1"/>
      <w:numFmt w:val="decimal"/>
      <w:lvlText w:val="%1.%2.%3.%4.%5.%6.%7.%8"/>
      <w:lvlJc w:val="left"/>
      <w:pPr>
        <w:tabs>
          <w:tab w:val="num" w:pos="5040"/>
        </w:tabs>
        <w:ind w:left="5040" w:hanging="1440"/>
      </w:pPr>
      <w:rPr>
        <w:rFonts w:hint="default"/>
      </w:rPr>
    </w:lvl>
    <w:lvl w:ilvl="8">
      <w:start w:val="1"/>
      <w:numFmt w:val="decimal"/>
      <w:lvlText w:val="%1.%2.%3.%4.%5.%6.%7.%8.%9"/>
      <w:lvlJc w:val="left"/>
      <w:pPr>
        <w:tabs>
          <w:tab w:val="num" w:pos="5184"/>
        </w:tabs>
        <w:ind w:left="5184" w:hanging="1584"/>
      </w:pPr>
      <w:rPr>
        <w:rFonts w:hint="default"/>
      </w:rPr>
    </w:lvl>
  </w:abstractNum>
  <w:abstractNum w:abstractNumId="4">
    <w:nsid w:val="0F642821"/>
    <w:multiLevelType w:val="multilevel"/>
    <w:tmpl w:val="6E5AE58E"/>
    <w:lvl w:ilvl="0">
      <w:start w:val="1"/>
      <w:numFmt w:val="upperLetter"/>
      <w:pStyle w:val="AppendixTitle"/>
      <w:lvlText w:val="Appendix %1"/>
      <w:lvlJc w:val="left"/>
      <w:pPr>
        <w:tabs>
          <w:tab w:val="num" w:pos="2160"/>
        </w:tabs>
        <w:ind w:left="2160" w:firstLine="0"/>
      </w:pPr>
      <w:rPr>
        <w:rFonts w:hint="default"/>
      </w:rPr>
    </w:lvl>
    <w:lvl w:ilvl="1">
      <w:start w:val="1"/>
      <w:numFmt w:val="decimal"/>
      <w:lvlText w:val="%1.%2"/>
      <w:lvlJc w:val="left"/>
      <w:pPr>
        <w:tabs>
          <w:tab w:val="num" w:pos="2736"/>
        </w:tabs>
        <w:ind w:left="2736" w:hanging="576"/>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5">
    <w:nsid w:val="2D137C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38654CF"/>
    <w:multiLevelType w:val="hybridMultilevel"/>
    <w:tmpl w:val="50A07EBA"/>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7">
    <w:nsid w:val="3452788F"/>
    <w:multiLevelType w:val="hybridMultilevel"/>
    <w:tmpl w:val="90E290A8"/>
    <w:lvl w:ilvl="0" w:tplc="78E0B374">
      <w:start w:val="1"/>
      <w:numFmt w:val="bullet"/>
      <w:lvlText w:val=""/>
      <w:lvlJc w:val="left"/>
      <w:pPr>
        <w:ind w:left="936" w:hanging="360"/>
      </w:pPr>
      <w:rPr>
        <w:rFonts w:ascii="Symbol" w:hAnsi="Symbol"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421616E6"/>
    <w:multiLevelType w:val="multilevel"/>
    <w:tmpl w:val="5B7E8718"/>
    <w:lvl w:ilvl="0">
      <w:start w:val="1"/>
      <w:numFmt w:val="upperLetter"/>
      <w:lvlText w:val="Appendix %1"/>
      <w:lvlJc w:val="left"/>
      <w:pPr>
        <w:tabs>
          <w:tab w:val="num" w:pos="2880"/>
        </w:tabs>
        <w:ind w:left="2880" w:firstLine="0"/>
      </w:pPr>
      <w:rPr>
        <w:rFonts w:hint="default"/>
      </w:rPr>
    </w:lvl>
    <w:lvl w:ilvl="1">
      <w:start w:val="1"/>
      <w:numFmt w:val="decimal"/>
      <w:pStyle w:val="Appendix1"/>
      <w:lvlText w:val="%1.%2"/>
      <w:lvlJc w:val="left"/>
      <w:pPr>
        <w:tabs>
          <w:tab w:val="num" w:pos="3456"/>
        </w:tabs>
        <w:ind w:left="3456" w:hanging="576"/>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3744"/>
        </w:tabs>
        <w:ind w:left="3744" w:hanging="864"/>
      </w:pPr>
      <w:rPr>
        <w:rFonts w:hint="default"/>
      </w:rPr>
    </w:lvl>
    <w:lvl w:ilvl="4">
      <w:start w:val="1"/>
      <w:numFmt w:val="decimal"/>
      <w:lvlText w:val="%1.%2.%3.%4.%5"/>
      <w:lvlJc w:val="left"/>
      <w:pPr>
        <w:tabs>
          <w:tab w:val="num" w:pos="3888"/>
        </w:tabs>
        <w:ind w:left="3888" w:hanging="1008"/>
      </w:pPr>
      <w:rPr>
        <w:rFonts w:hint="default"/>
      </w:rPr>
    </w:lvl>
    <w:lvl w:ilvl="5">
      <w:start w:val="1"/>
      <w:numFmt w:val="decimal"/>
      <w:lvlText w:val="%1.%2.%3.%4.%5.%6"/>
      <w:lvlJc w:val="left"/>
      <w:pPr>
        <w:tabs>
          <w:tab w:val="num" w:pos="4032"/>
        </w:tabs>
        <w:ind w:left="4032" w:hanging="1152"/>
      </w:pPr>
      <w:rPr>
        <w:rFonts w:hint="default"/>
      </w:rPr>
    </w:lvl>
    <w:lvl w:ilvl="6">
      <w:start w:val="1"/>
      <w:numFmt w:val="decimal"/>
      <w:lvlText w:val="%1.%2.%3.%4.%5.%6.%7"/>
      <w:lvlJc w:val="left"/>
      <w:pPr>
        <w:tabs>
          <w:tab w:val="num" w:pos="4176"/>
        </w:tabs>
        <w:ind w:left="4176" w:hanging="1296"/>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4464"/>
        </w:tabs>
        <w:ind w:left="4464" w:hanging="1584"/>
      </w:pPr>
      <w:rPr>
        <w:rFonts w:hint="default"/>
      </w:rPr>
    </w:lvl>
  </w:abstractNum>
  <w:abstractNum w:abstractNumId="9">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10">
    <w:nsid w:val="517A04CD"/>
    <w:multiLevelType w:val="hybridMultilevel"/>
    <w:tmpl w:val="C886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745C4"/>
    <w:multiLevelType w:val="hybridMultilevel"/>
    <w:tmpl w:val="6772D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2"/>
  </w:num>
  <w:num w:numId="7">
    <w:abstractNumId w:val="6"/>
  </w:num>
  <w:num w:numId="8">
    <w:abstractNumId w:val="7"/>
  </w:num>
  <w:num w:numId="9">
    <w:abstractNumId w:val="10"/>
  </w:num>
  <w:num w:numId="10">
    <w:abstractNumId w:val="5"/>
  </w:num>
  <w:num w:numId="11">
    <w:abstractNumId w:val="11"/>
  </w:num>
  <w:num w:numId="1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2D01" w:allStyles="1" w:customStyles="0" w:latentStyles="0" w:stylesInUse="0" w:headingStyles="0" w:numberingStyles="0" w:tableStyles="0" w:directFormattingOnRuns="1" w:directFormattingOnParagraphs="0" w:directFormattingOnNumbering="1" w:directFormattingOnTables="1" w:clearFormatting="0"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Methodology"/>
  </w:docVars>
  <w:rsids>
    <w:rsidRoot w:val="00E51EF3"/>
    <w:rsid w:val="00000315"/>
    <w:rsid w:val="00000569"/>
    <w:rsid w:val="000022AC"/>
    <w:rsid w:val="000041AB"/>
    <w:rsid w:val="00005AFE"/>
    <w:rsid w:val="00010AF1"/>
    <w:rsid w:val="00011009"/>
    <w:rsid w:val="00011279"/>
    <w:rsid w:val="00012626"/>
    <w:rsid w:val="00012D6B"/>
    <w:rsid w:val="00012E2E"/>
    <w:rsid w:val="0001502E"/>
    <w:rsid w:val="00017F42"/>
    <w:rsid w:val="000203C6"/>
    <w:rsid w:val="00020B89"/>
    <w:rsid w:val="00021733"/>
    <w:rsid w:val="00021D97"/>
    <w:rsid w:val="00024796"/>
    <w:rsid w:val="00024FF9"/>
    <w:rsid w:val="000255C8"/>
    <w:rsid w:val="00030459"/>
    <w:rsid w:val="00031721"/>
    <w:rsid w:val="00031F54"/>
    <w:rsid w:val="00032063"/>
    <w:rsid w:val="0003246D"/>
    <w:rsid w:val="00032E4A"/>
    <w:rsid w:val="000333F1"/>
    <w:rsid w:val="000346F4"/>
    <w:rsid w:val="00034F8E"/>
    <w:rsid w:val="00040966"/>
    <w:rsid w:val="0004119E"/>
    <w:rsid w:val="00041762"/>
    <w:rsid w:val="00042115"/>
    <w:rsid w:val="00044362"/>
    <w:rsid w:val="00044E69"/>
    <w:rsid w:val="00045411"/>
    <w:rsid w:val="00045859"/>
    <w:rsid w:val="00045FED"/>
    <w:rsid w:val="000513FD"/>
    <w:rsid w:val="000519B6"/>
    <w:rsid w:val="000547C7"/>
    <w:rsid w:val="00055964"/>
    <w:rsid w:val="00055ED3"/>
    <w:rsid w:val="0005630C"/>
    <w:rsid w:val="0005687B"/>
    <w:rsid w:val="00056AC4"/>
    <w:rsid w:val="00057BD5"/>
    <w:rsid w:val="000645D7"/>
    <w:rsid w:val="00064C7D"/>
    <w:rsid w:val="00070025"/>
    <w:rsid w:val="00070F34"/>
    <w:rsid w:val="00071838"/>
    <w:rsid w:val="00073047"/>
    <w:rsid w:val="0007428E"/>
    <w:rsid w:val="0007536A"/>
    <w:rsid w:val="00076927"/>
    <w:rsid w:val="00081EE5"/>
    <w:rsid w:val="00083C4F"/>
    <w:rsid w:val="000852F7"/>
    <w:rsid w:val="00085395"/>
    <w:rsid w:val="00086CE1"/>
    <w:rsid w:val="00087B32"/>
    <w:rsid w:val="0009091C"/>
    <w:rsid w:val="00091B01"/>
    <w:rsid w:val="000926B1"/>
    <w:rsid w:val="00093E68"/>
    <w:rsid w:val="000945D8"/>
    <w:rsid w:val="00094E22"/>
    <w:rsid w:val="000961E3"/>
    <w:rsid w:val="00096B06"/>
    <w:rsid w:val="000970BE"/>
    <w:rsid w:val="000977D5"/>
    <w:rsid w:val="00097928"/>
    <w:rsid w:val="000A4462"/>
    <w:rsid w:val="000A4639"/>
    <w:rsid w:val="000A4AE3"/>
    <w:rsid w:val="000A6CBC"/>
    <w:rsid w:val="000A7B2F"/>
    <w:rsid w:val="000B1767"/>
    <w:rsid w:val="000B207C"/>
    <w:rsid w:val="000B394C"/>
    <w:rsid w:val="000B41AF"/>
    <w:rsid w:val="000B4C13"/>
    <w:rsid w:val="000B4FB3"/>
    <w:rsid w:val="000B5D3E"/>
    <w:rsid w:val="000B6F88"/>
    <w:rsid w:val="000C07C6"/>
    <w:rsid w:val="000C0DBE"/>
    <w:rsid w:val="000C2E4B"/>
    <w:rsid w:val="000C3162"/>
    <w:rsid w:val="000C31B2"/>
    <w:rsid w:val="000C3CD1"/>
    <w:rsid w:val="000C4C81"/>
    <w:rsid w:val="000C580A"/>
    <w:rsid w:val="000C7272"/>
    <w:rsid w:val="000D06B4"/>
    <w:rsid w:val="000D0712"/>
    <w:rsid w:val="000D22D0"/>
    <w:rsid w:val="000D2338"/>
    <w:rsid w:val="000D3222"/>
    <w:rsid w:val="000D3393"/>
    <w:rsid w:val="000D4437"/>
    <w:rsid w:val="000D4564"/>
    <w:rsid w:val="000D4B0C"/>
    <w:rsid w:val="000D73E5"/>
    <w:rsid w:val="000E3BB4"/>
    <w:rsid w:val="000E4511"/>
    <w:rsid w:val="000E49B7"/>
    <w:rsid w:val="000E64E5"/>
    <w:rsid w:val="000F1286"/>
    <w:rsid w:val="000F171B"/>
    <w:rsid w:val="000F3355"/>
    <w:rsid w:val="000F3615"/>
    <w:rsid w:val="000F3A22"/>
    <w:rsid w:val="000F3A41"/>
    <w:rsid w:val="000F40BD"/>
    <w:rsid w:val="000F45D6"/>
    <w:rsid w:val="000F552B"/>
    <w:rsid w:val="000F5AD6"/>
    <w:rsid w:val="000F5ED5"/>
    <w:rsid w:val="000F6FCB"/>
    <w:rsid w:val="000F7E20"/>
    <w:rsid w:val="00100E6A"/>
    <w:rsid w:val="00102BEE"/>
    <w:rsid w:val="00103636"/>
    <w:rsid w:val="00106E1D"/>
    <w:rsid w:val="0010758A"/>
    <w:rsid w:val="00110304"/>
    <w:rsid w:val="00110E6D"/>
    <w:rsid w:val="001110F6"/>
    <w:rsid w:val="00112FD0"/>
    <w:rsid w:val="001168FE"/>
    <w:rsid w:val="00117A87"/>
    <w:rsid w:val="00122983"/>
    <w:rsid w:val="00125DD6"/>
    <w:rsid w:val="00126BBF"/>
    <w:rsid w:val="0012768E"/>
    <w:rsid w:val="0013332D"/>
    <w:rsid w:val="00137C62"/>
    <w:rsid w:val="00143978"/>
    <w:rsid w:val="00145CC3"/>
    <w:rsid w:val="00154D34"/>
    <w:rsid w:val="00154D5E"/>
    <w:rsid w:val="001604C7"/>
    <w:rsid w:val="00160818"/>
    <w:rsid w:val="00160C62"/>
    <w:rsid w:val="00163378"/>
    <w:rsid w:val="00164A3B"/>
    <w:rsid w:val="00164AB4"/>
    <w:rsid w:val="001658CA"/>
    <w:rsid w:val="001672BC"/>
    <w:rsid w:val="00167518"/>
    <w:rsid w:val="0017058C"/>
    <w:rsid w:val="00171ACF"/>
    <w:rsid w:val="00171D12"/>
    <w:rsid w:val="00172C7A"/>
    <w:rsid w:val="001732AF"/>
    <w:rsid w:val="00177C16"/>
    <w:rsid w:val="00177F92"/>
    <w:rsid w:val="00180663"/>
    <w:rsid w:val="0018182F"/>
    <w:rsid w:val="00181E06"/>
    <w:rsid w:val="00181F4E"/>
    <w:rsid w:val="0018231D"/>
    <w:rsid w:val="001850E9"/>
    <w:rsid w:val="00186D03"/>
    <w:rsid w:val="001939E5"/>
    <w:rsid w:val="00193C3B"/>
    <w:rsid w:val="0019580F"/>
    <w:rsid w:val="00195E74"/>
    <w:rsid w:val="001976F7"/>
    <w:rsid w:val="001A0C58"/>
    <w:rsid w:val="001A0ECB"/>
    <w:rsid w:val="001A1159"/>
    <w:rsid w:val="001A1394"/>
    <w:rsid w:val="001A21C6"/>
    <w:rsid w:val="001A2FB3"/>
    <w:rsid w:val="001A2FF0"/>
    <w:rsid w:val="001A4A10"/>
    <w:rsid w:val="001A6041"/>
    <w:rsid w:val="001A675A"/>
    <w:rsid w:val="001B17BA"/>
    <w:rsid w:val="001B2476"/>
    <w:rsid w:val="001B4F90"/>
    <w:rsid w:val="001B6F8B"/>
    <w:rsid w:val="001C1B4E"/>
    <w:rsid w:val="001C1FF4"/>
    <w:rsid w:val="001C3D10"/>
    <w:rsid w:val="001C5245"/>
    <w:rsid w:val="001C5E35"/>
    <w:rsid w:val="001D0AAD"/>
    <w:rsid w:val="001D1A43"/>
    <w:rsid w:val="001D1DF1"/>
    <w:rsid w:val="001D413E"/>
    <w:rsid w:val="001D428E"/>
    <w:rsid w:val="001D6C55"/>
    <w:rsid w:val="001E1F1D"/>
    <w:rsid w:val="001E23A0"/>
    <w:rsid w:val="001E419F"/>
    <w:rsid w:val="001E7613"/>
    <w:rsid w:val="001E77BC"/>
    <w:rsid w:val="001E7B00"/>
    <w:rsid w:val="001F0738"/>
    <w:rsid w:val="001F0D9A"/>
    <w:rsid w:val="001F1244"/>
    <w:rsid w:val="001F4CC5"/>
    <w:rsid w:val="001F6360"/>
    <w:rsid w:val="001F6479"/>
    <w:rsid w:val="0020497A"/>
    <w:rsid w:val="00204D7E"/>
    <w:rsid w:val="00204E3B"/>
    <w:rsid w:val="002069D3"/>
    <w:rsid w:val="002072EE"/>
    <w:rsid w:val="002076AA"/>
    <w:rsid w:val="00207D2A"/>
    <w:rsid w:val="00210B09"/>
    <w:rsid w:val="00211CA5"/>
    <w:rsid w:val="00216C00"/>
    <w:rsid w:val="00216E06"/>
    <w:rsid w:val="00217F49"/>
    <w:rsid w:val="00217FD3"/>
    <w:rsid w:val="00221529"/>
    <w:rsid w:val="00222F19"/>
    <w:rsid w:val="0022326C"/>
    <w:rsid w:val="0022358D"/>
    <w:rsid w:val="00225BA8"/>
    <w:rsid w:val="002272CD"/>
    <w:rsid w:val="002338F9"/>
    <w:rsid w:val="00234383"/>
    <w:rsid w:val="00236923"/>
    <w:rsid w:val="0024039C"/>
    <w:rsid w:val="00240703"/>
    <w:rsid w:val="00241131"/>
    <w:rsid w:val="002420AE"/>
    <w:rsid w:val="00242CEC"/>
    <w:rsid w:val="00243055"/>
    <w:rsid w:val="00243AFC"/>
    <w:rsid w:val="0024417A"/>
    <w:rsid w:val="0024439F"/>
    <w:rsid w:val="00245955"/>
    <w:rsid w:val="002473B7"/>
    <w:rsid w:val="00250DE9"/>
    <w:rsid w:val="00252175"/>
    <w:rsid w:val="00252571"/>
    <w:rsid w:val="00253683"/>
    <w:rsid w:val="002545C0"/>
    <w:rsid w:val="00256DFF"/>
    <w:rsid w:val="002616BE"/>
    <w:rsid w:val="00261D49"/>
    <w:rsid w:val="00262654"/>
    <w:rsid w:val="0026375D"/>
    <w:rsid w:val="00264665"/>
    <w:rsid w:val="00264F81"/>
    <w:rsid w:val="00267F87"/>
    <w:rsid w:val="0027085E"/>
    <w:rsid w:val="00273B41"/>
    <w:rsid w:val="002742E4"/>
    <w:rsid w:val="0027501D"/>
    <w:rsid w:val="00280E83"/>
    <w:rsid w:val="00281D86"/>
    <w:rsid w:val="00284376"/>
    <w:rsid w:val="00287A75"/>
    <w:rsid w:val="00290BB0"/>
    <w:rsid w:val="00292B66"/>
    <w:rsid w:val="002949E8"/>
    <w:rsid w:val="0029567F"/>
    <w:rsid w:val="00295C49"/>
    <w:rsid w:val="00297622"/>
    <w:rsid w:val="00297684"/>
    <w:rsid w:val="002A1B01"/>
    <w:rsid w:val="002A213E"/>
    <w:rsid w:val="002A52D4"/>
    <w:rsid w:val="002B1639"/>
    <w:rsid w:val="002B17E1"/>
    <w:rsid w:val="002B1C56"/>
    <w:rsid w:val="002B5DAA"/>
    <w:rsid w:val="002B6B94"/>
    <w:rsid w:val="002B73FB"/>
    <w:rsid w:val="002B7ED4"/>
    <w:rsid w:val="002C04AD"/>
    <w:rsid w:val="002C3C8C"/>
    <w:rsid w:val="002C6B5A"/>
    <w:rsid w:val="002C6C5F"/>
    <w:rsid w:val="002C789E"/>
    <w:rsid w:val="002D0B46"/>
    <w:rsid w:val="002D0F7D"/>
    <w:rsid w:val="002D3F1B"/>
    <w:rsid w:val="002D436C"/>
    <w:rsid w:val="002D45BB"/>
    <w:rsid w:val="002D5D35"/>
    <w:rsid w:val="002D5E45"/>
    <w:rsid w:val="002E2F56"/>
    <w:rsid w:val="002E65D9"/>
    <w:rsid w:val="002F0A5C"/>
    <w:rsid w:val="002F0C65"/>
    <w:rsid w:val="002F54D7"/>
    <w:rsid w:val="002F7431"/>
    <w:rsid w:val="002F793A"/>
    <w:rsid w:val="003020A1"/>
    <w:rsid w:val="00302447"/>
    <w:rsid w:val="00304D5D"/>
    <w:rsid w:val="00304E61"/>
    <w:rsid w:val="00304FC1"/>
    <w:rsid w:val="00305027"/>
    <w:rsid w:val="003067C5"/>
    <w:rsid w:val="0031076B"/>
    <w:rsid w:val="00311B80"/>
    <w:rsid w:val="00312545"/>
    <w:rsid w:val="00314653"/>
    <w:rsid w:val="003156B2"/>
    <w:rsid w:val="00316DB6"/>
    <w:rsid w:val="00323F22"/>
    <w:rsid w:val="00324C96"/>
    <w:rsid w:val="0032528D"/>
    <w:rsid w:val="00326071"/>
    <w:rsid w:val="0032790A"/>
    <w:rsid w:val="003279C2"/>
    <w:rsid w:val="003279FE"/>
    <w:rsid w:val="0033306D"/>
    <w:rsid w:val="00335673"/>
    <w:rsid w:val="00335852"/>
    <w:rsid w:val="00336E99"/>
    <w:rsid w:val="003370CF"/>
    <w:rsid w:val="00337325"/>
    <w:rsid w:val="00337E64"/>
    <w:rsid w:val="00340031"/>
    <w:rsid w:val="00340B5F"/>
    <w:rsid w:val="0034317D"/>
    <w:rsid w:val="003455D3"/>
    <w:rsid w:val="0034600A"/>
    <w:rsid w:val="003464C5"/>
    <w:rsid w:val="0035441A"/>
    <w:rsid w:val="00354626"/>
    <w:rsid w:val="003608B6"/>
    <w:rsid w:val="0036181A"/>
    <w:rsid w:val="003670AD"/>
    <w:rsid w:val="00367DAF"/>
    <w:rsid w:val="003703B6"/>
    <w:rsid w:val="00371683"/>
    <w:rsid w:val="0037182B"/>
    <w:rsid w:val="00374444"/>
    <w:rsid w:val="003750B7"/>
    <w:rsid w:val="00376613"/>
    <w:rsid w:val="00380D8C"/>
    <w:rsid w:val="003815DA"/>
    <w:rsid w:val="00381CFE"/>
    <w:rsid w:val="0038250C"/>
    <w:rsid w:val="003833B2"/>
    <w:rsid w:val="00383F04"/>
    <w:rsid w:val="0038433E"/>
    <w:rsid w:val="00385E7A"/>
    <w:rsid w:val="0038628E"/>
    <w:rsid w:val="00390E62"/>
    <w:rsid w:val="00391331"/>
    <w:rsid w:val="00392FB5"/>
    <w:rsid w:val="00397AE6"/>
    <w:rsid w:val="003A0E88"/>
    <w:rsid w:val="003A14CB"/>
    <w:rsid w:val="003A1BE6"/>
    <w:rsid w:val="003A291F"/>
    <w:rsid w:val="003A41FD"/>
    <w:rsid w:val="003A4A35"/>
    <w:rsid w:val="003A6345"/>
    <w:rsid w:val="003B1744"/>
    <w:rsid w:val="003B22E5"/>
    <w:rsid w:val="003B46C8"/>
    <w:rsid w:val="003B4CC9"/>
    <w:rsid w:val="003B58D2"/>
    <w:rsid w:val="003B7F5A"/>
    <w:rsid w:val="003C17F4"/>
    <w:rsid w:val="003C6F35"/>
    <w:rsid w:val="003D1001"/>
    <w:rsid w:val="003D51AB"/>
    <w:rsid w:val="003D52B1"/>
    <w:rsid w:val="003D54EF"/>
    <w:rsid w:val="003D6B80"/>
    <w:rsid w:val="003E01E6"/>
    <w:rsid w:val="003E0FD5"/>
    <w:rsid w:val="003E1729"/>
    <w:rsid w:val="003E2275"/>
    <w:rsid w:val="003E22E0"/>
    <w:rsid w:val="003E5863"/>
    <w:rsid w:val="003E6413"/>
    <w:rsid w:val="003E65F5"/>
    <w:rsid w:val="003E683D"/>
    <w:rsid w:val="003E6B5C"/>
    <w:rsid w:val="003F12A4"/>
    <w:rsid w:val="003F1817"/>
    <w:rsid w:val="003F1F6E"/>
    <w:rsid w:val="003F3BEA"/>
    <w:rsid w:val="003F629B"/>
    <w:rsid w:val="003F6906"/>
    <w:rsid w:val="003F69BC"/>
    <w:rsid w:val="00402FFE"/>
    <w:rsid w:val="004036EE"/>
    <w:rsid w:val="00405B43"/>
    <w:rsid w:val="00406751"/>
    <w:rsid w:val="004079EF"/>
    <w:rsid w:val="00407A2C"/>
    <w:rsid w:val="00407A62"/>
    <w:rsid w:val="004209F1"/>
    <w:rsid w:val="0042274F"/>
    <w:rsid w:val="00422C81"/>
    <w:rsid w:val="0042324F"/>
    <w:rsid w:val="0042356C"/>
    <w:rsid w:val="00423570"/>
    <w:rsid w:val="00423ABE"/>
    <w:rsid w:val="00427145"/>
    <w:rsid w:val="00427341"/>
    <w:rsid w:val="00427F1C"/>
    <w:rsid w:val="00430F5B"/>
    <w:rsid w:val="00432522"/>
    <w:rsid w:val="00432D2A"/>
    <w:rsid w:val="004331E9"/>
    <w:rsid w:val="0043419B"/>
    <w:rsid w:val="00437224"/>
    <w:rsid w:val="00437A24"/>
    <w:rsid w:val="0044098A"/>
    <w:rsid w:val="004416F7"/>
    <w:rsid w:val="00442163"/>
    <w:rsid w:val="00443159"/>
    <w:rsid w:val="004469DE"/>
    <w:rsid w:val="004472D4"/>
    <w:rsid w:val="004475BA"/>
    <w:rsid w:val="00447A21"/>
    <w:rsid w:val="004505FF"/>
    <w:rsid w:val="00451BC9"/>
    <w:rsid w:val="00452FA3"/>
    <w:rsid w:val="00456715"/>
    <w:rsid w:val="004578EB"/>
    <w:rsid w:val="00460A88"/>
    <w:rsid w:val="00460D32"/>
    <w:rsid w:val="00461998"/>
    <w:rsid w:val="00463A55"/>
    <w:rsid w:val="0046528C"/>
    <w:rsid w:val="00465CE6"/>
    <w:rsid w:val="00466625"/>
    <w:rsid w:val="0046724E"/>
    <w:rsid w:val="004704A4"/>
    <w:rsid w:val="00470A87"/>
    <w:rsid w:val="00471582"/>
    <w:rsid w:val="00472DF4"/>
    <w:rsid w:val="00473426"/>
    <w:rsid w:val="00473F97"/>
    <w:rsid w:val="004746E6"/>
    <w:rsid w:val="00474A6E"/>
    <w:rsid w:val="0048276F"/>
    <w:rsid w:val="004840FA"/>
    <w:rsid w:val="00485FC5"/>
    <w:rsid w:val="00490153"/>
    <w:rsid w:val="00490A55"/>
    <w:rsid w:val="00490BEF"/>
    <w:rsid w:val="00493F92"/>
    <w:rsid w:val="00494878"/>
    <w:rsid w:val="00494FC9"/>
    <w:rsid w:val="00496B43"/>
    <w:rsid w:val="004A0212"/>
    <w:rsid w:val="004A0E25"/>
    <w:rsid w:val="004A1016"/>
    <w:rsid w:val="004A5221"/>
    <w:rsid w:val="004A529E"/>
    <w:rsid w:val="004B0E58"/>
    <w:rsid w:val="004B17AC"/>
    <w:rsid w:val="004B32F8"/>
    <w:rsid w:val="004B4902"/>
    <w:rsid w:val="004B4ACC"/>
    <w:rsid w:val="004B59F4"/>
    <w:rsid w:val="004C00E5"/>
    <w:rsid w:val="004C09F5"/>
    <w:rsid w:val="004C3607"/>
    <w:rsid w:val="004C5D3D"/>
    <w:rsid w:val="004D072A"/>
    <w:rsid w:val="004D107F"/>
    <w:rsid w:val="004D19F2"/>
    <w:rsid w:val="004D427C"/>
    <w:rsid w:val="004D4373"/>
    <w:rsid w:val="004D6EC5"/>
    <w:rsid w:val="004E0061"/>
    <w:rsid w:val="004E0EA6"/>
    <w:rsid w:val="004E102A"/>
    <w:rsid w:val="004E246F"/>
    <w:rsid w:val="004E378B"/>
    <w:rsid w:val="004E3BAB"/>
    <w:rsid w:val="004E4FA3"/>
    <w:rsid w:val="004E673F"/>
    <w:rsid w:val="004E6C24"/>
    <w:rsid w:val="004E6E5F"/>
    <w:rsid w:val="004E7204"/>
    <w:rsid w:val="004E7221"/>
    <w:rsid w:val="004F2F59"/>
    <w:rsid w:val="004F3D33"/>
    <w:rsid w:val="004F4AB6"/>
    <w:rsid w:val="004F519B"/>
    <w:rsid w:val="004F6DC7"/>
    <w:rsid w:val="005011A4"/>
    <w:rsid w:val="00502F6F"/>
    <w:rsid w:val="00507EE9"/>
    <w:rsid w:val="00510C2A"/>
    <w:rsid w:val="00511414"/>
    <w:rsid w:val="005117F4"/>
    <w:rsid w:val="00513D90"/>
    <w:rsid w:val="005145B6"/>
    <w:rsid w:val="00515626"/>
    <w:rsid w:val="005164F2"/>
    <w:rsid w:val="00521C35"/>
    <w:rsid w:val="00524055"/>
    <w:rsid w:val="00525B81"/>
    <w:rsid w:val="00527A47"/>
    <w:rsid w:val="0053560B"/>
    <w:rsid w:val="00535839"/>
    <w:rsid w:val="005364E6"/>
    <w:rsid w:val="0053658B"/>
    <w:rsid w:val="00536CBE"/>
    <w:rsid w:val="00537244"/>
    <w:rsid w:val="00540080"/>
    <w:rsid w:val="0054145A"/>
    <w:rsid w:val="005414DF"/>
    <w:rsid w:val="00541EC4"/>
    <w:rsid w:val="005458AF"/>
    <w:rsid w:val="00546BC7"/>
    <w:rsid w:val="00546FA4"/>
    <w:rsid w:val="005474C2"/>
    <w:rsid w:val="005519F0"/>
    <w:rsid w:val="0055241E"/>
    <w:rsid w:val="00552434"/>
    <w:rsid w:val="005544E5"/>
    <w:rsid w:val="00554F3B"/>
    <w:rsid w:val="00555498"/>
    <w:rsid w:val="00557A8E"/>
    <w:rsid w:val="00561030"/>
    <w:rsid w:val="00561994"/>
    <w:rsid w:val="005623D0"/>
    <w:rsid w:val="0056248B"/>
    <w:rsid w:val="005630CC"/>
    <w:rsid w:val="0056378C"/>
    <w:rsid w:val="00565FCB"/>
    <w:rsid w:val="005665D2"/>
    <w:rsid w:val="00574275"/>
    <w:rsid w:val="0057496D"/>
    <w:rsid w:val="00574DA2"/>
    <w:rsid w:val="00574EA7"/>
    <w:rsid w:val="005756B9"/>
    <w:rsid w:val="00576F77"/>
    <w:rsid w:val="00577C25"/>
    <w:rsid w:val="00580006"/>
    <w:rsid w:val="00580B82"/>
    <w:rsid w:val="005823A4"/>
    <w:rsid w:val="00587600"/>
    <w:rsid w:val="0059018A"/>
    <w:rsid w:val="00591401"/>
    <w:rsid w:val="00591671"/>
    <w:rsid w:val="005935EB"/>
    <w:rsid w:val="0059399E"/>
    <w:rsid w:val="0059472F"/>
    <w:rsid w:val="00594B8B"/>
    <w:rsid w:val="00594CAC"/>
    <w:rsid w:val="00594CFD"/>
    <w:rsid w:val="00595D11"/>
    <w:rsid w:val="005A0B23"/>
    <w:rsid w:val="005A2342"/>
    <w:rsid w:val="005A3715"/>
    <w:rsid w:val="005A4305"/>
    <w:rsid w:val="005A4A45"/>
    <w:rsid w:val="005A4B59"/>
    <w:rsid w:val="005B21DE"/>
    <w:rsid w:val="005B3422"/>
    <w:rsid w:val="005B3643"/>
    <w:rsid w:val="005B4A8E"/>
    <w:rsid w:val="005B58F1"/>
    <w:rsid w:val="005C1C79"/>
    <w:rsid w:val="005C292C"/>
    <w:rsid w:val="005C36CC"/>
    <w:rsid w:val="005C3D25"/>
    <w:rsid w:val="005C4DBE"/>
    <w:rsid w:val="005C5C6F"/>
    <w:rsid w:val="005D4999"/>
    <w:rsid w:val="005D7F17"/>
    <w:rsid w:val="005E11E6"/>
    <w:rsid w:val="005E34EA"/>
    <w:rsid w:val="005E5E8B"/>
    <w:rsid w:val="005E621C"/>
    <w:rsid w:val="005E762F"/>
    <w:rsid w:val="005F19B2"/>
    <w:rsid w:val="005F219F"/>
    <w:rsid w:val="005F2252"/>
    <w:rsid w:val="005F6628"/>
    <w:rsid w:val="005F7208"/>
    <w:rsid w:val="00600B22"/>
    <w:rsid w:val="0060236D"/>
    <w:rsid w:val="00605FFA"/>
    <w:rsid w:val="0060661F"/>
    <w:rsid w:val="00607095"/>
    <w:rsid w:val="006102C4"/>
    <w:rsid w:val="00610A1D"/>
    <w:rsid w:val="00612F14"/>
    <w:rsid w:val="006142A3"/>
    <w:rsid w:val="0061635C"/>
    <w:rsid w:val="00621A96"/>
    <w:rsid w:val="00622F3C"/>
    <w:rsid w:val="00622F5B"/>
    <w:rsid w:val="006259D7"/>
    <w:rsid w:val="0062614A"/>
    <w:rsid w:val="00627ED6"/>
    <w:rsid w:val="00627EF5"/>
    <w:rsid w:val="006305D1"/>
    <w:rsid w:val="0063111A"/>
    <w:rsid w:val="0063459E"/>
    <w:rsid w:val="00637ABB"/>
    <w:rsid w:val="00637DAF"/>
    <w:rsid w:val="00640352"/>
    <w:rsid w:val="006513FF"/>
    <w:rsid w:val="0065371C"/>
    <w:rsid w:val="00653912"/>
    <w:rsid w:val="00654649"/>
    <w:rsid w:val="00660ACD"/>
    <w:rsid w:val="00663855"/>
    <w:rsid w:val="00664412"/>
    <w:rsid w:val="0066501B"/>
    <w:rsid w:val="006676B0"/>
    <w:rsid w:val="00670F47"/>
    <w:rsid w:val="006716E3"/>
    <w:rsid w:val="00671AD6"/>
    <w:rsid w:val="00672404"/>
    <w:rsid w:val="006733C2"/>
    <w:rsid w:val="0067380A"/>
    <w:rsid w:val="00675151"/>
    <w:rsid w:val="006752F1"/>
    <w:rsid w:val="0067589B"/>
    <w:rsid w:val="00676476"/>
    <w:rsid w:val="00683C5C"/>
    <w:rsid w:val="006862F4"/>
    <w:rsid w:val="006870DB"/>
    <w:rsid w:val="00690711"/>
    <w:rsid w:val="006925E0"/>
    <w:rsid w:val="00694662"/>
    <w:rsid w:val="00694ACE"/>
    <w:rsid w:val="006950C3"/>
    <w:rsid w:val="00695740"/>
    <w:rsid w:val="0069639D"/>
    <w:rsid w:val="006A1367"/>
    <w:rsid w:val="006A1911"/>
    <w:rsid w:val="006A20AF"/>
    <w:rsid w:val="006A3DB6"/>
    <w:rsid w:val="006A45CE"/>
    <w:rsid w:val="006A68D8"/>
    <w:rsid w:val="006B134C"/>
    <w:rsid w:val="006B1FD4"/>
    <w:rsid w:val="006B21F4"/>
    <w:rsid w:val="006B2490"/>
    <w:rsid w:val="006B41B1"/>
    <w:rsid w:val="006B58CB"/>
    <w:rsid w:val="006B693D"/>
    <w:rsid w:val="006B6A7D"/>
    <w:rsid w:val="006C1675"/>
    <w:rsid w:val="006C2C01"/>
    <w:rsid w:val="006C4CB8"/>
    <w:rsid w:val="006C522C"/>
    <w:rsid w:val="006C5401"/>
    <w:rsid w:val="006C7136"/>
    <w:rsid w:val="006C72D5"/>
    <w:rsid w:val="006D1412"/>
    <w:rsid w:val="006D29D9"/>
    <w:rsid w:val="006D3340"/>
    <w:rsid w:val="006D39A8"/>
    <w:rsid w:val="006D6D41"/>
    <w:rsid w:val="006D7193"/>
    <w:rsid w:val="006D7A61"/>
    <w:rsid w:val="006E1A48"/>
    <w:rsid w:val="006E3408"/>
    <w:rsid w:val="006E3669"/>
    <w:rsid w:val="006E3B72"/>
    <w:rsid w:val="006E5097"/>
    <w:rsid w:val="006E6132"/>
    <w:rsid w:val="006E744A"/>
    <w:rsid w:val="006F0BE4"/>
    <w:rsid w:val="006F1CA4"/>
    <w:rsid w:val="006F6CE6"/>
    <w:rsid w:val="006F6E11"/>
    <w:rsid w:val="006F6FB3"/>
    <w:rsid w:val="006F7B90"/>
    <w:rsid w:val="006F7D4D"/>
    <w:rsid w:val="007003F1"/>
    <w:rsid w:val="00700781"/>
    <w:rsid w:val="00700C0D"/>
    <w:rsid w:val="00702617"/>
    <w:rsid w:val="00703415"/>
    <w:rsid w:val="0070776D"/>
    <w:rsid w:val="00707974"/>
    <w:rsid w:val="00707A30"/>
    <w:rsid w:val="007103EF"/>
    <w:rsid w:val="00711543"/>
    <w:rsid w:val="0071649C"/>
    <w:rsid w:val="00720CE5"/>
    <w:rsid w:val="00720FD4"/>
    <w:rsid w:val="00721DC3"/>
    <w:rsid w:val="0072254B"/>
    <w:rsid w:val="007237C7"/>
    <w:rsid w:val="00723B5A"/>
    <w:rsid w:val="007244CA"/>
    <w:rsid w:val="007244D2"/>
    <w:rsid w:val="00726F61"/>
    <w:rsid w:val="00731900"/>
    <w:rsid w:val="00731996"/>
    <w:rsid w:val="007363FE"/>
    <w:rsid w:val="007373F6"/>
    <w:rsid w:val="0074006A"/>
    <w:rsid w:val="00740672"/>
    <w:rsid w:val="00740FE0"/>
    <w:rsid w:val="007413AC"/>
    <w:rsid w:val="007425D6"/>
    <w:rsid w:val="00744954"/>
    <w:rsid w:val="00744B27"/>
    <w:rsid w:val="0074647E"/>
    <w:rsid w:val="00746D32"/>
    <w:rsid w:val="0074722F"/>
    <w:rsid w:val="00750F6C"/>
    <w:rsid w:val="00752CE4"/>
    <w:rsid w:val="00754827"/>
    <w:rsid w:val="00755AE0"/>
    <w:rsid w:val="007574C4"/>
    <w:rsid w:val="007576EF"/>
    <w:rsid w:val="00760388"/>
    <w:rsid w:val="007616E4"/>
    <w:rsid w:val="007647AB"/>
    <w:rsid w:val="007651F9"/>
    <w:rsid w:val="00765DB3"/>
    <w:rsid w:val="00771021"/>
    <w:rsid w:val="00772123"/>
    <w:rsid w:val="007745D0"/>
    <w:rsid w:val="00780280"/>
    <w:rsid w:val="007819A4"/>
    <w:rsid w:val="0078310F"/>
    <w:rsid w:val="00785CC5"/>
    <w:rsid w:val="00792773"/>
    <w:rsid w:val="00794519"/>
    <w:rsid w:val="00794D08"/>
    <w:rsid w:val="0079510E"/>
    <w:rsid w:val="007972C1"/>
    <w:rsid w:val="00797456"/>
    <w:rsid w:val="007A0563"/>
    <w:rsid w:val="007A254F"/>
    <w:rsid w:val="007A42DA"/>
    <w:rsid w:val="007B1C1B"/>
    <w:rsid w:val="007B389F"/>
    <w:rsid w:val="007B4017"/>
    <w:rsid w:val="007B4645"/>
    <w:rsid w:val="007B4EDF"/>
    <w:rsid w:val="007B7698"/>
    <w:rsid w:val="007C2102"/>
    <w:rsid w:val="007C49F5"/>
    <w:rsid w:val="007C5BDE"/>
    <w:rsid w:val="007C65EF"/>
    <w:rsid w:val="007C7701"/>
    <w:rsid w:val="007D200E"/>
    <w:rsid w:val="007D37F9"/>
    <w:rsid w:val="007D551D"/>
    <w:rsid w:val="007D7D53"/>
    <w:rsid w:val="007E214E"/>
    <w:rsid w:val="007E4920"/>
    <w:rsid w:val="007E4A65"/>
    <w:rsid w:val="007E5899"/>
    <w:rsid w:val="007E6255"/>
    <w:rsid w:val="007E7442"/>
    <w:rsid w:val="007F0D4A"/>
    <w:rsid w:val="007F28FB"/>
    <w:rsid w:val="007F32D1"/>
    <w:rsid w:val="007F3F66"/>
    <w:rsid w:val="007F50CA"/>
    <w:rsid w:val="007F6B13"/>
    <w:rsid w:val="00800E5A"/>
    <w:rsid w:val="008012D6"/>
    <w:rsid w:val="00801981"/>
    <w:rsid w:val="008036CE"/>
    <w:rsid w:val="0080753F"/>
    <w:rsid w:val="008104EB"/>
    <w:rsid w:val="008105B3"/>
    <w:rsid w:val="008112D3"/>
    <w:rsid w:val="008132FB"/>
    <w:rsid w:val="00820915"/>
    <w:rsid w:val="00825ADB"/>
    <w:rsid w:val="00825B35"/>
    <w:rsid w:val="00826007"/>
    <w:rsid w:val="00834D87"/>
    <w:rsid w:val="008401B6"/>
    <w:rsid w:val="00843DD8"/>
    <w:rsid w:val="0084403A"/>
    <w:rsid w:val="00844305"/>
    <w:rsid w:val="00844D4A"/>
    <w:rsid w:val="00850230"/>
    <w:rsid w:val="00850494"/>
    <w:rsid w:val="008504DB"/>
    <w:rsid w:val="008512FD"/>
    <w:rsid w:val="00851DBA"/>
    <w:rsid w:val="00854BAD"/>
    <w:rsid w:val="00860245"/>
    <w:rsid w:val="008621BF"/>
    <w:rsid w:val="008634C5"/>
    <w:rsid w:val="00864D2C"/>
    <w:rsid w:val="00865A5B"/>
    <w:rsid w:val="00865BEE"/>
    <w:rsid w:val="00866DAB"/>
    <w:rsid w:val="00870CC3"/>
    <w:rsid w:val="00871A0A"/>
    <w:rsid w:val="00871CB0"/>
    <w:rsid w:val="0087319C"/>
    <w:rsid w:val="00873FEB"/>
    <w:rsid w:val="00874B3F"/>
    <w:rsid w:val="00880C58"/>
    <w:rsid w:val="00881DF0"/>
    <w:rsid w:val="008832B6"/>
    <w:rsid w:val="00884B85"/>
    <w:rsid w:val="00885D83"/>
    <w:rsid w:val="0089209A"/>
    <w:rsid w:val="00892DF5"/>
    <w:rsid w:val="00893A0B"/>
    <w:rsid w:val="008973D5"/>
    <w:rsid w:val="008A4376"/>
    <w:rsid w:val="008A4AA8"/>
    <w:rsid w:val="008A639E"/>
    <w:rsid w:val="008A6720"/>
    <w:rsid w:val="008A68D2"/>
    <w:rsid w:val="008A6955"/>
    <w:rsid w:val="008A7C7B"/>
    <w:rsid w:val="008B1C52"/>
    <w:rsid w:val="008B2893"/>
    <w:rsid w:val="008B2A55"/>
    <w:rsid w:val="008B2B80"/>
    <w:rsid w:val="008B415C"/>
    <w:rsid w:val="008B6BED"/>
    <w:rsid w:val="008B749A"/>
    <w:rsid w:val="008C0AFC"/>
    <w:rsid w:val="008C1E67"/>
    <w:rsid w:val="008C2E4E"/>
    <w:rsid w:val="008C3BA7"/>
    <w:rsid w:val="008C6FF0"/>
    <w:rsid w:val="008C7E7A"/>
    <w:rsid w:val="008D088B"/>
    <w:rsid w:val="008D0AB1"/>
    <w:rsid w:val="008D1248"/>
    <w:rsid w:val="008D1A21"/>
    <w:rsid w:val="008D1FB0"/>
    <w:rsid w:val="008D5E0D"/>
    <w:rsid w:val="008D6EAA"/>
    <w:rsid w:val="008D704B"/>
    <w:rsid w:val="008D7645"/>
    <w:rsid w:val="008E018A"/>
    <w:rsid w:val="008E1F78"/>
    <w:rsid w:val="008E225E"/>
    <w:rsid w:val="008E23CF"/>
    <w:rsid w:val="008E2A21"/>
    <w:rsid w:val="008E2D9F"/>
    <w:rsid w:val="008E4D8A"/>
    <w:rsid w:val="008E559B"/>
    <w:rsid w:val="008E6BA2"/>
    <w:rsid w:val="008F0EA2"/>
    <w:rsid w:val="008F1714"/>
    <w:rsid w:val="009016E4"/>
    <w:rsid w:val="00902933"/>
    <w:rsid w:val="00910702"/>
    <w:rsid w:val="009118C4"/>
    <w:rsid w:val="00912D17"/>
    <w:rsid w:val="00912FD2"/>
    <w:rsid w:val="009144B7"/>
    <w:rsid w:val="009243AF"/>
    <w:rsid w:val="0092453A"/>
    <w:rsid w:val="00924C8A"/>
    <w:rsid w:val="00924E6D"/>
    <w:rsid w:val="00926DBD"/>
    <w:rsid w:val="009305EA"/>
    <w:rsid w:val="009336FA"/>
    <w:rsid w:val="009343AD"/>
    <w:rsid w:val="00935846"/>
    <w:rsid w:val="00936330"/>
    <w:rsid w:val="009368F5"/>
    <w:rsid w:val="00941EC3"/>
    <w:rsid w:val="0094447F"/>
    <w:rsid w:val="009455FD"/>
    <w:rsid w:val="0095015E"/>
    <w:rsid w:val="0095049E"/>
    <w:rsid w:val="00953AFD"/>
    <w:rsid w:val="00954288"/>
    <w:rsid w:val="00954425"/>
    <w:rsid w:val="00955C16"/>
    <w:rsid w:val="00956B26"/>
    <w:rsid w:val="00962985"/>
    <w:rsid w:val="00964065"/>
    <w:rsid w:val="009640DD"/>
    <w:rsid w:val="00965133"/>
    <w:rsid w:val="00965BDF"/>
    <w:rsid w:val="00966266"/>
    <w:rsid w:val="00966E5F"/>
    <w:rsid w:val="00967575"/>
    <w:rsid w:val="00967959"/>
    <w:rsid w:val="00967ACC"/>
    <w:rsid w:val="00971BE7"/>
    <w:rsid w:val="00971C23"/>
    <w:rsid w:val="00971FF7"/>
    <w:rsid w:val="00972A67"/>
    <w:rsid w:val="009732FF"/>
    <w:rsid w:val="00975287"/>
    <w:rsid w:val="00975512"/>
    <w:rsid w:val="00977019"/>
    <w:rsid w:val="00993AB2"/>
    <w:rsid w:val="0099495D"/>
    <w:rsid w:val="00996462"/>
    <w:rsid w:val="009965DE"/>
    <w:rsid w:val="009A0579"/>
    <w:rsid w:val="009A0F88"/>
    <w:rsid w:val="009A4831"/>
    <w:rsid w:val="009A52D8"/>
    <w:rsid w:val="009B04C0"/>
    <w:rsid w:val="009B0E5C"/>
    <w:rsid w:val="009B0EE0"/>
    <w:rsid w:val="009B0F38"/>
    <w:rsid w:val="009B6EF4"/>
    <w:rsid w:val="009B794C"/>
    <w:rsid w:val="009C0EB7"/>
    <w:rsid w:val="009C13C7"/>
    <w:rsid w:val="009C1A9E"/>
    <w:rsid w:val="009C1FAA"/>
    <w:rsid w:val="009C28FA"/>
    <w:rsid w:val="009C31E1"/>
    <w:rsid w:val="009C4ABF"/>
    <w:rsid w:val="009C594B"/>
    <w:rsid w:val="009C7F0C"/>
    <w:rsid w:val="009D0895"/>
    <w:rsid w:val="009D3988"/>
    <w:rsid w:val="009D53BF"/>
    <w:rsid w:val="009D5511"/>
    <w:rsid w:val="009D5FA3"/>
    <w:rsid w:val="009D6937"/>
    <w:rsid w:val="009D6E4B"/>
    <w:rsid w:val="009E15A5"/>
    <w:rsid w:val="009E19FB"/>
    <w:rsid w:val="009E587A"/>
    <w:rsid w:val="009E6313"/>
    <w:rsid w:val="009E63A2"/>
    <w:rsid w:val="009F03FA"/>
    <w:rsid w:val="009F48D7"/>
    <w:rsid w:val="009F7FF0"/>
    <w:rsid w:val="00A00AA7"/>
    <w:rsid w:val="00A00C3B"/>
    <w:rsid w:val="00A00D67"/>
    <w:rsid w:val="00A00E59"/>
    <w:rsid w:val="00A03156"/>
    <w:rsid w:val="00A05FF1"/>
    <w:rsid w:val="00A071B9"/>
    <w:rsid w:val="00A07219"/>
    <w:rsid w:val="00A10FA8"/>
    <w:rsid w:val="00A119A7"/>
    <w:rsid w:val="00A13FB6"/>
    <w:rsid w:val="00A14067"/>
    <w:rsid w:val="00A15C5A"/>
    <w:rsid w:val="00A16128"/>
    <w:rsid w:val="00A206FE"/>
    <w:rsid w:val="00A24A04"/>
    <w:rsid w:val="00A25A87"/>
    <w:rsid w:val="00A26599"/>
    <w:rsid w:val="00A30EE1"/>
    <w:rsid w:val="00A323D8"/>
    <w:rsid w:val="00A32FE0"/>
    <w:rsid w:val="00A3330A"/>
    <w:rsid w:val="00A3489F"/>
    <w:rsid w:val="00A36D2B"/>
    <w:rsid w:val="00A43029"/>
    <w:rsid w:val="00A4537F"/>
    <w:rsid w:val="00A4602F"/>
    <w:rsid w:val="00A471A4"/>
    <w:rsid w:val="00A47D2F"/>
    <w:rsid w:val="00A50A82"/>
    <w:rsid w:val="00A51814"/>
    <w:rsid w:val="00A54A73"/>
    <w:rsid w:val="00A558C7"/>
    <w:rsid w:val="00A56BBE"/>
    <w:rsid w:val="00A63DAC"/>
    <w:rsid w:val="00A63E2F"/>
    <w:rsid w:val="00A64707"/>
    <w:rsid w:val="00A64937"/>
    <w:rsid w:val="00A70F92"/>
    <w:rsid w:val="00A713D7"/>
    <w:rsid w:val="00A76A29"/>
    <w:rsid w:val="00A76C0D"/>
    <w:rsid w:val="00A77610"/>
    <w:rsid w:val="00A8158A"/>
    <w:rsid w:val="00A83194"/>
    <w:rsid w:val="00A83733"/>
    <w:rsid w:val="00A85102"/>
    <w:rsid w:val="00A85266"/>
    <w:rsid w:val="00A9141B"/>
    <w:rsid w:val="00A9323D"/>
    <w:rsid w:val="00A96430"/>
    <w:rsid w:val="00A96E1C"/>
    <w:rsid w:val="00AA0EBB"/>
    <w:rsid w:val="00AA117E"/>
    <w:rsid w:val="00AA2481"/>
    <w:rsid w:val="00AA353A"/>
    <w:rsid w:val="00AA3E3D"/>
    <w:rsid w:val="00AA4169"/>
    <w:rsid w:val="00AA4EF2"/>
    <w:rsid w:val="00AA5AA0"/>
    <w:rsid w:val="00AA7013"/>
    <w:rsid w:val="00AB0072"/>
    <w:rsid w:val="00AB0CBB"/>
    <w:rsid w:val="00AB1243"/>
    <w:rsid w:val="00AB1EAF"/>
    <w:rsid w:val="00AB2262"/>
    <w:rsid w:val="00AB3E18"/>
    <w:rsid w:val="00AB54AA"/>
    <w:rsid w:val="00AB77EF"/>
    <w:rsid w:val="00AB7909"/>
    <w:rsid w:val="00AC0F16"/>
    <w:rsid w:val="00AC24AE"/>
    <w:rsid w:val="00AC39E5"/>
    <w:rsid w:val="00AC4185"/>
    <w:rsid w:val="00AC79B1"/>
    <w:rsid w:val="00AD0467"/>
    <w:rsid w:val="00AD74FF"/>
    <w:rsid w:val="00AE05FE"/>
    <w:rsid w:val="00AE0882"/>
    <w:rsid w:val="00AE0E6D"/>
    <w:rsid w:val="00AE1987"/>
    <w:rsid w:val="00AE266B"/>
    <w:rsid w:val="00AE4EFE"/>
    <w:rsid w:val="00AE5690"/>
    <w:rsid w:val="00AE6AB8"/>
    <w:rsid w:val="00AF4817"/>
    <w:rsid w:val="00AF4C66"/>
    <w:rsid w:val="00AF4F57"/>
    <w:rsid w:val="00AF7C45"/>
    <w:rsid w:val="00B02BC3"/>
    <w:rsid w:val="00B039D6"/>
    <w:rsid w:val="00B053B3"/>
    <w:rsid w:val="00B0620E"/>
    <w:rsid w:val="00B075CB"/>
    <w:rsid w:val="00B07D9B"/>
    <w:rsid w:val="00B1001D"/>
    <w:rsid w:val="00B10721"/>
    <w:rsid w:val="00B11020"/>
    <w:rsid w:val="00B1202C"/>
    <w:rsid w:val="00B162B3"/>
    <w:rsid w:val="00B1773D"/>
    <w:rsid w:val="00B17A66"/>
    <w:rsid w:val="00B22278"/>
    <w:rsid w:val="00B23037"/>
    <w:rsid w:val="00B23334"/>
    <w:rsid w:val="00B24453"/>
    <w:rsid w:val="00B26FB5"/>
    <w:rsid w:val="00B27936"/>
    <w:rsid w:val="00B3009F"/>
    <w:rsid w:val="00B3289D"/>
    <w:rsid w:val="00B32D70"/>
    <w:rsid w:val="00B34107"/>
    <w:rsid w:val="00B34149"/>
    <w:rsid w:val="00B34612"/>
    <w:rsid w:val="00B41976"/>
    <w:rsid w:val="00B4469E"/>
    <w:rsid w:val="00B4676B"/>
    <w:rsid w:val="00B46A4E"/>
    <w:rsid w:val="00B4795A"/>
    <w:rsid w:val="00B47A09"/>
    <w:rsid w:val="00B543E6"/>
    <w:rsid w:val="00B54D87"/>
    <w:rsid w:val="00B55BD0"/>
    <w:rsid w:val="00B568CA"/>
    <w:rsid w:val="00B56D76"/>
    <w:rsid w:val="00B56DB2"/>
    <w:rsid w:val="00B66652"/>
    <w:rsid w:val="00B70858"/>
    <w:rsid w:val="00B7151C"/>
    <w:rsid w:val="00B71674"/>
    <w:rsid w:val="00B71DF9"/>
    <w:rsid w:val="00B72B77"/>
    <w:rsid w:val="00B73B9E"/>
    <w:rsid w:val="00B73C44"/>
    <w:rsid w:val="00B75E08"/>
    <w:rsid w:val="00B7729B"/>
    <w:rsid w:val="00B77321"/>
    <w:rsid w:val="00B82FFE"/>
    <w:rsid w:val="00B833CD"/>
    <w:rsid w:val="00B879BE"/>
    <w:rsid w:val="00B91B89"/>
    <w:rsid w:val="00B9200E"/>
    <w:rsid w:val="00B96084"/>
    <w:rsid w:val="00B967CD"/>
    <w:rsid w:val="00B96808"/>
    <w:rsid w:val="00B9729B"/>
    <w:rsid w:val="00B97732"/>
    <w:rsid w:val="00B97FA5"/>
    <w:rsid w:val="00BA0416"/>
    <w:rsid w:val="00BA041F"/>
    <w:rsid w:val="00BA2851"/>
    <w:rsid w:val="00BA4BD6"/>
    <w:rsid w:val="00BA4D0A"/>
    <w:rsid w:val="00BB05B6"/>
    <w:rsid w:val="00BB3461"/>
    <w:rsid w:val="00BC08E5"/>
    <w:rsid w:val="00BC0FA7"/>
    <w:rsid w:val="00BC16E5"/>
    <w:rsid w:val="00BC4614"/>
    <w:rsid w:val="00BC4B6C"/>
    <w:rsid w:val="00BC6A71"/>
    <w:rsid w:val="00BC7AA0"/>
    <w:rsid w:val="00BD2570"/>
    <w:rsid w:val="00BD28DA"/>
    <w:rsid w:val="00BD36A9"/>
    <w:rsid w:val="00BD5A10"/>
    <w:rsid w:val="00BD5CFD"/>
    <w:rsid w:val="00BD60A8"/>
    <w:rsid w:val="00BD6BC2"/>
    <w:rsid w:val="00BE018C"/>
    <w:rsid w:val="00BE2B19"/>
    <w:rsid w:val="00BE338E"/>
    <w:rsid w:val="00BE4961"/>
    <w:rsid w:val="00BE5363"/>
    <w:rsid w:val="00BF0240"/>
    <w:rsid w:val="00BF165E"/>
    <w:rsid w:val="00BF16B4"/>
    <w:rsid w:val="00BF620E"/>
    <w:rsid w:val="00BF6552"/>
    <w:rsid w:val="00BF771F"/>
    <w:rsid w:val="00BF79E5"/>
    <w:rsid w:val="00C02409"/>
    <w:rsid w:val="00C030D8"/>
    <w:rsid w:val="00C037D1"/>
    <w:rsid w:val="00C04867"/>
    <w:rsid w:val="00C04CCA"/>
    <w:rsid w:val="00C05592"/>
    <w:rsid w:val="00C0648D"/>
    <w:rsid w:val="00C129A3"/>
    <w:rsid w:val="00C12CDE"/>
    <w:rsid w:val="00C155E9"/>
    <w:rsid w:val="00C15640"/>
    <w:rsid w:val="00C15965"/>
    <w:rsid w:val="00C15973"/>
    <w:rsid w:val="00C15DD0"/>
    <w:rsid w:val="00C17894"/>
    <w:rsid w:val="00C21B8D"/>
    <w:rsid w:val="00C23C1F"/>
    <w:rsid w:val="00C2432C"/>
    <w:rsid w:val="00C26BE6"/>
    <w:rsid w:val="00C33C4A"/>
    <w:rsid w:val="00C34522"/>
    <w:rsid w:val="00C41165"/>
    <w:rsid w:val="00C431F2"/>
    <w:rsid w:val="00C43492"/>
    <w:rsid w:val="00C44CA6"/>
    <w:rsid w:val="00C458BF"/>
    <w:rsid w:val="00C5184C"/>
    <w:rsid w:val="00C535D6"/>
    <w:rsid w:val="00C54C7C"/>
    <w:rsid w:val="00C56BE5"/>
    <w:rsid w:val="00C6058F"/>
    <w:rsid w:val="00C621E2"/>
    <w:rsid w:val="00C64326"/>
    <w:rsid w:val="00C64682"/>
    <w:rsid w:val="00C66DB6"/>
    <w:rsid w:val="00C71277"/>
    <w:rsid w:val="00C80A00"/>
    <w:rsid w:val="00C8185C"/>
    <w:rsid w:val="00C82413"/>
    <w:rsid w:val="00C8257E"/>
    <w:rsid w:val="00C85258"/>
    <w:rsid w:val="00C86C98"/>
    <w:rsid w:val="00C91DB9"/>
    <w:rsid w:val="00C91EA0"/>
    <w:rsid w:val="00C91F31"/>
    <w:rsid w:val="00C93908"/>
    <w:rsid w:val="00C9495A"/>
    <w:rsid w:val="00C94F90"/>
    <w:rsid w:val="00CA11D3"/>
    <w:rsid w:val="00CA2A34"/>
    <w:rsid w:val="00CA2B01"/>
    <w:rsid w:val="00CA4940"/>
    <w:rsid w:val="00CA7F39"/>
    <w:rsid w:val="00CB0515"/>
    <w:rsid w:val="00CB0571"/>
    <w:rsid w:val="00CB0A7E"/>
    <w:rsid w:val="00CB0F5C"/>
    <w:rsid w:val="00CB3679"/>
    <w:rsid w:val="00CB39D0"/>
    <w:rsid w:val="00CB3BA5"/>
    <w:rsid w:val="00CB3BDA"/>
    <w:rsid w:val="00CB5982"/>
    <w:rsid w:val="00CB6101"/>
    <w:rsid w:val="00CB7F25"/>
    <w:rsid w:val="00CC035B"/>
    <w:rsid w:val="00CC09BE"/>
    <w:rsid w:val="00CC24CC"/>
    <w:rsid w:val="00CC2F73"/>
    <w:rsid w:val="00CC4A71"/>
    <w:rsid w:val="00CC5859"/>
    <w:rsid w:val="00CD1C15"/>
    <w:rsid w:val="00CD3150"/>
    <w:rsid w:val="00CD3CD0"/>
    <w:rsid w:val="00CD4DC9"/>
    <w:rsid w:val="00CD5FA5"/>
    <w:rsid w:val="00CD64DA"/>
    <w:rsid w:val="00CE2F2F"/>
    <w:rsid w:val="00CE4A98"/>
    <w:rsid w:val="00CE53F3"/>
    <w:rsid w:val="00CE61AE"/>
    <w:rsid w:val="00CF279C"/>
    <w:rsid w:val="00CF3514"/>
    <w:rsid w:val="00CF45A7"/>
    <w:rsid w:val="00CF4B22"/>
    <w:rsid w:val="00D02F2F"/>
    <w:rsid w:val="00D05E4C"/>
    <w:rsid w:val="00D06295"/>
    <w:rsid w:val="00D06C1D"/>
    <w:rsid w:val="00D07744"/>
    <w:rsid w:val="00D107AE"/>
    <w:rsid w:val="00D12A2E"/>
    <w:rsid w:val="00D143EC"/>
    <w:rsid w:val="00D22600"/>
    <w:rsid w:val="00D2724A"/>
    <w:rsid w:val="00D2732B"/>
    <w:rsid w:val="00D2784E"/>
    <w:rsid w:val="00D278CA"/>
    <w:rsid w:val="00D30A7D"/>
    <w:rsid w:val="00D31A59"/>
    <w:rsid w:val="00D32505"/>
    <w:rsid w:val="00D32807"/>
    <w:rsid w:val="00D33331"/>
    <w:rsid w:val="00D33E8B"/>
    <w:rsid w:val="00D34E5A"/>
    <w:rsid w:val="00D3720E"/>
    <w:rsid w:val="00D404ED"/>
    <w:rsid w:val="00D413FF"/>
    <w:rsid w:val="00D428C5"/>
    <w:rsid w:val="00D455FD"/>
    <w:rsid w:val="00D5058A"/>
    <w:rsid w:val="00D51932"/>
    <w:rsid w:val="00D52E16"/>
    <w:rsid w:val="00D5481D"/>
    <w:rsid w:val="00D55D6E"/>
    <w:rsid w:val="00D56C9A"/>
    <w:rsid w:val="00D56CB5"/>
    <w:rsid w:val="00D57982"/>
    <w:rsid w:val="00D6311E"/>
    <w:rsid w:val="00D63A7A"/>
    <w:rsid w:val="00D64361"/>
    <w:rsid w:val="00D654A2"/>
    <w:rsid w:val="00D65C91"/>
    <w:rsid w:val="00D66592"/>
    <w:rsid w:val="00D66968"/>
    <w:rsid w:val="00D70468"/>
    <w:rsid w:val="00D709F8"/>
    <w:rsid w:val="00D72CAB"/>
    <w:rsid w:val="00D739CA"/>
    <w:rsid w:val="00D73BDC"/>
    <w:rsid w:val="00D758A4"/>
    <w:rsid w:val="00D827C1"/>
    <w:rsid w:val="00D82EC6"/>
    <w:rsid w:val="00D83FF1"/>
    <w:rsid w:val="00D864FF"/>
    <w:rsid w:val="00D904B5"/>
    <w:rsid w:val="00D91743"/>
    <w:rsid w:val="00D91DD3"/>
    <w:rsid w:val="00D936F5"/>
    <w:rsid w:val="00D97001"/>
    <w:rsid w:val="00DA2F97"/>
    <w:rsid w:val="00DA46B1"/>
    <w:rsid w:val="00DA66CD"/>
    <w:rsid w:val="00DA7246"/>
    <w:rsid w:val="00DB055C"/>
    <w:rsid w:val="00DB05D4"/>
    <w:rsid w:val="00DB0B2E"/>
    <w:rsid w:val="00DB1C6C"/>
    <w:rsid w:val="00DB21E9"/>
    <w:rsid w:val="00DB2DEA"/>
    <w:rsid w:val="00DB3DEB"/>
    <w:rsid w:val="00DB5986"/>
    <w:rsid w:val="00DB6E31"/>
    <w:rsid w:val="00DC286F"/>
    <w:rsid w:val="00DC326C"/>
    <w:rsid w:val="00DC45D8"/>
    <w:rsid w:val="00DC644A"/>
    <w:rsid w:val="00DD07FE"/>
    <w:rsid w:val="00DD0A17"/>
    <w:rsid w:val="00DD2C5E"/>
    <w:rsid w:val="00DD2DD7"/>
    <w:rsid w:val="00DD3504"/>
    <w:rsid w:val="00DD44E0"/>
    <w:rsid w:val="00DD493B"/>
    <w:rsid w:val="00DD4F36"/>
    <w:rsid w:val="00DD6292"/>
    <w:rsid w:val="00DD667B"/>
    <w:rsid w:val="00DE07B8"/>
    <w:rsid w:val="00DE11A3"/>
    <w:rsid w:val="00DE176C"/>
    <w:rsid w:val="00DE1D91"/>
    <w:rsid w:val="00DE26A7"/>
    <w:rsid w:val="00DE27B9"/>
    <w:rsid w:val="00DE286F"/>
    <w:rsid w:val="00DE3E97"/>
    <w:rsid w:val="00DE4F4B"/>
    <w:rsid w:val="00DE5CA4"/>
    <w:rsid w:val="00DE652E"/>
    <w:rsid w:val="00DE696C"/>
    <w:rsid w:val="00DF0974"/>
    <w:rsid w:val="00DF137C"/>
    <w:rsid w:val="00DF18E0"/>
    <w:rsid w:val="00DF26DC"/>
    <w:rsid w:val="00DF2C34"/>
    <w:rsid w:val="00DF51AE"/>
    <w:rsid w:val="00DF58A8"/>
    <w:rsid w:val="00DF5DA8"/>
    <w:rsid w:val="00E0007B"/>
    <w:rsid w:val="00E01226"/>
    <w:rsid w:val="00E04790"/>
    <w:rsid w:val="00E04A26"/>
    <w:rsid w:val="00E05437"/>
    <w:rsid w:val="00E054EF"/>
    <w:rsid w:val="00E075C5"/>
    <w:rsid w:val="00E12355"/>
    <w:rsid w:val="00E136A3"/>
    <w:rsid w:val="00E15227"/>
    <w:rsid w:val="00E20456"/>
    <w:rsid w:val="00E20A7E"/>
    <w:rsid w:val="00E21E8F"/>
    <w:rsid w:val="00E222C7"/>
    <w:rsid w:val="00E2441F"/>
    <w:rsid w:val="00E249A3"/>
    <w:rsid w:val="00E24A19"/>
    <w:rsid w:val="00E25103"/>
    <w:rsid w:val="00E27530"/>
    <w:rsid w:val="00E308CA"/>
    <w:rsid w:val="00E3179D"/>
    <w:rsid w:val="00E3384C"/>
    <w:rsid w:val="00E34112"/>
    <w:rsid w:val="00E35666"/>
    <w:rsid w:val="00E3675D"/>
    <w:rsid w:val="00E36CB4"/>
    <w:rsid w:val="00E41C87"/>
    <w:rsid w:val="00E41D80"/>
    <w:rsid w:val="00E426E6"/>
    <w:rsid w:val="00E43366"/>
    <w:rsid w:val="00E44616"/>
    <w:rsid w:val="00E45D98"/>
    <w:rsid w:val="00E466CB"/>
    <w:rsid w:val="00E500D6"/>
    <w:rsid w:val="00E504BC"/>
    <w:rsid w:val="00E51EF3"/>
    <w:rsid w:val="00E56748"/>
    <w:rsid w:val="00E56E58"/>
    <w:rsid w:val="00E57ABD"/>
    <w:rsid w:val="00E609AC"/>
    <w:rsid w:val="00E60D41"/>
    <w:rsid w:val="00E62834"/>
    <w:rsid w:val="00E63565"/>
    <w:rsid w:val="00E67BFE"/>
    <w:rsid w:val="00E67F2E"/>
    <w:rsid w:val="00E700D2"/>
    <w:rsid w:val="00E70CDC"/>
    <w:rsid w:val="00E74043"/>
    <w:rsid w:val="00E74273"/>
    <w:rsid w:val="00E76CFB"/>
    <w:rsid w:val="00E833EE"/>
    <w:rsid w:val="00E8412C"/>
    <w:rsid w:val="00E84516"/>
    <w:rsid w:val="00E85189"/>
    <w:rsid w:val="00E87E1D"/>
    <w:rsid w:val="00E9053B"/>
    <w:rsid w:val="00E93E76"/>
    <w:rsid w:val="00E94F28"/>
    <w:rsid w:val="00E9536D"/>
    <w:rsid w:val="00E969F9"/>
    <w:rsid w:val="00E9703E"/>
    <w:rsid w:val="00EA0417"/>
    <w:rsid w:val="00EA13B4"/>
    <w:rsid w:val="00EA330E"/>
    <w:rsid w:val="00EB0B5D"/>
    <w:rsid w:val="00EB1008"/>
    <w:rsid w:val="00EC059A"/>
    <w:rsid w:val="00EC24D3"/>
    <w:rsid w:val="00EC2A64"/>
    <w:rsid w:val="00EC3862"/>
    <w:rsid w:val="00EC7407"/>
    <w:rsid w:val="00EC7839"/>
    <w:rsid w:val="00EC7C08"/>
    <w:rsid w:val="00ED171E"/>
    <w:rsid w:val="00ED2A66"/>
    <w:rsid w:val="00ED4C3D"/>
    <w:rsid w:val="00ED747C"/>
    <w:rsid w:val="00ED75DF"/>
    <w:rsid w:val="00EE004D"/>
    <w:rsid w:val="00EE1C8E"/>
    <w:rsid w:val="00EE2B76"/>
    <w:rsid w:val="00EE4AE9"/>
    <w:rsid w:val="00EE5B70"/>
    <w:rsid w:val="00EF02B5"/>
    <w:rsid w:val="00EF3A3A"/>
    <w:rsid w:val="00EF708E"/>
    <w:rsid w:val="00F012BA"/>
    <w:rsid w:val="00F014B2"/>
    <w:rsid w:val="00F0209E"/>
    <w:rsid w:val="00F043E0"/>
    <w:rsid w:val="00F05AAA"/>
    <w:rsid w:val="00F06421"/>
    <w:rsid w:val="00F0675F"/>
    <w:rsid w:val="00F106C2"/>
    <w:rsid w:val="00F11A09"/>
    <w:rsid w:val="00F13179"/>
    <w:rsid w:val="00F1387C"/>
    <w:rsid w:val="00F14029"/>
    <w:rsid w:val="00F15EAF"/>
    <w:rsid w:val="00F178F3"/>
    <w:rsid w:val="00F210A2"/>
    <w:rsid w:val="00F214ED"/>
    <w:rsid w:val="00F22021"/>
    <w:rsid w:val="00F270AD"/>
    <w:rsid w:val="00F275C9"/>
    <w:rsid w:val="00F304F3"/>
    <w:rsid w:val="00F30583"/>
    <w:rsid w:val="00F30685"/>
    <w:rsid w:val="00F30B3D"/>
    <w:rsid w:val="00F31EA1"/>
    <w:rsid w:val="00F34469"/>
    <w:rsid w:val="00F366C4"/>
    <w:rsid w:val="00F36760"/>
    <w:rsid w:val="00F369E7"/>
    <w:rsid w:val="00F40001"/>
    <w:rsid w:val="00F42A23"/>
    <w:rsid w:val="00F44EEB"/>
    <w:rsid w:val="00F46EE1"/>
    <w:rsid w:val="00F51D6E"/>
    <w:rsid w:val="00F52F1B"/>
    <w:rsid w:val="00F54F96"/>
    <w:rsid w:val="00F5615A"/>
    <w:rsid w:val="00F56DFA"/>
    <w:rsid w:val="00F57E8F"/>
    <w:rsid w:val="00F611D3"/>
    <w:rsid w:val="00F619D1"/>
    <w:rsid w:val="00F61DA6"/>
    <w:rsid w:val="00F62C77"/>
    <w:rsid w:val="00F63B79"/>
    <w:rsid w:val="00F63CB4"/>
    <w:rsid w:val="00F65B9B"/>
    <w:rsid w:val="00F675DB"/>
    <w:rsid w:val="00F67752"/>
    <w:rsid w:val="00F70ED6"/>
    <w:rsid w:val="00F7355B"/>
    <w:rsid w:val="00F7481B"/>
    <w:rsid w:val="00F753E6"/>
    <w:rsid w:val="00F76650"/>
    <w:rsid w:val="00F76BB2"/>
    <w:rsid w:val="00F771A4"/>
    <w:rsid w:val="00F81426"/>
    <w:rsid w:val="00F84A2C"/>
    <w:rsid w:val="00F94296"/>
    <w:rsid w:val="00F968E9"/>
    <w:rsid w:val="00F96905"/>
    <w:rsid w:val="00F96C47"/>
    <w:rsid w:val="00FA0AD8"/>
    <w:rsid w:val="00FA2497"/>
    <w:rsid w:val="00FA25A7"/>
    <w:rsid w:val="00FA29F2"/>
    <w:rsid w:val="00FA5D4E"/>
    <w:rsid w:val="00FA7086"/>
    <w:rsid w:val="00FB0DCE"/>
    <w:rsid w:val="00FB51DE"/>
    <w:rsid w:val="00FB7777"/>
    <w:rsid w:val="00FB7AEE"/>
    <w:rsid w:val="00FC0503"/>
    <w:rsid w:val="00FC0942"/>
    <w:rsid w:val="00FC30B4"/>
    <w:rsid w:val="00FC336D"/>
    <w:rsid w:val="00FC398E"/>
    <w:rsid w:val="00FC3AFF"/>
    <w:rsid w:val="00FC3CD2"/>
    <w:rsid w:val="00FC448F"/>
    <w:rsid w:val="00FC68D3"/>
    <w:rsid w:val="00FD0172"/>
    <w:rsid w:val="00FD1BF3"/>
    <w:rsid w:val="00FD330B"/>
    <w:rsid w:val="00FD3602"/>
    <w:rsid w:val="00FD48E4"/>
    <w:rsid w:val="00FD49A9"/>
    <w:rsid w:val="00FD4E01"/>
    <w:rsid w:val="00FD5597"/>
    <w:rsid w:val="00FD593D"/>
    <w:rsid w:val="00FD6FE0"/>
    <w:rsid w:val="00FE00C0"/>
    <w:rsid w:val="00FE0251"/>
    <w:rsid w:val="00FE0980"/>
    <w:rsid w:val="00FE1CCA"/>
    <w:rsid w:val="00FE1E43"/>
    <w:rsid w:val="00FE2844"/>
    <w:rsid w:val="00FE2BD8"/>
    <w:rsid w:val="00FE2DAD"/>
    <w:rsid w:val="00FE314B"/>
    <w:rsid w:val="00FE444D"/>
    <w:rsid w:val="00FE5B00"/>
    <w:rsid w:val="00FE5E8D"/>
    <w:rsid w:val="00FE7DD2"/>
    <w:rsid w:val="00FE7EB2"/>
    <w:rsid w:val="00FF00E5"/>
    <w:rsid w:val="00FF0BA1"/>
    <w:rsid w:val="00FF0F08"/>
    <w:rsid w:val="00FF1D51"/>
    <w:rsid w:val="00FF4168"/>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4F3B"/>
    <w:pPr>
      <w:spacing w:before="120"/>
      <w:ind w:left="720"/>
      <w:jc w:val="both"/>
    </w:pPr>
    <w:rPr>
      <w:rFonts w:ascii="Arial" w:hAnsi="Arial"/>
      <w:lang w:eastAsia="en-US"/>
    </w:rPr>
  </w:style>
  <w:style w:type="paragraph" w:styleId="Heading1">
    <w:name w:val="heading 1"/>
    <w:aliases w:val="H1,SQS_Heading1,h1,h1 chapter heading,Contract Heading 1,Heading 1 (NN),Contract Main,KJL:Main,KJL:Octel Main"/>
    <w:basedOn w:val="Normal"/>
    <w:next w:val="Normal"/>
    <w:qFormat/>
    <w:rsid w:val="00D455FD"/>
    <w:pPr>
      <w:keepNext/>
      <w:numPr>
        <w:numId w:val="6"/>
      </w:numPr>
      <w:pBdr>
        <w:bottom w:val="single" w:sz="4" w:space="1" w:color="auto"/>
      </w:pBdr>
      <w:tabs>
        <w:tab w:val="clear" w:pos="702"/>
        <w:tab w:val="num" w:pos="432"/>
        <w:tab w:val="left" w:pos="720"/>
      </w:tabs>
      <w:spacing w:before="240" w:after="60"/>
      <w:ind w:left="432"/>
      <w:outlineLvl w:val="0"/>
    </w:pPr>
    <w:rPr>
      <w:b/>
      <w:bCs/>
      <w:kern w:val="28"/>
      <w:sz w:val="32"/>
    </w:rPr>
  </w:style>
  <w:style w:type="paragraph" w:styleId="Heading2">
    <w:name w:val="heading 2"/>
    <w:aliases w:val="H2,h2,Section,h2.H2,Numbered 2 (SBC),Project 2,RFS 2,2 headline,h,21,A.B.C.,2 headline1,h5,211,h21,A.B.C.1,heading 21,2 headline2,h6,212,h22,A.B.C.2,heading 22,2 headline3,h7,213,h23,A.B.C.3,heading 23,Chapter Number/Appendix Letter,chn,h8,214"/>
    <w:basedOn w:val="Normal"/>
    <w:next w:val="Normal"/>
    <w:link w:val="Heading2Char"/>
    <w:qFormat/>
    <w:rsid w:val="009E63A2"/>
    <w:pPr>
      <w:keepNext/>
      <w:numPr>
        <w:ilvl w:val="1"/>
        <w:numId w:val="6"/>
      </w:numPr>
      <w:tabs>
        <w:tab w:val="left" w:pos="720"/>
      </w:tabs>
      <w:spacing w:before="240" w:after="60"/>
      <w:outlineLvl w:val="1"/>
    </w:pPr>
    <w:rPr>
      <w:b/>
      <w:sz w:val="24"/>
      <w:szCs w:val="24"/>
    </w:rPr>
  </w:style>
  <w:style w:type="paragraph" w:styleId="Heading3">
    <w:name w:val="heading 3"/>
    <w:aliases w:val="H3,SQS_Heading3,h3,Level 1 - 1"/>
    <w:basedOn w:val="Normal"/>
    <w:next w:val="Normal"/>
    <w:link w:val="Heading3Char"/>
    <w:qFormat/>
    <w:rsid w:val="002D5D35"/>
    <w:pPr>
      <w:keepNext/>
      <w:numPr>
        <w:ilvl w:val="2"/>
        <w:numId w:val="6"/>
      </w:numPr>
      <w:spacing w:before="240" w:after="60"/>
      <w:outlineLvl w:val="2"/>
    </w:pPr>
    <w:rPr>
      <w:b/>
      <w:sz w:val="24"/>
    </w:rPr>
  </w:style>
  <w:style w:type="paragraph" w:styleId="Heading4">
    <w:name w:val="heading 4"/>
    <w:aliases w:val="H4"/>
    <w:basedOn w:val="Normal"/>
    <w:next w:val="Normal"/>
    <w:qFormat/>
    <w:rsid w:val="00C8185C"/>
    <w:pPr>
      <w:keepNext/>
      <w:numPr>
        <w:ilvl w:val="3"/>
        <w:numId w:val="6"/>
      </w:numPr>
      <w:tabs>
        <w:tab w:val="left" w:pos="720"/>
      </w:tabs>
      <w:spacing w:before="240" w:after="60"/>
      <w:outlineLvl w:val="3"/>
    </w:pPr>
    <w:rPr>
      <w:b/>
      <w:bCs/>
      <w:sz w:val="24"/>
      <w:szCs w:val="28"/>
    </w:rPr>
  </w:style>
  <w:style w:type="paragraph" w:styleId="Heading5">
    <w:name w:val="heading 5"/>
    <w:basedOn w:val="Normal"/>
    <w:next w:val="Normal"/>
    <w:qFormat/>
    <w:rsid w:val="00C17894"/>
    <w:pPr>
      <w:numPr>
        <w:ilvl w:val="4"/>
        <w:numId w:val="6"/>
      </w:numPr>
      <w:spacing w:before="240" w:after="60"/>
      <w:outlineLvl w:val="4"/>
    </w:pPr>
    <w:rPr>
      <w:b/>
      <w:bCs/>
      <w:i/>
      <w:iCs/>
      <w:sz w:val="26"/>
      <w:szCs w:val="26"/>
    </w:rPr>
  </w:style>
  <w:style w:type="paragraph" w:styleId="Heading6">
    <w:name w:val="heading 6"/>
    <w:basedOn w:val="Normal"/>
    <w:next w:val="Normal"/>
    <w:qFormat/>
    <w:rsid w:val="00C17894"/>
    <w:pPr>
      <w:numPr>
        <w:ilvl w:val="5"/>
        <w:numId w:val="6"/>
      </w:numPr>
      <w:spacing w:before="240" w:after="60"/>
      <w:outlineLvl w:val="5"/>
    </w:pPr>
    <w:rPr>
      <w:b/>
      <w:bCs/>
      <w:sz w:val="22"/>
      <w:szCs w:val="22"/>
    </w:rPr>
  </w:style>
  <w:style w:type="paragraph" w:styleId="Heading7">
    <w:name w:val="heading 7"/>
    <w:basedOn w:val="Normal"/>
    <w:next w:val="Normal"/>
    <w:qFormat/>
    <w:rsid w:val="00C17894"/>
    <w:pPr>
      <w:numPr>
        <w:ilvl w:val="6"/>
        <w:numId w:val="6"/>
      </w:numPr>
      <w:spacing w:before="240" w:after="60"/>
      <w:outlineLvl w:val="6"/>
    </w:pPr>
    <w:rPr>
      <w:sz w:val="24"/>
      <w:szCs w:val="24"/>
    </w:rPr>
  </w:style>
  <w:style w:type="paragraph" w:styleId="Heading8">
    <w:name w:val="heading 8"/>
    <w:basedOn w:val="Normal"/>
    <w:next w:val="Normal"/>
    <w:qFormat/>
    <w:rsid w:val="00C17894"/>
    <w:pPr>
      <w:numPr>
        <w:ilvl w:val="7"/>
        <w:numId w:val="6"/>
      </w:numPr>
      <w:spacing w:before="240" w:after="60"/>
      <w:outlineLvl w:val="7"/>
    </w:pPr>
    <w:rPr>
      <w:i/>
      <w:iCs/>
      <w:sz w:val="24"/>
      <w:szCs w:val="24"/>
    </w:rPr>
  </w:style>
  <w:style w:type="paragraph" w:styleId="Heading9">
    <w:name w:val="heading 9"/>
    <w:aliases w:val="App Heading,App Heading1,App Heading2,App Heading3,App Heading4,App Heading5,App Heading11,App Heading21,App Heading31,App Heading41,App Heading6,App Heading12,App Heading22,App Heading32,App Heading42,App Heading7,App Heading13,App Heading23"/>
    <w:basedOn w:val="Normal"/>
    <w:next w:val="Normal"/>
    <w:qFormat/>
    <w:rsid w:val="00C17894"/>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0D22D0"/>
    <w:rPr>
      <w:rFonts w:ascii="Book Antiqua" w:hAnsi="Book Antiqua"/>
      <w:sz w:val="22"/>
    </w:rPr>
  </w:style>
  <w:style w:type="paragraph" w:customStyle="1" w:styleId="ABULLET">
    <w:name w:val="A BULLET"/>
    <w:basedOn w:val="ABLOCKPARA"/>
    <w:semiHidden/>
    <w:rsid w:val="000D22D0"/>
    <w:pPr>
      <w:ind w:left="331" w:hanging="331"/>
    </w:pPr>
  </w:style>
  <w:style w:type="paragraph" w:customStyle="1" w:styleId="AINDENTEDBULLET">
    <w:name w:val="A INDENTED BULLET"/>
    <w:basedOn w:val="ABLOCKPARA"/>
    <w:semiHidden/>
    <w:rsid w:val="000D22D0"/>
    <w:pPr>
      <w:tabs>
        <w:tab w:val="left" w:pos="1080"/>
      </w:tabs>
      <w:ind w:left="662" w:hanging="331"/>
    </w:pPr>
  </w:style>
  <w:style w:type="paragraph" w:customStyle="1" w:styleId="AINDENTEDPARA">
    <w:name w:val="A INDENTED PARA"/>
    <w:basedOn w:val="ABLOCKPARA"/>
    <w:semiHidden/>
    <w:rsid w:val="000D22D0"/>
    <w:pPr>
      <w:ind w:left="331"/>
    </w:pPr>
  </w:style>
  <w:style w:type="paragraph" w:styleId="Footer">
    <w:name w:val="footer"/>
    <w:aliases w:val="f,Footer1,ft,Fusszeile"/>
    <w:basedOn w:val="Normal"/>
    <w:rsid w:val="000D22D0"/>
    <w:pPr>
      <w:tabs>
        <w:tab w:val="center" w:pos="4320"/>
        <w:tab w:val="right" w:pos="8640"/>
      </w:tabs>
    </w:pPr>
  </w:style>
  <w:style w:type="paragraph" w:styleId="Header">
    <w:name w:val="header"/>
    <w:aliases w:val="Appendix"/>
    <w:basedOn w:val="Normal"/>
    <w:semiHidden/>
    <w:rsid w:val="000D22D0"/>
    <w:pPr>
      <w:tabs>
        <w:tab w:val="center" w:pos="4320"/>
        <w:tab w:val="right" w:pos="8640"/>
      </w:tabs>
    </w:pPr>
  </w:style>
  <w:style w:type="character" w:styleId="PageNumber">
    <w:name w:val="page number"/>
    <w:basedOn w:val="DefaultParagraphFont"/>
    <w:semiHidden/>
    <w:rsid w:val="0022326C"/>
  </w:style>
  <w:style w:type="paragraph" w:customStyle="1" w:styleId="MajorSection">
    <w:name w:val="Major Section"/>
    <w:basedOn w:val="Normal"/>
    <w:next w:val="Normal"/>
    <w:rsid w:val="00CD3150"/>
    <w:pPr>
      <w:ind w:left="0"/>
      <w:jc w:val="center"/>
    </w:pPr>
    <w:rPr>
      <w:rFonts w:ascii="Book Antiqua" w:hAnsi="Book Antiqua"/>
      <w:b/>
      <w:sz w:val="32"/>
    </w:rPr>
  </w:style>
  <w:style w:type="character" w:styleId="Hyperlink">
    <w:name w:val="Hyperlink"/>
    <w:uiPriority w:val="99"/>
    <w:rsid w:val="003F3BEA"/>
    <w:rPr>
      <w:color w:val="0000FF"/>
      <w:u w:val="single"/>
    </w:rPr>
  </w:style>
  <w:style w:type="paragraph" w:styleId="TOC1">
    <w:name w:val="toc 1"/>
    <w:basedOn w:val="Normal"/>
    <w:next w:val="Normal"/>
    <w:autoRedefine/>
    <w:uiPriority w:val="39"/>
    <w:rsid w:val="00723B5A"/>
    <w:pPr>
      <w:ind w:left="0"/>
    </w:pPr>
    <w:rPr>
      <w:b/>
    </w:rPr>
  </w:style>
  <w:style w:type="paragraph" w:styleId="TOC2">
    <w:name w:val="toc 2"/>
    <w:basedOn w:val="Normal"/>
    <w:next w:val="Normal"/>
    <w:autoRedefine/>
    <w:uiPriority w:val="39"/>
    <w:rsid w:val="00723B5A"/>
    <w:pPr>
      <w:spacing w:before="0"/>
      <w:ind w:left="202"/>
    </w:pPr>
  </w:style>
  <w:style w:type="paragraph" w:styleId="TOC3">
    <w:name w:val="toc 3"/>
    <w:basedOn w:val="Normal"/>
    <w:next w:val="Normal"/>
    <w:autoRedefine/>
    <w:uiPriority w:val="39"/>
    <w:rsid w:val="00723B5A"/>
    <w:pPr>
      <w:spacing w:before="0"/>
      <w:ind w:left="403"/>
    </w:pPr>
  </w:style>
  <w:style w:type="paragraph" w:customStyle="1" w:styleId="AppendixTitle">
    <w:name w:val="Appendix Title"/>
    <w:basedOn w:val="Normal"/>
    <w:next w:val="Normal"/>
    <w:rsid w:val="001E7613"/>
    <w:pPr>
      <w:numPr>
        <w:numId w:val="1"/>
      </w:numPr>
      <w:ind w:left="0"/>
      <w:jc w:val="center"/>
    </w:pPr>
    <w:rPr>
      <w:rFonts w:ascii="Book Antiqua" w:hAnsi="Book Antiqua"/>
      <w:b/>
      <w:sz w:val="28"/>
    </w:rPr>
  </w:style>
  <w:style w:type="paragraph" w:customStyle="1" w:styleId="Appendix1">
    <w:name w:val="Appendix 1"/>
    <w:basedOn w:val="Normal"/>
    <w:next w:val="Normal"/>
    <w:rsid w:val="009D5FA3"/>
    <w:pPr>
      <w:numPr>
        <w:ilvl w:val="1"/>
        <w:numId w:val="2"/>
      </w:numPr>
      <w:tabs>
        <w:tab w:val="clear" w:pos="3456"/>
        <w:tab w:val="left" w:pos="720"/>
      </w:tabs>
      <w:ind w:left="720" w:hanging="720"/>
    </w:pPr>
    <w:rPr>
      <w:rFonts w:ascii="Book Antiqua" w:hAnsi="Book Antiqua"/>
      <w:b/>
      <w:sz w:val="24"/>
    </w:rPr>
  </w:style>
  <w:style w:type="paragraph" w:customStyle="1" w:styleId="Appendix2">
    <w:name w:val="Appendix 2"/>
    <w:basedOn w:val="Normal"/>
    <w:next w:val="Normal"/>
    <w:rsid w:val="001E7613"/>
    <w:pPr>
      <w:numPr>
        <w:ilvl w:val="2"/>
        <w:numId w:val="3"/>
      </w:numPr>
      <w:tabs>
        <w:tab w:val="clear" w:pos="4320"/>
        <w:tab w:val="left" w:pos="720"/>
      </w:tabs>
      <w:ind w:left="720"/>
    </w:pPr>
    <w:rPr>
      <w:rFonts w:ascii="Book Antiqua" w:hAnsi="Book Antiqua"/>
      <w:sz w:val="24"/>
      <w:szCs w:val="24"/>
    </w:rPr>
  </w:style>
  <w:style w:type="table" w:styleId="TableGrid">
    <w:name w:val="Table Grid"/>
    <w:basedOn w:val="TableNormal"/>
    <w:uiPriority w:val="59"/>
    <w:rsid w:val="009F03FA"/>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
    <w:name w:val="Table-Normal"/>
    <w:basedOn w:val="Normal"/>
    <w:rsid w:val="009F03FA"/>
    <w:pPr>
      <w:spacing w:before="60" w:after="60"/>
      <w:ind w:left="0"/>
    </w:pPr>
  </w:style>
  <w:style w:type="paragraph" w:customStyle="1" w:styleId="Table-ColumnHeader">
    <w:name w:val="Table-Column Header"/>
    <w:basedOn w:val="Table-Normal"/>
    <w:rsid w:val="009F03FA"/>
    <w:pPr>
      <w:jc w:val="center"/>
    </w:pPr>
    <w:rPr>
      <w:b/>
    </w:rPr>
  </w:style>
  <w:style w:type="paragraph" w:customStyle="1" w:styleId="Information">
    <w:name w:val="Information"/>
    <w:basedOn w:val="Normal"/>
    <w:next w:val="Normal"/>
    <w:rsid w:val="00CC24CC"/>
    <w:rPr>
      <w:i/>
      <w:color w:val="0000FF"/>
    </w:rPr>
  </w:style>
  <w:style w:type="paragraph" w:customStyle="1" w:styleId="Table-Information">
    <w:name w:val="Table-Information"/>
    <w:basedOn w:val="Table-Normal"/>
    <w:next w:val="Table-Normal"/>
    <w:rsid w:val="00CC24CC"/>
    <w:rPr>
      <w:i/>
      <w:color w:val="0000FF"/>
    </w:rPr>
  </w:style>
  <w:style w:type="character" w:customStyle="1" w:styleId="SourceCode-Inline">
    <w:name w:val="Source Code - Inline"/>
    <w:rsid w:val="003020A1"/>
    <w:rPr>
      <w:rFonts w:ascii="Courier New" w:hAnsi="Courier New"/>
      <w:sz w:val="18"/>
    </w:rPr>
  </w:style>
  <w:style w:type="paragraph" w:customStyle="1" w:styleId="SourceCode">
    <w:name w:val="Source Code"/>
    <w:basedOn w:val="Normal"/>
    <w:rsid w:val="003020A1"/>
    <w:pPr>
      <w:spacing w:before="0"/>
    </w:pPr>
    <w:rPr>
      <w:rFonts w:ascii="Courier New" w:hAnsi="Courier New"/>
      <w:sz w:val="18"/>
    </w:rPr>
  </w:style>
  <w:style w:type="paragraph" w:customStyle="1" w:styleId="Instructions">
    <w:name w:val="Instructions"/>
    <w:basedOn w:val="Normal"/>
    <w:rsid w:val="00C8257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ind w:left="0"/>
    </w:pPr>
    <w:rPr>
      <w:color w:val="FF0000"/>
      <w:sz w:val="22"/>
    </w:rPr>
  </w:style>
  <w:style w:type="character" w:styleId="CommentReference">
    <w:name w:val="annotation reference"/>
    <w:semiHidden/>
    <w:rsid w:val="00C8257E"/>
    <w:rPr>
      <w:sz w:val="16"/>
      <w:szCs w:val="16"/>
    </w:rPr>
  </w:style>
  <w:style w:type="paragraph" w:styleId="CommentText">
    <w:name w:val="annotation text"/>
    <w:basedOn w:val="Normal"/>
    <w:link w:val="CommentTextChar"/>
    <w:semiHidden/>
    <w:rsid w:val="00C8257E"/>
  </w:style>
  <w:style w:type="paragraph" w:styleId="CommentSubject">
    <w:name w:val="annotation subject"/>
    <w:basedOn w:val="CommentText"/>
    <w:next w:val="CommentText"/>
    <w:semiHidden/>
    <w:rsid w:val="00C8257E"/>
    <w:rPr>
      <w:b/>
      <w:bCs/>
    </w:rPr>
  </w:style>
  <w:style w:type="paragraph" w:styleId="BalloonText">
    <w:name w:val="Balloon Text"/>
    <w:basedOn w:val="Normal"/>
    <w:semiHidden/>
    <w:rsid w:val="00C8257E"/>
    <w:rPr>
      <w:rFonts w:ascii="Tahoma" w:hAnsi="Tahoma" w:cs="Tahoma"/>
      <w:sz w:val="16"/>
      <w:szCs w:val="16"/>
    </w:rPr>
  </w:style>
  <w:style w:type="paragraph" w:customStyle="1" w:styleId="xClassification">
    <w:name w:val="xClassification"/>
    <w:basedOn w:val="Normal"/>
    <w:next w:val="Normal"/>
    <w:rsid w:val="00515626"/>
    <w:pPr>
      <w:spacing w:before="360" w:after="120"/>
      <w:ind w:left="0"/>
    </w:pPr>
    <w:rPr>
      <w:b/>
      <w:noProof/>
      <w:sz w:val="22"/>
    </w:rPr>
  </w:style>
  <w:style w:type="paragraph" w:customStyle="1" w:styleId="TableText">
    <w:name w:val="Table Text"/>
    <w:basedOn w:val="Normal"/>
    <w:next w:val="Normal"/>
    <w:uiPriority w:val="99"/>
    <w:rsid w:val="005145B6"/>
    <w:pPr>
      <w:spacing w:before="80" w:after="80"/>
      <w:ind w:left="0"/>
    </w:pPr>
    <w:rPr>
      <w:szCs w:val="24"/>
    </w:rPr>
  </w:style>
  <w:style w:type="paragraph" w:styleId="BodyTextIndent3">
    <w:name w:val="Body Text Indent 3"/>
    <w:basedOn w:val="Normal"/>
    <w:link w:val="BodyTextIndent3Char"/>
    <w:rsid w:val="00F51D6E"/>
    <w:pPr>
      <w:spacing w:before="0" w:after="120"/>
      <w:ind w:left="2520" w:hanging="2520"/>
    </w:pPr>
    <w:rPr>
      <w:sz w:val="22"/>
      <w:szCs w:val="24"/>
    </w:rPr>
  </w:style>
  <w:style w:type="character" w:customStyle="1" w:styleId="BodyTextIndent3Char">
    <w:name w:val="Body Text Indent 3 Char"/>
    <w:link w:val="BodyTextIndent3"/>
    <w:rsid w:val="00F51D6E"/>
    <w:rPr>
      <w:rFonts w:ascii="Arial" w:hAnsi="Arial"/>
      <w:sz w:val="22"/>
      <w:szCs w:val="24"/>
      <w:lang w:eastAsia="en-US"/>
    </w:rPr>
  </w:style>
  <w:style w:type="paragraph" w:customStyle="1" w:styleId="ExampleText">
    <w:name w:val="Example Text"/>
    <w:basedOn w:val="Normal"/>
    <w:rsid w:val="00FE0251"/>
    <w:pPr>
      <w:spacing w:before="0"/>
      <w:ind w:left="0"/>
    </w:pPr>
    <w:rPr>
      <w:rFonts w:cs="Arial"/>
      <w:snapToGrid w:val="0"/>
      <w:color w:val="0000FF"/>
    </w:rPr>
  </w:style>
  <w:style w:type="paragraph" w:styleId="BodyText">
    <w:name w:val="Body Text"/>
    <w:basedOn w:val="Normal"/>
    <w:link w:val="BodyTextChar"/>
    <w:rsid w:val="001F6360"/>
    <w:pPr>
      <w:spacing w:after="120"/>
    </w:pPr>
    <w:rPr>
      <w:rFonts w:ascii="Times New Roman" w:hAnsi="Times New Roman"/>
    </w:rPr>
  </w:style>
  <w:style w:type="character" w:customStyle="1" w:styleId="BodyTextChar">
    <w:name w:val="Body Text Char"/>
    <w:link w:val="BodyText"/>
    <w:rsid w:val="001F6360"/>
    <w:rPr>
      <w:lang w:eastAsia="en-US"/>
    </w:rPr>
  </w:style>
  <w:style w:type="paragraph" w:customStyle="1" w:styleId="Text">
    <w:name w:val="Text"/>
    <w:basedOn w:val="Normal"/>
    <w:rsid w:val="00C431F2"/>
    <w:pPr>
      <w:spacing w:before="0"/>
      <w:ind w:left="0"/>
    </w:pPr>
    <w:rPr>
      <w:sz w:val="22"/>
      <w:lang w:val="en-US"/>
    </w:rPr>
  </w:style>
  <w:style w:type="paragraph" w:styleId="BodyText2">
    <w:name w:val="Body Text 2"/>
    <w:basedOn w:val="Normal"/>
    <w:link w:val="BodyText2Char"/>
    <w:rsid w:val="00FB0DCE"/>
    <w:pPr>
      <w:spacing w:after="120" w:line="480" w:lineRule="auto"/>
    </w:pPr>
    <w:rPr>
      <w:rFonts w:ascii="Times New Roman" w:hAnsi="Times New Roman"/>
    </w:rPr>
  </w:style>
  <w:style w:type="character" w:customStyle="1" w:styleId="BodyText2Char">
    <w:name w:val="Body Text 2 Char"/>
    <w:link w:val="BodyText2"/>
    <w:rsid w:val="00FB0DCE"/>
    <w:rPr>
      <w:lang w:eastAsia="en-US"/>
    </w:rPr>
  </w:style>
  <w:style w:type="paragraph" w:styleId="ListBullet">
    <w:name w:val="List Bullet"/>
    <w:basedOn w:val="Normal"/>
    <w:autoRedefine/>
    <w:rsid w:val="00B73C44"/>
    <w:pPr>
      <w:numPr>
        <w:numId w:val="4"/>
      </w:numPr>
      <w:spacing w:before="0"/>
    </w:pPr>
    <w:rPr>
      <w:rFonts w:cs="Arial"/>
    </w:rPr>
  </w:style>
  <w:style w:type="paragraph" w:customStyle="1" w:styleId="TableHeading">
    <w:name w:val="Table Heading"/>
    <w:basedOn w:val="TableText"/>
    <w:rsid w:val="00B73C44"/>
    <w:pPr>
      <w:keepLines/>
      <w:tabs>
        <w:tab w:val="left" w:pos="1260"/>
      </w:tabs>
      <w:spacing w:before="120" w:after="120"/>
      <w:ind w:right="-18"/>
    </w:pPr>
    <w:rPr>
      <w:rFonts w:ascii="Book Antiqua" w:hAnsi="Book Antiqua"/>
      <w:b/>
      <w:sz w:val="16"/>
      <w:szCs w:val="20"/>
      <w:lang w:val="en-US"/>
    </w:rPr>
  </w:style>
  <w:style w:type="character" w:customStyle="1" w:styleId="Heading2Char">
    <w:name w:val="Heading 2 Char"/>
    <w:aliases w:val="H2 Char,h2 Char,Section Char,h2.H2 Char,Numbered 2 (SBC) Char,Project 2 Char,RFS 2 Char,2 headline Char,h Char,21 Char,A.B.C. Char,2 headline1 Char,h5 Char,211 Char,h21 Char,A.B.C.1 Char,heading 21 Char,2 headline2 Char,h6 Char,212 Char"/>
    <w:link w:val="Heading2"/>
    <w:rsid w:val="009E63A2"/>
    <w:rPr>
      <w:rFonts w:ascii="Arial" w:hAnsi="Arial"/>
      <w:b/>
      <w:sz w:val="24"/>
      <w:szCs w:val="24"/>
      <w:lang w:eastAsia="en-US"/>
    </w:rPr>
  </w:style>
  <w:style w:type="paragraph" w:customStyle="1" w:styleId="Annotations">
    <w:name w:val="Annotations"/>
    <w:basedOn w:val="Normal"/>
    <w:link w:val="AnnotationsChar"/>
    <w:qFormat/>
    <w:rsid w:val="00B73C44"/>
    <w:pPr>
      <w:spacing w:before="0"/>
      <w:ind w:left="0"/>
    </w:pPr>
    <w:rPr>
      <w:color w:val="FF0000"/>
    </w:rPr>
  </w:style>
  <w:style w:type="character" w:customStyle="1" w:styleId="AnnotationsChar">
    <w:name w:val="Annotations Char"/>
    <w:link w:val="Annotations"/>
    <w:rsid w:val="00B73C44"/>
    <w:rPr>
      <w:rFonts w:ascii="Arial" w:hAnsi="Arial" w:cs="Arial"/>
      <w:color w:val="FF0000"/>
      <w:lang w:eastAsia="en-US"/>
    </w:rPr>
  </w:style>
  <w:style w:type="paragraph" w:customStyle="1" w:styleId="TableColumnHeader">
    <w:name w:val="Table Column Header"/>
    <w:basedOn w:val="Normal"/>
    <w:rsid w:val="00B73C44"/>
    <w:pPr>
      <w:spacing w:before="0"/>
      <w:ind w:left="0"/>
      <w:jc w:val="center"/>
    </w:pPr>
    <w:rPr>
      <w:rFonts w:cs="Arial"/>
      <w:b/>
      <w:szCs w:val="24"/>
      <w:lang w:eastAsia="en-GB"/>
    </w:rPr>
  </w:style>
  <w:style w:type="paragraph" w:customStyle="1" w:styleId="TableText0">
    <w:name w:val="TableText"/>
    <w:basedOn w:val="Normal"/>
    <w:rsid w:val="00BE5363"/>
    <w:pPr>
      <w:spacing w:after="80" w:line="240" w:lineRule="exact"/>
      <w:ind w:left="0" w:right="72"/>
    </w:pPr>
    <w:rPr>
      <w:noProof/>
      <w:lang w:val="en-US"/>
    </w:rPr>
  </w:style>
  <w:style w:type="paragraph" w:customStyle="1" w:styleId="Annotation">
    <w:name w:val="Annotation"/>
    <w:basedOn w:val="BodyText"/>
    <w:rsid w:val="00A85102"/>
    <w:pPr>
      <w:spacing w:before="0"/>
      <w:ind w:left="0"/>
    </w:pPr>
    <w:rPr>
      <w:rFonts w:ascii="Arial" w:hAnsi="Arial"/>
      <w:color w:val="548DD4"/>
      <w:szCs w:val="24"/>
      <w:lang w:eastAsia="en-GB"/>
    </w:rPr>
  </w:style>
  <w:style w:type="paragraph" w:customStyle="1" w:styleId="FigureCaptions">
    <w:name w:val="Figure Captions"/>
    <w:basedOn w:val="Normal"/>
    <w:rsid w:val="00CB6101"/>
    <w:pPr>
      <w:spacing w:before="240" w:after="240"/>
      <w:ind w:left="0"/>
    </w:pPr>
    <w:rPr>
      <w:i/>
    </w:rPr>
  </w:style>
  <w:style w:type="paragraph" w:customStyle="1" w:styleId="DelBullets">
    <w:name w:val="Del Bullets"/>
    <w:basedOn w:val="Normal"/>
    <w:rsid w:val="00CB6101"/>
    <w:pPr>
      <w:numPr>
        <w:numId w:val="5"/>
      </w:numPr>
      <w:spacing w:after="120"/>
    </w:pPr>
  </w:style>
  <w:style w:type="character" w:customStyle="1" w:styleId="TableContentChar">
    <w:name w:val="Table Content Char"/>
    <w:link w:val="TableContent"/>
    <w:locked/>
    <w:rsid w:val="00955C16"/>
    <w:rPr>
      <w:rFonts w:ascii="Arial" w:hAnsi="Arial" w:cs="Arial"/>
      <w:sz w:val="18"/>
      <w:szCs w:val="24"/>
    </w:rPr>
  </w:style>
  <w:style w:type="paragraph" w:customStyle="1" w:styleId="TableContent">
    <w:name w:val="Table Content"/>
    <w:basedOn w:val="Normal"/>
    <w:link w:val="TableContentChar"/>
    <w:qFormat/>
    <w:rsid w:val="00955C16"/>
    <w:pPr>
      <w:spacing w:beforeLines="20" w:afterLines="20"/>
      <w:ind w:left="0"/>
    </w:pPr>
    <w:rPr>
      <w:sz w:val="18"/>
      <w:szCs w:val="24"/>
    </w:rPr>
  </w:style>
  <w:style w:type="paragraph" w:styleId="ListParagraph">
    <w:name w:val="List Paragraph"/>
    <w:basedOn w:val="Normal"/>
    <w:uiPriority w:val="34"/>
    <w:qFormat/>
    <w:rsid w:val="00871CB0"/>
  </w:style>
  <w:style w:type="paragraph" w:styleId="Revision">
    <w:name w:val="Revision"/>
    <w:hidden/>
    <w:uiPriority w:val="99"/>
    <w:semiHidden/>
    <w:rsid w:val="00DB1C6C"/>
    <w:rPr>
      <w:rFonts w:ascii="Arial" w:hAnsi="Arial"/>
      <w:sz w:val="18"/>
      <w:lang w:eastAsia="en-US"/>
    </w:rPr>
  </w:style>
  <w:style w:type="paragraph" w:styleId="Caption">
    <w:name w:val="caption"/>
    <w:basedOn w:val="Normal"/>
    <w:next w:val="Normal"/>
    <w:unhideWhenUsed/>
    <w:qFormat/>
    <w:rsid w:val="003A14CB"/>
    <w:rPr>
      <w:b/>
      <w:bCs/>
    </w:rPr>
  </w:style>
  <w:style w:type="paragraph" w:customStyle="1" w:styleId="ImageCaption">
    <w:name w:val="Image Caption"/>
    <w:basedOn w:val="Normal"/>
    <w:link w:val="ImageCaptionChar"/>
    <w:qFormat/>
    <w:rsid w:val="003A14CB"/>
    <w:pPr>
      <w:jc w:val="center"/>
    </w:pPr>
    <w:rPr>
      <w:sz w:val="18"/>
    </w:rPr>
  </w:style>
  <w:style w:type="paragraph" w:styleId="Title">
    <w:name w:val="Title"/>
    <w:basedOn w:val="TableText"/>
    <w:next w:val="Normal"/>
    <w:link w:val="TitleChar"/>
    <w:uiPriority w:val="10"/>
    <w:qFormat/>
    <w:rsid w:val="00DD667B"/>
    <w:pPr>
      <w:spacing w:before="60" w:after="60"/>
      <w:jc w:val="left"/>
    </w:pPr>
    <w:rPr>
      <w:b/>
      <w:bCs/>
      <w:sz w:val="18"/>
      <w:szCs w:val="18"/>
    </w:rPr>
  </w:style>
  <w:style w:type="character" w:customStyle="1" w:styleId="ImageCaptionChar">
    <w:name w:val="Image Caption Char"/>
    <w:link w:val="ImageCaption"/>
    <w:rsid w:val="003A14CB"/>
    <w:rPr>
      <w:rFonts w:ascii="Arial" w:hAnsi="Arial"/>
      <w:sz w:val="18"/>
      <w:lang w:eastAsia="en-US"/>
    </w:rPr>
  </w:style>
  <w:style w:type="character" w:customStyle="1" w:styleId="TitleChar">
    <w:name w:val="Title Char"/>
    <w:link w:val="Title"/>
    <w:uiPriority w:val="10"/>
    <w:rsid w:val="00DD667B"/>
    <w:rPr>
      <w:rFonts w:ascii="Arial" w:hAnsi="Arial" w:cs="Arial"/>
      <w:b/>
      <w:bCs/>
      <w:sz w:val="18"/>
      <w:szCs w:val="18"/>
      <w:lang w:eastAsia="en-US"/>
    </w:rPr>
  </w:style>
  <w:style w:type="character" w:customStyle="1" w:styleId="monospaced">
    <w:name w:val="monospaced"/>
    <w:rsid w:val="00B1001D"/>
  </w:style>
  <w:style w:type="character" w:customStyle="1" w:styleId="CommentTextChar">
    <w:name w:val="Comment Text Char"/>
    <w:link w:val="CommentText"/>
    <w:semiHidden/>
    <w:rsid w:val="00653912"/>
    <w:rPr>
      <w:rFonts w:ascii="Arial" w:hAnsi="Arial"/>
      <w:lang w:eastAsia="en-US"/>
    </w:rPr>
  </w:style>
  <w:style w:type="paragraph" w:customStyle="1" w:styleId="Heading4Para">
    <w:name w:val="Heading 4 Para"/>
    <w:basedOn w:val="Normal"/>
    <w:rsid w:val="00653912"/>
    <w:pPr>
      <w:spacing w:before="0"/>
      <w:ind w:left="567"/>
      <w:jc w:val="left"/>
    </w:pPr>
    <w:rPr>
      <w:color w:val="0000FF"/>
      <w:szCs w:val="24"/>
    </w:rPr>
  </w:style>
  <w:style w:type="paragraph" w:styleId="BodyText3">
    <w:name w:val="Body Text 3"/>
    <w:basedOn w:val="Normal"/>
    <w:link w:val="BodyText3Char"/>
    <w:rsid w:val="000F171B"/>
    <w:pPr>
      <w:spacing w:after="120"/>
    </w:pPr>
    <w:rPr>
      <w:sz w:val="16"/>
      <w:szCs w:val="16"/>
    </w:rPr>
  </w:style>
  <w:style w:type="character" w:customStyle="1" w:styleId="BodyText3Char">
    <w:name w:val="Body Text 3 Char"/>
    <w:basedOn w:val="DefaultParagraphFont"/>
    <w:link w:val="BodyText3"/>
    <w:rsid w:val="000F171B"/>
    <w:rPr>
      <w:rFonts w:ascii="Arial" w:hAnsi="Arial"/>
      <w:sz w:val="16"/>
      <w:szCs w:val="16"/>
      <w:lang w:eastAsia="en-US"/>
    </w:rPr>
  </w:style>
  <w:style w:type="table" w:customStyle="1" w:styleId="AP3XTable1">
    <w:name w:val="AP3X Table 1"/>
    <w:basedOn w:val="TableNormal"/>
    <w:uiPriority w:val="99"/>
    <w:qFormat/>
    <w:rsid w:val="000D339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Black" w:hAnsi="Arial Black"/>
        <w:b/>
        <w:sz w:val="22"/>
      </w:rPr>
      <w:tblPr/>
      <w:tcPr>
        <w:shd w:val="clear" w:color="auto" w:fill="D9D9D9" w:themeFill="background1" w:themeFillShade="D9"/>
      </w:tcPr>
    </w:tblStylePr>
  </w:style>
  <w:style w:type="paragraph" w:styleId="NoSpacing">
    <w:name w:val="No Spacing"/>
    <w:link w:val="NoSpacingChar"/>
    <w:uiPriority w:val="1"/>
    <w:qFormat/>
    <w:rsid w:val="00112FD0"/>
    <w:rPr>
      <w:rFonts w:ascii="Arial" w:hAnsi="Arial"/>
      <w:szCs w:val="24"/>
      <w:lang w:eastAsia="en-US"/>
    </w:rPr>
  </w:style>
  <w:style w:type="character" w:customStyle="1" w:styleId="Heading3Char">
    <w:name w:val="Heading 3 Char"/>
    <w:aliases w:val="H3 Char,SQS_Heading3 Char,h3 Char,Level 1 - 1 Char"/>
    <w:basedOn w:val="DefaultParagraphFont"/>
    <w:link w:val="Heading3"/>
    <w:rsid w:val="00CE61AE"/>
    <w:rPr>
      <w:rFonts w:ascii="Arial" w:hAnsi="Arial"/>
      <w:b/>
      <w:sz w:val="24"/>
      <w:lang w:eastAsia="en-US"/>
    </w:rPr>
  </w:style>
  <w:style w:type="paragraph" w:styleId="DocumentMap">
    <w:name w:val="Document Map"/>
    <w:basedOn w:val="Normal"/>
    <w:link w:val="DocumentMapChar"/>
    <w:rsid w:val="00EE004D"/>
    <w:pPr>
      <w:spacing w:before="0"/>
    </w:pPr>
    <w:rPr>
      <w:rFonts w:ascii="Tahoma" w:hAnsi="Tahoma" w:cs="Tahoma"/>
      <w:sz w:val="16"/>
      <w:szCs w:val="16"/>
    </w:rPr>
  </w:style>
  <w:style w:type="character" w:customStyle="1" w:styleId="DocumentMapChar">
    <w:name w:val="Document Map Char"/>
    <w:basedOn w:val="DefaultParagraphFont"/>
    <w:link w:val="DocumentMap"/>
    <w:rsid w:val="00EE004D"/>
    <w:rPr>
      <w:rFonts w:ascii="Tahoma" w:hAnsi="Tahoma" w:cs="Tahoma"/>
      <w:sz w:val="16"/>
      <w:szCs w:val="16"/>
      <w:lang w:eastAsia="en-US"/>
    </w:rPr>
  </w:style>
  <w:style w:type="paragraph" w:customStyle="1" w:styleId="Default">
    <w:name w:val="Default"/>
    <w:rsid w:val="008B1C52"/>
    <w:pPr>
      <w:autoSpaceDE w:val="0"/>
      <w:autoSpaceDN w:val="0"/>
      <w:adjustRightInd w:val="0"/>
    </w:pPr>
    <w:rPr>
      <w:rFonts w:ascii="Arial" w:eastAsiaTheme="minorHAnsi" w:hAnsi="Arial" w:cs="Arial"/>
      <w:color w:val="000000"/>
      <w:sz w:val="24"/>
      <w:szCs w:val="24"/>
      <w:lang w:val="en-US" w:eastAsia="en-US"/>
    </w:rPr>
  </w:style>
  <w:style w:type="character" w:styleId="FollowedHyperlink">
    <w:name w:val="FollowedHyperlink"/>
    <w:basedOn w:val="DefaultParagraphFont"/>
    <w:rsid w:val="008B1C52"/>
    <w:rPr>
      <w:color w:val="800080" w:themeColor="followedHyperlink"/>
      <w:u w:val="single"/>
    </w:rPr>
  </w:style>
  <w:style w:type="paragraph" w:styleId="TOC4">
    <w:name w:val="toc 4"/>
    <w:basedOn w:val="Normal"/>
    <w:next w:val="Normal"/>
    <w:autoRedefine/>
    <w:uiPriority w:val="39"/>
    <w:rsid w:val="00B543E6"/>
    <w:pPr>
      <w:spacing w:after="100"/>
      <w:ind w:left="600"/>
    </w:pPr>
  </w:style>
  <w:style w:type="character" w:styleId="Strong">
    <w:name w:val="Strong"/>
    <w:basedOn w:val="DefaultParagraphFont"/>
    <w:qFormat/>
    <w:rsid w:val="007425D6"/>
    <w:rPr>
      <w:b/>
      <w:bCs/>
    </w:rPr>
  </w:style>
  <w:style w:type="paragraph" w:customStyle="1" w:styleId="HDLGuidance">
    <w:name w:val="HDL_Guidance"/>
    <w:basedOn w:val="Normal"/>
    <w:next w:val="ListParagraph"/>
    <w:link w:val="HDLGuidanceChar"/>
    <w:qFormat/>
    <w:rsid w:val="004472D4"/>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right="720"/>
      <w:jc w:val="left"/>
    </w:pPr>
    <w:rPr>
      <w:rFonts w:ascii="Calibri" w:hAnsi="Calibri"/>
      <w:i/>
      <w:color w:val="C00000"/>
      <w:sz w:val="22"/>
    </w:rPr>
  </w:style>
  <w:style w:type="character" w:customStyle="1" w:styleId="HDLGuidanceChar">
    <w:name w:val="HDL_Guidance Char"/>
    <w:basedOn w:val="DefaultParagraphFont"/>
    <w:link w:val="HDLGuidance"/>
    <w:rsid w:val="004472D4"/>
    <w:rPr>
      <w:rFonts w:ascii="Calibri" w:hAnsi="Calibri"/>
      <w:i/>
      <w:color w:val="C00000"/>
      <w:sz w:val="22"/>
      <w:shd w:val="clear" w:color="auto" w:fill="C6D9F1"/>
      <w:lang w:eastAsia="en-US"/>
    </w:rPr>
  </w:style>
  <w:style w:type="character" w:customStyle="1" w:styleId="wrapper">
    <w:name w:val="wrapper"/>
    <w:basedOn w:val="DefaultParagraphFont"/>
    <w:rsid w:val="00EE5B70"/>
  </w:style>
  <w:style w:type="character" w:customStyle="1" w:styleId="NoSpacingChar">
    <w:name w:val="No Spacing Char"/>
    <w:basedOn w:val="DefaultParagraphFont"/>
    <w:link w:val="NoSpacing"/>
    <w:uiPriority w:val="1"/>
    <w:rsid w:val="00302447"/>
    <w:rPr>
      <w:rFonts w:ascii="Arial" w:hAnsi="Arial"/>
      <w:szCs w:val="24"/>
      <w:lang w:eastAsia="en-US"/>
    </w:rPr>
  </w:style>
  <w:style w:type="paragraph" w:styleId="TOCHeading">
    <w:name w:val="TOC Heading"/>
    <w:basedOn w:val="Heading1"/>
    <w:next w:val="Normal"/>
    <w:uiPriority w:val="39"/>
    <w:unhideWhenUsed/>
    <w:qFormat/>
    <w:rsid w:val="00EE1C8E"/>
    <w:pPr>
      <w:keepLines/>
      <w:numPr>
        <w:numId w:val="0"/>
      </w:numPr>
      <w:pBdr>
        <w:bottom w:val="none" w:sz="0" w:space="0" w:color="auto"/>
      </w:pBdr>
      <w:tabs>
        <w:tab w:val="left" w:pos="720"/>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apple-converted-space">
    <w:name w:val="apple-converted-space"/>
    <w:basedOn w:val="DefaultParagraphFont"/>
    <w:rsid w:val="00E56E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4F3B"/>
    <w:pPr>
      <w:spacing w:before="120"/>
      <w:ind w:left="720"/>
      <w:jc w:val="both"/>
    </w:pPr>
    <w:rPr>
      <w:rFonts w:ascii="Arial" w:hAnsi="Arial"/>
      <w:lang w:eastAsia="en-US"/>
    </w:rPr>
  </w:style>
  <w:style w:type="paragraph" w:styleId="Heading1">
    <w:name w:val="heading 1"/>
    <w:aliases w:val="H1,SQS_Heading1,h1,h1 chapter heading,Contract Heading 1,Heading 1 (NN),Contract Main,KJL:Main,KJL:Octel Main"/>
    <w:basedOn w:val="Normal"/>
    <w:next w:val="Normal"/>
    <w:qFormat/>
    <w:rsid w:val="00D455FD"/>
    <w:pPr>
      <w:keepNext/>
      <w:numPr>
        <w:numId w:val="6"/>
      </w:numPr>
      <w:pBdr>
        <w:bottom w:val="single" w:sz="4" w:space="1" w:color="auto"/>
      </w:pBdr>
      <w:tabs>
        <w:tab w:val="clear" w:pos="702"/>
        <w:tab w:val="num" w:pos="432"/>
        <w:tab w:val="left" w:pos="720"/>
      </w:tabs>
      <w:spacing w:before="240" w:after="60"/>
      <w:ind w:left="432"/>
      <w:outlineLvl w:val="0"/>
    </w:pPr>
    <w:rPr>
      <w:b/>
      <w:bCs/>
      <w:kern w:val="28"/>
      <w:sz w:val="32"/>
    </w:rPr>
  </w:style>
  <w:style w:type="paragraph" w:styleId="Heading2">
    <w:name w:val="heading 2"/>
    <w:aliases w:val="H2,h2,Section,h2.H2,Numbered 2 (SBC),Project 2,RFS 2,2 headline,h,21,A.B.C.,2 headline1,h5,211,h21,A.B.C.1,heading 21,2 headline2,h6,212,h22,A.B.C.2,heading 22,2 headline3,h7,213,h23,A.B.C.3,heading 23,Chapter Number/Appendix Letter,chn,h8,214"/>
    <w:basedOn w:val="Normal"/>
    <w:next w:val="Normal"/>
    <w:link w:val="Heading2Char"/>
    <w:qFormat/>
    <w:rsid w:val="009E63A2"/>
    <w:pPr>
      <w:keepNext/>
      <w:numPr>
        <w:ilvl w:val="1"/>
        <w:numId w:val="6"/>
      </w:numPr>
      <w:tabs>
        <w:tab w:val="left" w:pos="720"/>
      </w:tabs>
      <w:spacing w:before="240" w:after="60"/>
      <w:outlineLvl w:val="1"/>
    </w:pPr>
    <w:rPr>
      <w:b/>
      <w:sz w:val="24"/>
      <w:szCs w:val="24"/>
    </w:rPr>
  </w:style>
  <w:style w:type="paragraph" w:styleId="Heading3">
    <w:name w:val="heading 3"/>
    <w:aliases w:val="H3,SQS_Heading3,h3,Level 1 - 1"/>
    <w:basedOn w:val="Normal"/>
    <w:next w:val="Normal"/>
    <w:link w:val="Heading3Char"/>
    <w:qFormat/>
    <w:rsid w:val="002D5D35"/>
    <w:pPr>
      <w:keepNext/>
      <w:numPr>
        <w:ilvl w:val="2"/>
        <w:numId w:val="6"/>
      </w:numPr>
      <w:spacing w:before="240" w:after="60"/>
      <w:outlineLvl w:val="2"/>
    </w:pPr>
    <w:rPr>
      <w:b/>
      <w:sz w:val="24"/>
    </w:rPr>
  </w:style>
  <w:style w:type="paragraph" w:styleId="Heading4">
    <w:name w:val="heading 4"/>
    <w:aliases w:val="H4"/>
    <w:basedOn w:val="Normal"/>
    <w:next w:val="Normal"/>
    <w:qFormat/>
    <w:rsid w:val="00C8185C"/>
    <w:pPr>
      <w:keepNext/>
      <w:numPr>
        <w:ilvl w:val="3"/>
        <w:numId w:val="6"/>
      </w:numPr>
      <w:tabs>
        <w:tab w:val="left" w:pos="720"/>
      </w:tabs>
      <w:spacing w:before="240" w:after="60"/>
      <w:outlineLvl w:val="3"/>
    </w:pPr>
    <w:rPr>
      <w:b/>
      <w:bCs/>
      <w:sz w:val="24"/>
      <w:szCs w:val="28"/>
    </w:rPr>
  </w:style>
  <w:style w:type="paragraph" w:styleId="Heading5">
    <w:name w:val="heading 5"/>
    <w:basedOn w:val="Normal"/>
    <w:next w:val="Normal"/>
    <w:qFormat/>
    <w:rsid w:val="00C17894"/>
    <w:pPr>
      <w:numPr>
        <w:ilvl w:val="4"/>
        <w:numId w:val="6"/>
      </w:numPr>
      <w:spacing w:before="240" w:after="60"/>
      <w:outlineLvl w:val="4"/>
    </w:pPr>
    <w:rPr>
      <w:b/>
      <w:bCs/>
      <w:i/>
      <w:iCs/>
      <w:sz w:val="26"/>
      <w:szCs w:val="26"/>
    </w:rPr>
  </w:style>
  <w:style w:type="paragraph" w:styleId="Heading6">
    <w:name w:val="heading 6"/>
    <w:basedOn w:val="Normal"/>
    <w:next w:val="Normal"/>
    <w:qFormat/>
    <w:rsid w:val="00C17894"/>
    <w:pPr>
      <w:numPr>
        <w:ilvl w:val="5"/>
        <w:numId w:val="6"/>
      </w:numPr>
      <w:spacing w:before="240" w:after="60"/>
      <w:outlineLvl w:val="5"/>
    </w:pPr>
    <w:rPr>
      <w:b/>
      <w:bCs/>
      <w:sz w:val="22"/>
      <w:szCs w:val="22"/>
    </w:rPr>
  </w:style>
  <w:style w:type="paragraph" w:styleId="Heading7">
    <w:name w:val="heading 7"/>
    <w:basedOn w:val="Normal"/>
    <w:next w:val="Normal"/>
    <w:qFormat/>
    <w:rsid w:val="00C17894"/>
    <w:pPr>
      <w:numPr>
        <w:ilvl w:val="6"/>
        <w:numId w:val="6"/>
      </w:numPr>
      <w:spacing w:before="240" w:after="60"/>
      <w:outlineLvl w:val="6"/>
    </w:pPr>
    <w:rPr>
      <w:sz w:val="24"/>
      <w:szCs w:val="24"/>
    </w:rPr>
  </w:style>
  <w:style w:type="paragraph" w:styleId="Heading8">
    <w:name w:val="heading 8"/>
    <w:basedOn w:val="Normal"/>
    <w:next w:val="Normal"/>
    <w:qFormat/>
    <w:rsid w:val="00C17894"/>
    <w:pPr>
      <w:numPr>
        <w:ilvl w:val="7"/>
        <w:numId w:val="6"/>
      </w:numPr>
      <w:spacing w:before="240" w:after="60"/>
      <w:outlineLvl w:val="7"/>
    </w:pPr>
    <w:rPr>
      <w:i/>
      <w:iCs/>
      <w:sz w:val="24"/>
      <w:szCs w:val="24"/>
    </w:rPr>
  </w:style>
  <w:style w:type="paragraph" w:styleId="Heading9">
    <w:name w:val="heading 9"/>
    <w:aliases w:val="App Heading,App Heading1,App Heading2,App Heading3,App Heading4,App Heading5,App Heading11,App Heading21,App Heading31,App Heading41,App Heading6,App Heading12,App Heading22,App Heading32,App Heading42,App Heading7,App Heading13,App Heading23"/>
    <w:basedOn w:val="Normal"/>
    <w:next w:val="Normal"/>
    <w:qFormat/>
    <w:rsid w:val="00C17894"/>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0D22D0"/>
    <w:rPr>
      <w:rFonts w:ascii="Book Antiqua" w:hAnsi="Book Antiqua"/>
      <w:sz w:val="22"/>
    </w:rPr>
  </w:style>
  <w:style w:type="paragraph" w:customStyle="1" w:styleId="ABULLET">
    <w:name w:val="A BULLET"/>
    <w:basedOn w:val="ABLOCKPARA"/>
    <w:semiHidden/>
    <w:rsid w:val="000D22D0"/>
    <w:pPr>
      <w:ind w:left="331" w:hanging="331"/>
    </w:pPr>
  </w:style>
  <w:style w:type="paragraph" w:customStyle="1" w:styleId="AINDENTEDBULLET">
    <w:name w:val="A INDENTED BULLET"/>
    <w:basedOn w:val="ABLOCKPARA"/>
    <w:semiHidden/>
    <w:rsid w:val="000D22D0"/>
    <w:pPr>
      <w:tabs>
        <w:tab w:val="left" w:pos="1080"/>
      </w:tabs>
      <w:ind w:left="662" w:hanging="331"/>
    </w:pPr>
  </w:style>
  <w:style w:type="paragraph" w:customStyle="1" w:styleId="AINDENTEDPARA">
    <w:name w:val="A INDENTED PARA"/>
    <w:basedOn w:val="ABLOCKPARA"/>
    <w:semiHidden/>
    <w:rsid w:val="000D22D0"/>
    <w:pPr>
      <w:ind w:left="331"/>
    </w:pPr>
  </w:style>
  <w:style w:type="paragraph" w:styleId="Footer">
    <w:name w:val="footer"/>
    <w:aliases w:val="f,Footer1,ft,Fusszeile"/>
    <w:basedOn w:val="Normal"/>
    <w:rsid w:val="000D22D0"/>
    <w:pPr>
      <w:tabs>
        <w:tab w:val="center" w:pos="4320"/>
        <w:tab w:val="right" w:pos="8640"/>
      </w:tabs>
    </w:pPr>
  </w:style>
  <w:style w:type="paragraph" w:styleId="Header">
    <w:name w:val="header"/>
    <w:aliases w:val="Appendix"/>
    <w:basedOn w:val="Normal"/>
    <w:semiHidden/>
    <w:rsid w:val="000D22D0"/>
    <w:pPr>
      <w:tabs>
        <w:tab w:val="center" w:pos="4320"/>
        <w:tab w:val="right" w:pos="8640"/>
      </w:tabs>
    </w:pPr>
  </w:style>
  <w:style w:type="character" w:styleId="PageNumber">
    <w:name w:val="page number"/>
    <w:basedOn w:val="DefaultParagraphFont"/>
    <w:semiHidden/>
    <w:rsid w:val="0022326C"/>
  </w:style>
  <w:style w:type="paragraph" w:customStyle="1" w:styleId="MajorSection">
    <w:name w:val="Major Section"/>
    <w:basedOn w:val="Normal"/>
    <w:next w:val="Normal"/>
    <w:rsid w:val="00CD3150"/>
    <w:pPr>
      <w:ind w:left="0"/>
      <w:jc w:val="center"/>
    </w:pPr>
    <w:rPr>
      <w:rFonts w:ascii="Book Antiqua" w:hAnsi="Book Antiqua"/>
      <w:b/>
      <w:sz w:val="32"/>
    </w:rPr>
  </w:style>
  <w:style w:type="character" w:styleId="Hyperlink">
    <w:name w:val="Hyperlink"/>
    <w:uiPriority w:val="99"/>
    <w:rsid w:val="003F3BEA"/>
    <w:rPr>
      <w:color w:val="0000FF"/>
      <w:u w:val="single"/>
    </w:rPr>
  </w:style>
  <w:style w:type="paragraph" w:styleId="TOC1">
    <w:name w:val="toc 1"/>
    <w:basedOn w:val="Normal"/>
    <w:next w:val="Normal"/>
    <w:autoRedefine/>
    <w:uiPriority w:val="39"/>
    <w:rsid w:val="00723B5A"/>
    <w:pPr>
      <w:ind w:left="0"/>
    </w:pPr>
    <w:rPr>
      <w:b/>
    </w:rPr>
  </w:style>
  <w:style w:type="paragraph" w:styleId="TOC2">
    <w:name w:val="toc 2"/>
    <w:basedOn w:val="Normal"/>
    <w:next w:val="Normal"/>
    <w:autoRedefine/>
    <w:uiPriority w:val="39"/>
    <w:rsid w:val="00723B5A"/>
    <w:pPr>
      <w:spacing w:before="0"/>
      <w:ind w:left="202"/>
    </w:pPr>
  </w:style>
  <w:style w:type="paragraph" w:styleId="TOC3">
    <w:name w:val="toc 3"/>
    <w:basedOn w:val="Normal"/>
    <w:next w:val="Normal"/>
    <w:autoRedefine/>
    <w:uiPriority w:val="39"/>
    <w:rsid w:val="00723B5A"/>
    <w:pPr>
      <w:spacing w:before="0"/>
      <w:ind w:left="403"/>
    </w:pPr>
  </w:style>
  <w:style w:type="paragraph" w:customStyle="1" w:styleId="AppendixTitle">
    <w:name w:val="Appendix Title"/>
    <w:basedOn w:val="Normal"/>
    <w:next w:val="Normal"/>
    <w:rsid w:val="001E7613"/>
    <w:pPr>
      <w:numPr>
        <w:numId w:val="1"/>
      </w:numPr>
      <w:ind w:left="0"/>
      <w:jc w:val="center"/>
    </w:pPr>
    <w:rPr>
      <w:rFonts w:ascii="Book Antiqua" w:hAnsi="Book Antiqua"/>
      <w:b/>
      <w:sz w:val="28"/>
    </w:rPr>
  </w:style>
  <w:style w:type="paragraph" w:customStyle="1" w:styleId="Appendix1">
    <w:name w:val="Appendix 1"/>
    <w:basedOn w:val="Normal"/>
    <w:next w:val="Normal"/>
    <w:rsid w:val="009D5FA3"/>
    <w:pPr>
      <w:numPr>
        <w:ilvl w:val="1"/>
        <w:numId w:val="2"/>
      </w:numPr>
      <w:tabs>
        <w:tab w:val="clear" w:pos="3456"/>
        <w:tab w:val="left" w:pos="720"/>
      </w:tabs>
      <w:ind w:left="720" w:hanging="720"/>
    </w:pPr>
    <w:rPr>
      <w:rFonts w:ascii="Book Antiqua" w:hAnsi="Book Antiqua"/>
      <w:b/>
      <w:sz w:val="24"/>
    </w:rPr>
  </w:style>
  <w:style w:type="paragraph" w:customStyle="1" w:styleId="Appendix2">
    <w:name w:val="Appendix 2"/>
    <w:basedOn w:val="Normal"/>
    <w:next w:val="Normal"/>
    <w:rsid w:val="001E7613"/>
    <w:pPr>
      <w:numPr>
        <w:ilvl w:val="2"/>
        <w:numId w:val="3"/>
      </w:numPr>
      <w:tabs>
        <w:tab w:val="clear" w:pos="4320"/>
        <w:tab w:val="left" w:pos="720"/>
      </w:tabs>
      <w:ind w:left="720"/>
    </w:pPr>
    <w:rPr>
      <w:rFonts w:ascii="Book Antiqua" w:hAnsi="Book Antiqua"/>
      <w:sz w:val="24"/>
      <w:szCs w:val="24"/>
    </w:rPr>
  </w:style>
  <w:style w:type="table" w:styleId="TableGrid">
    <w:name w:val="Table Grid"/>
    <w:basedOn w:val="TableNormal"/>
    <w:uiPriority w:val="59"/>
    <w:rsid w:val="009F03FA"/>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
    <w:name w:val="Table-Normal"/>
    <w:basedOn w:val="Normal"/>
    <w:rsid w:val="009F03FA"/>
    <w:pPr>
      <w:spacing w:before="60" w:after="60"/>
      <w:ind w:left="0"/>
    </w:pPr>
  </w:style>
  <w:style w:type="paragraph" w:customStyle="1" w:styleId="Table-ColumnHeader">
    <w:name w:val="Table-Column Header"/>
    <w:basedOn w:val="Table-Normal"/>
    <w:rsid w:val="009F03FA"/>
    <w:pPr>
      <w:jc w:val="center"/>
    </w:pPr>
    <w:rPr>
      <w:b/>
    </w:rPr>
  </w:style>
  <w:style w:type="paragraph" w:customStyle="1" w:styleId="Information">
    <w:name w:val="Information"/>
    <w:basedOn w:val="Normal"/>
    <w:next w:val="Normal"/>
    <w:rsid w:val="00CC24CC"/>
    <w:rPr>
      <w:i/>
      <w:color w:val="0000FF"/>
    </w:rPr>
  </w:style>
  <w:style w:type="paragraph" w:customStyle="1" w:styleId="Table-Information">
    <w:name w:val="Table-Information"/>
    <w:basedOn w:val="Table-Normal"/>
    <w:next w:val="Table-Normal"/>
    <w:rsid w:val="00CC24CC"/>
    <w:rPr>
      <w:i/>
      <w:color w:val="0000FF"/>
    </w:rPr>
  </w:style>
  <w:style w:type="character" w:customStyle="1" w:styleId="SourceCode-Inline">
    <w:name w:val="Source Code - Inline"/>
    <w:rsid w:val="003020A1"/>
    <w:rPr>
      <w:rFonts w:ascii="Courier New" w:hAnsi="Courier New"/>
      <w:sz w:val="18"/>
    </w:rPr>
  </w:style>
  <w:style w:type="paragraph" w:customStyle="1" w:styleId="SourceCode">
    <w:name w:val="Source Code"/>
    <w:basedOn w:val="Normal"/>
    <w:rsid w:val="003020A1"/>
    <w:pPr>
      <w:spacing w:before="0"/>
    </w:pPr>
    <w:rPr>
      <w:rFonts w:ascii="Courier New" w:hAnsi="Courier New"/>
      <w:sz w:val="18"/>
    </w:rPr>
  </w:style>
  <w:style w:type="paragraph" w:customStyle="1" w:styleId="Instructions">
    <w:name w:val="Instructions"/>
    <w:basedOn w:val="Normal"/>
    <w:rsid w:val="00C8257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ind w:left="0"/>
    </w:pPr>
    <w:rPr>
      <w:color w:val="FF0000"/>
      <w:sz w:val="22"/>
    </w:rPr>
  </w:style>
  <w:style w:type="character" w:styleId="CommentReference">
    <w:name w:val="annotation reference"/>
    <w:semiHidden/>
    <w:rsid w:val="00C8257E"/>
    <w:rPr>
      <w:sz w:val="16"/>
      <w:szCs w:val="16"/>
    </w:rPr>
  </w:style>
  <w:style w:type="paragraph" w:styleId="CommentText">
    <w:name w:val="annotation text"/>
    <w:basedOn w:val="Normal"/>
    <w:link w:val="CommentTextChar"/>
    <w:semiHidden/>
    <w:rsid w:val="00C8257E"/>
  </w:style>
  <w:style w:type="paragraph" w:styleId="CommentSubject">
    <w:name w:val="annotation subject"/>
    <w:basedOn w:val="CommentText"/>
    <w:next w:val="CommentText"/>
    <w:semiHidden/>
    <w:rsid w:val="00C8257E"/>
    <w:rPr>
      <w:b/>
      <w:bCs/>
    </w:rPr>
  </w:style>
  <w:style w:type="paragraph" w:styleId="BalloonText">
    <w:name w:val="Balloon Text"/>
    <w:basedOn w:val="Normal"/>
    <w:semiHidden/>
    <w:rsid w:val="00C8257E"/>
    <w:rPr>
      <w:rFonts w:ascii="Tahoma" w:hAnsi="Tahoma" w:cs="Tahoma"/>
      <w:sz w:val="16"/>
      <w:szCs w:val="16"/>
    </w:rPr>
  </w:style>
  <w:style w:type="paragraph" w:customStyle="1" w:styleId="xClassification">
    <w:name w:val="xClassification"/>
    <w:basedOn w:val="Normal"/>
    <w:next w:val="Normal"/>
    <w:rsid w:val="00515626"/>
    <w:pPr>
      <w:spacing w:before="360" w:after="120"/>
      <w:ind w:left="0"/>
    </w:pPr>
    <w:rPr>
      <w:b/>
      <w:noProof/>
      <w:sz w:val="22"/>
    </w:rPr>
  </w:style>
  <w:style w:type="paragraph" w:customStyle="1" w:styleId="TableText">
    <w:name w:val="Table Text"/>
    <w:basedOn w:val="Normal"/>
    <w:next w:val="Normal"/>
    <w:uiPriority w:val="99"/>
    <w:rsid w:val="005145B6"/>
    <w:pPr>
      <w:spacing w:before="80" w:after="80"/>
      <w:ind w:left="0"/>
    </w:pPr>
    <w:rPr>
      <w:szCs w:val="24"/>
    </w:rPr>
  </w:style>
  <w:style w:type="paragraph" w:styleId="BodyTextIndent3">
    <w:name w:val="Body Text Indent 3"/>
    <w:basedOn w:val="Normal"/>
    <w:link w:val="BodyTextIndent3Char"/>
    <w:rsid w:val="00F51D6E"/>
    <w:pPr>
      <w:spacing w:before="0" w:after="120"/>
      <w:ind w:left="2520" w:hanging="2520"/>
    </w:pPr>
    <w:rPr>
      <w:sz w:val="22"/>
      <w:szCs w:val="24"/>
    </w:rPr>
  </w:style>
  <w:style w:type="character" w:customStyle="1" w:styleId="BodyTextIndent3Char">
    <w:name w:val="Body Text Indent 3 Char"/>
    <w:link w:val="BodyTextIndent3"/>
    <w:rsid w:val="00F51D6E"/>
    <w:rPr>
      <w:rFonts w:ascii="Arial" w:hAnsi="Arial"/>
      <w:sz w:val="22"/>
      <w:szCs w:val="24"/>
      <w:lang w:eastAsia="en-US"/>
    </w:rPr>
  </w:style>
  <w:style w:type="paragraph" w:customStyle="1" w:styleId="ExampleText">
    <w:name w:val="Example Text"/>
    <w:basedOn w:val="Normal"/>
    <w:rsid w:val="00FE0251"/>
    <w:pPr>
      <w:spacing w:before="0"/>
      <w:ind w:left="0"/>
    </w:pPr>
    <w:rPr>
      <w:rFonts w:cs="Arial"/>
      <w:snapToGrid w:val="0"/>
      <w:color w:val="0000FF"/>
    </w:rPr>
  </w:style>
  <w:style w:type="paragraph" w:styleId="BodyText">
    <w:name w:val="Body Text"/>
    <w:basedOn w:val="Normal"/>
    <w:link w:val="BodyTextChar"/>
    <w:rsid w:val="001F6360"/>
    <w:pPr>
      <w:spacing w:after="120"/>
    </w:pPr>
    <w:rPr>
      <w:rFonts w:ascii="Times New Roman" w:hAnsi="Times New Roman"/>
    </w:rPr>
  </w:style>
  <w:style w:type="character" w:customStyle="1" w:styleId="BodyTextChar">
    <w:name w:val="Body Text Char"/>
    <w:link w:val="BodyText"/>
    <w:rsid w:val="001F6360"/>
    <w:rPr>
      <w:lang w:eastAsia="en-US"/>
    </w:rPr>
  </w:style>
  <w:style w:type="paragraph" w:customStyle="1" w:styleId="Text">
    <w:name w:val="Text"/>
    <w:basedOn w:val="Normal"/>
    <w:rsid w:val="00C431F2"/>
    <w:pPr>
      <w:spacing w:before="0"/>
      <w:ind w:left="0"/>
    </w:pPr>
    <w:rPr>
      <w:sz w:val="22"/>
      <w:lang w:val="en-US"/>
    </w:rPr>
  </w:style>
  <w:style w:type="paragraph" w:styleId="BodyText2">
    <w:name w:val="Body Text 2"/>
    <w:basedOn w:val="Normal"/>
    <w:link w:val="BodyText2Char"/>
    <w:rsid w:val="00FB0DCE"/>
    <w:pPr>
      <w:spacing w:after="120" w:line="480" w:lineRule="auto"/>
    </w:pPr>
    <w:rPr>
      <w:rFonts w:ascii="Times New Roman" w:hAnsi="Times New Roman"/>
    </w:rPr>
  </w:style>
  <w:style w:type="character" w:customStyle="1" w:styleId="BodyText2Char">
    <w:name w:val="Body Text 2 Char"/>
    <w:link w:val="BodyText2"/>
    <w:rsid w:val="00FB0DCE"/>
    <w:rPr>
      <w:lang w:eastAsia="en-US"/>
    </w:rPr>
  </w:style>
  <w:style w:type="paragraph" w:styleId="ListBullet">
    <w:name w:val="List Bullet"/>
    <w:basedOn w:val="Normal"/>
    <w:autoRedefine/>
    <w:rsid w:val="00B73C44"/>
    <w:pPr>
      <w:numPr>
        <w:numId w:val="4"/>
      </w:numPr>
      <w:spacing w:before="0"/>
    </w:pPr>
    <w:rPr>
      <w:rFonts w:cs="Arial"/>
    </w:rPr>
  </w:style>
  <w:style w:type="paragraph" w:customStyle="1" w:styleId="TableHeading">
    <w:name w:val="Table Heading"/>
    <w:basedOn w:val="TableText"/>
    <w:rsid w:val="00B73C44"/>
    <w:pPr>
      <w:keepLines/>
      <w:tabs>
        <w:tab w:val="left" w:pos="1260"/>
      </w:tabs>
      <w:spacing w:before="120" w:after="120"/>
      <w:ind w:right="-18"/>
    </w:pPr>
    <w:rPr>
      <w:rFonts w:ascii="Book Antiqua" w:hAnsi="Book Antiqua"/>
      <w:b/>
      <w:sz w:val="16"/>
      <w:szCs w:val="20"/>
      <w:lang w:val="en-US"/>
    </w:rPr>
  </w:style>
  <w:style w:type="character" w:customStyle="1" w:styleId="Heading2Char">
    <w:name w:val="Heading 2 Char"/>
    <w:aliases w:val="H2 Char,h2 Char,Section Char,h2.H2 Char,Numbered 2 (SBC) Char,Project 2 Char,RFS 2 Char,2 headline Char,h Char,21 Char,A.B.C. Char,2 headline1 Char,h5 Char,211 Char,h21 Char,A.B.C.1 Char,heading 21 Char,2 headline2 Char,h6 Char,212 Char"/>
    <w:link w:val="Heading2"/>
    <w:rsid w:val="009E63A2"/>
    <w:rPr>
      <w:rFonts w:ascii="Arial" w:hAnsi="Arial"/>
      <w:b/>
      <w:sz w:val="24"/>
      <w:szCs w:val="24"/>
      <w:lang w:eastAsia="en-US"/>
    </w:rPr>
  </w:style>
  <w:style w:type="paragraph" w:customStyle="1" w:styleId="Annotations">
    <w:name w:val="Annotations"/>
    <w:basedOn w:val="Normal"/>
    <w:link w:val="AnnotationsChar"/>
    <w:qFormat/>
    <w:rsid w:val="00B73C44"/>
    <w:pPr>
      <w:spacing w:before="0"/>
      <w:ind w:left="0"/>
    </w:pPr>
    <w:rPr>
      <w:color w:val="FF0000"/>
    </w:rPr>
  </w:style>
  <w:style w:type="character" w:customStyle="1" w:styleId="AnnotationsChar">
    <w:name w:val="Annotations Char"/>
    <w:link w:val="Annotations"/>
    <w:rsid w:val="00B73C44"/>
    <w:rPr>
      <w:rFonts w:ascii="Arial" w:hAnsi="Arial" w:cs="Arial"/>
      <w:color w:val="FF0000"/>
      <w:lang w:eastAsia="en-US"/>
    </w:rPr>
  </w:style>
  <w:style w:type="paragraph" w:customStyle="1" w:styleId="TableColumnHeader">
    <w:name w:val="Table Column Header"/>
    <w:basedOn w:val="Normal"/>
    <w:rsid w:val="00B73C44"/>
    <w:pPr>
      <w:spacing w:before="0"/>
      <w:ind w:left="0"/>
      <w:jc w:val="center"/>
    </w:pPr>
    <w:rPr>
      <w:rFonts w:cs="Arial"/>
      <w:b/>
      <w:szCs w:val="24"/>
      <w:lang w:eastAsia="en-GB"/>
    </w:rPr>
  </w:style>
  <w:style w:type="paragraph" w:customStyle="1" w:styleId="TableText0">
    <w:name w:val="TableText"/>
    <w:basedOn w:val="Normal"/>
    <w:rsid w:val="00BE5363"/>
    <w:pPr>
      <w:spacing w:after="80" w:line="240" w:lineRule="exact"/>
      <w:ind w:left="0" w:right="72"/>
    </w:pPr>
    <w:rPr>
      <w:noProof/>
      <w:lang w:val="en-US"/>
    </w:rPr>
  </w:style>
  <w:style w:type="paragraph" w:customStyle="1" w:styleId="Annotation">
    <w:name w:val="Annotation"/>
    <w:basedOn w:val="BodyText"/>
    <w:rsid w:val="00A85102"/>
    <w:pPr>
      <w:spacing w:before="0"/>
      <w:ind w:left="0"/>
    </w:pPr>
    <w:rPr>
      <w:rFonts w:ascii="Arial" w:hAnsi="Arial"/>
      <w:color w:val="548DD4"/>
      <w:szCs w:val="24"/>
      <w:lang w:eastAsia="en-GB"/>
    </w:rPr>
  </w:style>
  <w:style w:type="paragraph" w:customStyle="1" w:styleId="FigureCaptions">
    <w:name w:val="Figure Captions"/>
    <w:basedOn w:val="Normal"/>
    <w:rsid w:val="00CB6101"/>
    <w:pPr>
      <w:spacing w:before="240" w:after="240"/>
      <w:ind w:left="0"/>
    </w:pPr>
    <w:rPr>
      <w:i/>
    </w:rPr>
  </w:style>
  <w:style w:type="paragraph" w:customStyle="1" w:styleId="DelBullets">
    <w:name w:val="Del Bullets"/>
    <w:basedOn w:val="Normal"/>
    <w:rsid w:val="00CB6101"/>
    <w:pPr>
      <w:numPr>
        <w:numId w:val="5"/>
      </w:numPr>
      <w:spacing w:after="120"/>
    </w:pPr>
  </w:style>
  <w:style w:type="character" w:customStyle="1" w:styleId="TableContentChar">
    <w:name w:val="Table Content Char"/>
    <w:link w:val="TableContent"/>
    <w:locked/>
    <w:rsid w:val="00955C16"/>
    <w:rPr>
      <w:rFonts w:ascii="Arial" w:hAnsi="Arial" w:cs="Arial"/>
      <w:sz w:val="18"/>
      <w:szCs w:val="24"/>
    </w:rPr>
  </w:style>
  <w:style w:type="paragraph" w:customStyle="1" w:styleId="TableContent">
    <w:name w:val="Table Content"/>
    <w:basedOn w:val="Normal"/>
    <w:link w:val="TableContentChar"/>
    <w:qFormat/>
    <w:rsid w:val="00955C16"/>
    <w:pPr>
      <w:spacing w:beforeLines="20" w:afterLines="20"/>
      <w:ind w:left="0"/>
    </w:pPr>
    <w:rPr>
      <w:sz w:val="18"/>
      <w:szCs w:val="24"/>
    </w:rPr>
  </w:style>
  <w:style w:type="paragraph" w:styleId="ListParagraph">
    <w:name w:val="List Paragraph"/>
    <w:basedOn w:val="Normal"/>
    <w:uiPriority w:val="34"/>
    <w:qFormat/>
    <w:rsid w:val="00871CB0"/>
  </w:style>
  <w:style w:type="paragraph" w:styleId="Revision">
    <w:name w:val="Revision"/>
    <w:hidden/>
    <w:uiPriority w:val="99"/>
    <w:semiHidden/>
    <w:rsid w:val="00DB1C6C"/>
    <w:rPr>
      <w:rFonts w:ascii="Arial" w:hAnsi="Arial"/>
      <w:sz w:val="18"/>
      <w:lang w:eastAsia="en-US"/>
    </w:rPr>
  </w:style>
  <w:style w:type="paragraph" w:styleId="Caption">
    <w:name w:val="caption"/>
    <w:basedOn w:val="Normal"/>
    <w:next w:val="Normal"/>
    <w:unhideWhenUsed/>
    <w:qFormat/>
    <w:rsid w:val="003A14CB"/>
    <w:rPr>
      <w:b/>
      <w:bCs/>
    </w:rPr>
  </w:style>
  <w:style w:type="paragraph" w:customStyle="1" w:styleId="ImageCaption">
    <w:name w:val="Image Caption"/>
    <w:basedOn w:val="Normal"/>
    <w:link w:val="ImageCaptionChar"/>
    <w:qFormat/>
    <w:rsid w:val="003A14CB"/>
    <w:pPr>
      <w:jc w:val="center"/>
    </w:pPr>
    <w:rPr>
      <w:sz w:val="18"/>
    </w:rPr>
  </w:style>
  <w:style w:type="paragraph" w:styleId="Title">
    <w:name w:val="Title"/>
    <w:basedOn w:val="TableText"/>
    <w:next w:val="Normal"/>
    <w:link w:val="TitleChar"/>
    <w:uiPriority w:val="10"/>
    <w:qFormat/>
    <w:rsid w:val="00DD667B"/>
    <w:pPr>
      <w:spacing w:before="60" w:after="60"/>
      <w:jc w:val="left"/>
    </w:pPr>
    <w:rPr>
      <w:b/>
      <w:bCs/>
      <w:sz w:val="18"/>
      <w:szCs w:val="18"/>
    </w:rPr>
  </w:style>
  <w:style w:type="character" w:customStyle="1" w:styleId="ImageCaptionChar">
    <w:name w:val="Image Caption Char"/>
    <w:link w:val="ImageCaption"/>
    <w:rsid w:val="003A14CB"/>
    <w:rPr>
      <w:rFonts w:ascii="Arial" w:hAnsi="Arial"/>
      <w:sz w:val="18"/>
      <w:lang w:eastAsia="en-US"/>
    </w:rPr>
  </w:style>
  <w:style w:type="character" w:customStyle="1" w:styleId="TitleChar">
    <w:name w:val="Title Char"/>
    <w:link w:val="Title"/>
    <w:uiPriority w:val="10"/>
    <w:rsid w:val="00DD667B"/>
    <w:rPr>
      <w:rFonts w:ascii="Arial" w:hAnsi="Arial" w:cs="Arial"/>
      <w:b/>
      <w:bCs/>
      <w:sz w:val="18"/>
      <w:szCs w:val="18"/>
      <w:lang w:eastAsia="en-US"/>
    </w:rPr>
  </w:style>
  <w:style w:type="character" w:customStyle="1" w:styleId="monospaced">
    <w:name w:val="monospaced"/>
    <w:rsid w:val="00B1001D"/>
  </w:style>
  <w:style w:type="character" w:customStyle="1" w:styleId="CommentTextChar">
    <w:name w:val="Comment Text Char"/>
    <w:link w:val="CommentText"/>
    <w:semiHidden/>
    <w:rsid w:val="00653912"/>
    <w:rPr>
      <w:rFonts w:ascii="Arial" w:hAnsi="Arial"/>
      <w:lang w:eastAsia="en-US"/>
    </w:rPr>
  </w:style>
  <w:style w:type="paragraph" w:customStyle="1" w:styleId="Heading4Para">
    <w:name w:val="Heading 4 Para"/>
    <w:basedOn w:val="Normal"/>
    <w:rsid w:val="00653912"/>
    <w:pPr>
      <w:spacing w:before="0"/>
      <w:ind w:left="567"/>
      <w:jc w:val="left"/>
    </w:pPr>
    <w:rPr>
      <w:color w:val="0000FF"/>
      <w:szCs w:val="24"/>
    </w:rPr>
  </w:style>
  <w:style w:type="paragraph" w:styleId="BodyText3">
    <w:name w:val="Body Text 3"/>
    <w:basedOn w:val="Normal"/>
    <w:link w:val="BodyText3Char"/>
    <w:rsid w:val="000F171B"/>
    <w:pPr>
      <w:spacing w:after="120"/>
    </w:pPr>
    <w:rPr>
      <w:sz w:val="16"/>
      <w:szCs w:val="16"/>
    </w:rPr>
  </w:style>
  <w:style w:type="character" w:customStyle="1" w:styleId="BodyText3Char">
    <w:name w:val="Body Text 3 Char"/>
    <w:basedOn w:val="DefaultParagraphFont"/>
    <w:link w:val="BodyText3"/>
    <w:rsid w:val="000F171B"/>
    <w:rPr>
      <w:rFonts w:ascii="Arial" w:hAnsi="Arial"/>
      <w:sz w:val="16"/>
      <w:szCs w:val="16"/>
      <w:lang w:eastAsia="en-US"/>
    </w:rPr>
  </w:style>
  <w:style w:type="table" w:customStyle="1" w:styleId="AP3XTable1">
    <w:name w:val="AP3X Table 1"/>
    <w:basedOn w:val="TableNormal"/>
    <w:uiPriority w:val="99"/>
    <w:qFormat/>
    <w:rsid w:val="000D339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Black" w:hAnsi="Arial Black"/>
        <w:b/>
        <w:sz w:val="22"/>
      </w:rPr>
      <w:tblPr/>
      <w:tcPr>
        <w:shd w:val="clear" w:color="auto" w:fill="D9D9D9" w:themeFill="background1" w:themeFillShade="D9"/>
      </w:tcPr>
    </w:tblStylePr>
  </w:style>
  <w:style w:type="paragraph" w:styleId="NoSpacing">
    <w:name w:val="No Spacing"/>
    <w:link w:val="NoSpacingChar"/>
    <w:uiPriority w:val="1"/>
    <w:qFormat/>
    <w:rsid w:val="00112FD0"/>
    <w:rPr>
      <w:rFonts w:ascii="Arial" w:hAnsi="Arial"/>
      <w:szCs w:val="24"/>
      <w:lang w:eastAsia="en-US"/>
    </w:rPr>
  </w:style>
  <w:style w:type="character" w:customStyle="1" w:styleId="Heading3Char">
    <w:name w:val="Heading 3 Char"/>
    <w:aliases w:val="H3 Char,SQS_Heading3 Char,h3 Char,Level 1 - 1 Char"/>
    <w:basedOn w:val="DefaultParagraphFont"/>
    <w:link w:val="Heading3"/>
    <w:rsid w:val="00CE61AE"/>
    <w:rPr>
      <w:rFonts w:ascii="Arial" w:hAnsi="Arial"/>
      <w:b/>
      <w:sz w:val="24"/>
      <w:lang w:eastAsia="en-US"/>
    </w:rPr>
  </w:style>
  <w:style w:type="paragraph" w:styleId="DocumentMap">
    <w:name w:val="Document Map"/>
    <w:basedOn w:val="Normal"/>
    <w:link w:val="DocumentMapChar"/>
    <w:rsid w:val="00EE004D"/>
    <w:pPr>
      <w:spacing w:before="0"/>
    </w:pPr>
    <w:rPr>
      <w:rFonts w:ascii="Tahoma" w:hAnsi="Tahoma" w:cs="Tahoma"/>
      <w:sz w:val="16"/>
      <w:szCs w:val="16"/>
    </w:rPr>
  </w:style>
  <w:style w:type="character" w:customStyle="1" w:styleId="DocumentMapChar">
    <w:name w:val="Document Map Char"/>
    <w:basedOn w:val="DefaultParagraphFont"/>
    <w:link w:val="DocumentMap"/>
    <w:rsid w:val="00EE004D"/>
    <w:rPr>
      <w:rFonts w:ascii="Tahoma" w:hAnsi="Tahoma" w:cs="Tahoma"/>
      <w:sz w:val="16"/>
      <w:szCs w:val="16"/>
      <w:lang w:eastAsia="en-US"/>
    </w:rPr>
  </w:style>
  <w:style w:type="paragraph" w:customStyle="1" w:styleId="Default">
    <w:name w:val="Default"/>
    <w:rsid w:val="008B1C52"/>
    <w:pPr>
      <w:autoSpaceDE w:val="0"/>
      <w:autoSpaceDN w:val="0"/>
      <w:adjustRightInd w:val="0"/>
    </w:pPr>
    <w:rPr>
      <w:rFonts w:ascii="Arial" w:eastAsiaTheme="minorHAnsi" w:hAnsi="Arial" w:cs="Arial"/>
      <w:color w:val="000000"/>
      <w:sz w:val="24"/>
      <w:szCs w:val="24"/>
      <w:lang w:val="en-US" w:eastAsia="en-US"/>
    </w:rPr>
  </w:style>
  <w:style w:type="character" w:styleId="FollowedHyperlink">
    <w:name w:val="FollowedHyperlink"/>
    <w:basedOn w:val="DefaultParagraphFont"/>
    <w:rsid w:val="008B1C52"/>
    <w:rPr>
      <w:color w:val="800080" w:themeColor="followedHyperlink"/>
      <w:u w:val="single"/>
    </w:rPr>
  </w:style>
  <w:style w:type="paragraph" w:styleId="TOC4">
    <w:name w:val="toc 4"/>
    <w:basedOn w:val="Normal"/>
    <w:next w:val="Normal"/>
    <w:autoRedefine/>
    <w:uiPriority w:val="39"/>
    <w:rsid w:val="00B543E6"/>
    <w:pPr>
      <w:spacing w:after="100"/>
      <w:ind w:left="600"/>
    </w:pPr>
  </w:style>
  <w:style w:type="character" w:styleId="Strong">
    <w:name w:val="Strong"/>
    <w:basedOn w:val="DefaultParagraphFont"/>
    <w:qFormat/>
    <w:rsid w:val="007425D6"/>
    <w:rPr>
      <w:b/>
      <w:bCs/>
    </w:rPr>
  </w:style>
  <w:style w:type="paragraph" w:customStyle="1" w:styleId="HDLGuidance">
    <w:name w:val="HDL_Guidance"/>
    <w:basedOn w:val="Normal"/>
    <w:next w:val="ListParagraph"/>
    <w:link w:val="HDLGuidanceChar"/>
    <w:qFormat/>
    <w:rsid w:val="004472D4"/>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right="720"/>
      <w:jc w:val="left"/>
    </w:pPr>
    <w:rPr>
      <w:rFonts w:ascii="Calibri" w:hAnsi="Calibri"/>
      <w:i/>
      <w:color w:val="C00000"/>
      <w:sz w:val="22"/>
    </w:rPr>
  </w:style>
  <w:style w:type="character" w:customStyle="1" w:styleId="HDLGuidanceChar">
    <w:name w:val="HDL_Guidance Char"/>
    <w:basedOn w:val="DefaultParagraphFont"/>
    <w:link w:val="HDLGuidance"/>
    <w:rsid w:val="004472D4"/>
    <w:rPr>
      <w:rFonts w:ascii="Calibri" w:hAnsi="Calibri"/>
      <w:i/>
      <w:color w:val="C00000"/>
      <w:sz w:val="22"/>
      <w:shd w:val="clear" w:color="auto" w:fill="C6D9F1"/>
      <w:lang w:eastAsia="en-US"/>
    </w:rPr>
  </w:style>
  <w:style w:type="character" w:customStyle="1" w:styleId="wrapper">
    <w:name w:val="wrapper"/>
    <w:basedOn w:val="DefaultParagraphFont"/>
    <w:rsid w:val="00EE5B70"/>
  </w:style>
  <w:style w:type="character" w:customStyle="1" w:styleId="NoSpacingChar">
    <w:name w:val="No Spacing Char"/>
    <w:basedOn w:val="DefaultParagraphFont"/>
    <w:link w:val="NoSpacing"/>
    <w:uiPriority w:val="1"/>
    <w:rsid w:val="00302447"/>
    <w:rPr>
      <w:rFonts w:ascii="Arial" w:hAnsi="Arial"/>
      <w:szCs w:val="24"/>
      <w:lang w:eastAsia="en-US"/>
    </w:rPr>
  </w:style>
  <w:style w:type="paragraph" w:styleId="TOCHeading">
    <w:name w:val="TOC Heading"/>
    <w:basedOn w:val="Heading1"/>
    <w:next w:val="Normal"/>
    <w:uiPriority w:val="39"/>
    <w:unhideWhenUsed/>
    <w:qFormat/>
    <w:rsid w:val="00EE1C8E"/>
    <w:pPr>
      <w:keepLines/>
      <w:numPr>
        <w:numId w:val="0"/>
      </w:numPr>
      <w:pBdr>
        <w:bottom w:val="none" w:sz="0" w:space="0" w:color="auto"/>
      </w:pBdr>
      <w:tabs>
        <w:tab w:val="left" w:pos="720"/>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apple-converted-space">
    <w:name w:val="apple-converted-space"/>
    <w:basedOn w:val="DefaultParagraphFont"/>
    <w:rsid w:val="00E5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0893">
      <w:bodyDiv w:val="1"/>
      <w:marLeft w:val="0"/>
      <w:marRight w:val="0"/>
      <w:marTop w:val="0"/>
      <w:marBottom w:val="0"/>
      <w:divBdr>
        <w:top w:val="none" w:sz="0" w:space="0" w:color="auto"/>
        <w:left w:val="none" w:sz="0" w:space="0" w:color="auto"/>
        <w:bottom w:val="none" w:sz="0" w:space="0" w:color="auto"/>
        <w:right w:val="none" w:sz="0" w:space="0" w:color="auto"/>
      </w:divBdr>
    </w:div>
    <w:div w:id="419447664">
      <w:bodyDiv w:val="1"/>
      <w:marLeft w:val="0"/>
      <w:marRight w:val="0"/>
      <w:marTop w:val="0"/>
      <w:marBottom w:val="0"/>
      <w:divBdr>
        <w:top w:val="none" w:sz="0" w:space="0" w:color="auto"/>
        <w:left w:val="none" w:sz="0" w:space="0" w:color="auto"/>
        <w:bottom w:val="none" w:sz="0" w:space="0" w:color="auto"/>
        <w:right w:val="none" w:sz="0" w:space="0" w:color="auto"/>
      </w:divBdr>
    </w:div>
    <w:div w:id="520440590">
      <w:bodyDiv w:val="1"/>
      <w:marLeft w:val="0"/>
      <w:marRight w:val="0"/>
      <w:marTop w:val="0"/>
      <w:marBottom w:val="0"/>
      <w:divBdr>
        <w:top w:val="none" w:sz="0" w:space="0" w:color="auto"/>
        <w:left w:val="none" w:sz="0" w:space="0" w:color="auto"/>
        <w:bottom w:val="none" w:sz="0" w:space="0" w:color="auto"/>
        <w:right w:val="none" w:sz="0" w:space="0" w:color="auto"/>
      </w:divBdr>
    </w:div>
    <w:div w:id="569652691">
      <w:bodyDiv w:val="1"/>
      <w:marLeft w:val="0"/>
      <w:marRight w:val="0"/>
      <w:marTop w:val="0"/>
      <w:marBottom w:val="0"/>
      <w:divBdr>
        <w:top w:val="none" w:sz="0" w:space="0" w:color="auto"/>
        <w:left w:val="none" w:sz="0" w:space="0" w:color="auto"/>
        <w:bottom w:val="none" w:sz="0" w:space="0" w:color="auto"/>
        <w:right w:val="none" w:sz="0" w:space="0" w:color="auto"/>
      </w:divBdr>
    </w:div>
    <w:div w:id="611783639">
      <w:bodyDiv w:val="1"/>
      <w:marLeft w:val="0"/>
      <w:marRight w:val="0"/>
      <w:marTop w:val="0"/>
      <w:marBottom w:val="0"/>
      <w:divBdr>
        <w:top w:val="none" w:sz="0" w:space="0" w:color="auto"/>
        <w:left w:val="none" w:sz="0" w:space="0" w:color="auto"/>
        <w:bottom w:val="none" w:sz="0" w:space="0" w:color="auto"/>
        <w:right w:val="none" w:sz="0" w:space="0" w:color="auto"/>
      </w:divBdr>
      <w:divsChild>
        <w:div w:id="1671181707">
          <w:marLeft w:val="0"/>
          <w:marRight w:val="0"/>
          <w:marTop w:val="0"/>
          <w:marBottom w:val="0"/>
          <w:divBdr>
            <w:top w:val="none" w:sz="0" w:space="0" w:color="auto"/>
            <w:left w:val="none" w:sz="0" w:space="0" w:color="auto"/>
            <w:bottom w:val="none" w:sz="0" w:space="0" w:color="auto"/>
            <w:right w:val="none" w:sz="0" w:space="0" w:color="auto"/>
          </w:divBdr>
          <w:divsChild>
            <w:div w:id="1494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247">
      <w:bodyDiv w:val="1"/>
      <w:marLeft w:val="0"/>
      <w:marRight w:val="0"/>
      <w:marTop w:val="0"/>
      <w:marBottom w:val="0"/>
      <w:divBdr>
        <w:top w:val="none" w:sz="0" w:space="0" w:color="auto"/>
        <w:left w:val="none" w:sz="0" w:space="0" w:color="auto"/>
        <w:bottom w:val="none" w:sz="0" w:space="0" w:color="auto"/>
        <w:right w:val="none" w:sz="0" w:space="0" w:color="auto"/>
      </w:divBdr>
    </w:div>
    <w:div w:id="1180388053">
      <w:bodyDiv w:val="1"/>
      <w:marLeft w:val="0"/>
      <w:marRight w:val="0"/>
      <w:marTop w:val="0"/>
      <w:marBottom w:val="0"/>
      <w:divBdr>
        <w:top w:val="none" w:sz="0" w:space="0" w:color="auto"/>
        <w:left w:val="none" w:sz="0" w:space="0" w:color="auto"/>
        <w:bottom w:val="none" w:sz="0" w:space="0" w:color="auto"/>
        <w:right w:val="none" w:sz="0" w:space="0" w:color="auto"/>
      </w:divBdr>
    </w:div>
    <w:div w:id="1393042205">
      <w:bodyDiv w:val="1"/>
      <w:marLeft w:val="0"/>
      <w:marRight w:val="0"/>
      <w:marTop w:val="0"/>
      <w:marBottom w:val="0"/>
      <w:divBdr>
        <w:top w:val="none" w:sz="0" w:space="0" w:color="auto"/>
        <w:left w:val="none" w:sz="0" w:space="0" w:color="auto"/>
        <w:bottom w:val="none" w:sz="0" w:space="0" w:color="auto"/>
        <w:right w:val="none" w:sz="0" w:space="0" w:color="auto"/>
      </w:divBdr>
    </w:div>
    <w:div w:id="1433741752">
      <w:bodyDiv w:val="1"/>
      <w:marLeft w:val="0"/>
      <w:marRight w:val="0"/>
      <w:marTop w:val="0"/>
      <w:marBottom w:val="0"/>
      <w:divBdr>
        <w:top w:val="none" w:sz="0" w:space="0" w:color="auto"/>
        <w:left w:val="none" w:sz="0" w:space="0" w:color="auto"/>
        <w:bottom w:val="none" w:sz="0" w:space="0" w:color="auto"/>
        <w:right w:val="none" w:sz="0" w:space="0" w:color="auto"/>
      </w:divBdr>
    </w:div>
    <w:div w:id="1503396893">
      <w:bodyDiv w:val="1"/>
      <w:marLeft w:val="0"/>
      <w:marRight w:val="0"/>
      <w:marTop w:val="0"/>
      <w:marBottom w:val="0"/>
      <w:divBdr>
        <w:top w:val="none" w:sz="0" w:space="0" w:color="auto"/>
        <w:left w:val="none" w:sz="0" w:space="0" w:color="auto"/>
        <w:bottom w:val="none" w:sz="0" w:space="0" w:color="auto"/>
        <w:right w:val="none" w:sz="0" w:space="0" w:color="auto"/>
      </w:divBdr>
    </w:div>
    <w:div w:id="1618871022">
      <w:bodyDiv w:val="1"/>
      <w:marLeft w:val="0"/>
      <w:marRight w:val="0"/>
      <w:marTop w:val="0"/>
      <w:marBottom w:val="0"/>
      <w:divBdr>
        <w:top w:val="none" w:sz="0" w:space="0" w:color="auto"/>
        <w:left w:val="none" w:sz="0" w:space="0" w:color="auto"/>
        <w:bottom w:val="none" w:sz="0" w:space="0" w:color="auto"/>
        <w:right w:val="none" w:sz="0" w:space="0" w:color="auto"/>
      </w:divBdr>
    </w:div>
    <w:div w:id="18327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ys\My%20Documents\TSY\ac%20general\projects\TADS%20Redesign\school\ADM%20templates%20and%20samples\Technology%20Implementation%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0967734126714D9EC9A39F795B931F" ma:contentTypeVersion="4" ma:contentTypeDescription="Create a new document." ma:contentTypeScope="" ma:versionID="93aa1671292fbe6b2f1c0e628c73926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D982D-F941-4288-86D8-70C4A1E600D7}">
  <ds:schemaRefs>
    <ds:schemaRef ds:uri="http://schemas.microsoft.com/office/2006/metadata/properties"/>
  </ds:schemaRefs>
</ds:datastoreItem>
</file>

<file path=customXml/itemProps2.xml><?xml version="1.0" encoding="utf-8"?>
<ds:datastoreItem xmlns:ds="http://schemas.openxmlformats.org/officeDocument/2006/customXml" ds:itemID="{AA1A5AD0-B07A-4F21-B262-689904ABB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06AB2B-954E-4BED-8E37-1FB1DB16C887}">
  <ds:schemaRefs>
    <ds:schemaRef ds:uri="http://schemas.microsoft.com/sharepoint/v3/contenttype/forms"/>
  </ds:schemaRefs>
</ds:datastoreItem>
</file>

<file path=customXml/itemProps4.xml><?xml version="1.0" encoding="utf-8"?>
<ds:datastoreItem xmlns:ds="http://schemas.openxmlformats.org/officeDocument/2006/customXml" ds:itemID="{1DFAA5F7-434F-4ED7-A815-13082A7A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Implementation Plan</Template>
  <TotalTime>1744</TotalTime>
  <Pages>7</Pages>
  <Words>626</Words>
  <Characters>3570</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AstraZeneca</Company>
  <LinksUpToDate>false</LinksUpToDate>
  <CharactersWithSpaces>4188</CharactersWithSpaces>
  <SharedDoc>false</SharedDoc>
  <HLinks>
    <vt:vector size="144" baseType="variant">
      <vt:variant>
        <vt:i4>1769521</vt:i4>
      </vt:variant>
      <vt:variant>
        <vt:i4>147</vt:i4>
      </vt:variant>
      <vt:variant>
        <vt:i4>0</vt:i4>
      </vt:variant>
      <vt:variant>
        <vt:i4>5</vt:i4>
      </vt:variant>
      <vt:variant>
        <vt:lpwstr>http://dev.day.com/docs/en/cq/current/wcm/default_components.html</vt:lpwstr>
      </vt:variant>
      <vt:variant>
        <vt:lpwstr>Ratings</vt:lpwstr>
      </vt:variant>
      <vt:variant>
        <vt:i4>1376309</vt:i4>
      </vt:variant>
      <vt:variant>
        <vt:i4>134</vt:i4>
      </vt:variant>
      <vt:variant>
        <vt:i4>0</vt:i4>
      </vt:variant>
      <vt:variant>
        <vt:i4>5</vt:i4>
      </vt:variant>
      <vt:variant>
        <vt:lpwstr/>
      </vt:variant>
      <vt:variant>
        <vt:lpwstr>_Toc331767114</vt:lpwstr>
      </vt:variant>
      <vt:variant>
        <vt:i4>1376309</vt:i4>
      </vt:variant>
      <vt:variant>
        <vt:i4>128</vt:i4>
      </vt:variant>
      <vt:variant>
        <vt:i4>0</vt:i4>
      </vt:variant>
      <vt:variant>
        <vt:i4>5</vt:i4>
      </vt:variant>
      <vt:variant>
        <vt:lpwstr/>
      </vt:variant>
      <vt:variant>
        <vt:lpwstr>_Toc331767113</vt:lpwstr>
      </vt:variant>
      <vt:variant>
        <vt:i4>1376309</vt:i4>
      </vt:variant>
      <vt:variant>
        <vt:i4>122</vt:i4>
      </vt:variant>
      <vt:variant>
        <vt:i4>0</vt:i4>
      </vt:variant>
      <vt:variant>
        <vt:i4>5</vt:i4>
      </vt:variant>
      <vt:variant>
        <vt:lpwstr/>
      </vt:variant>
      <vt:variant>
        <vt:lpwstr>_Toc331767112</vt:lpwstr>
      </vt:variant>
      <vt:variant>
        <vt:i4>1376309</vt:i4>
      </vt:variant>
      <vt:variant>
        <vt:i4>116</vt:i4>
      </vt:variant>
      <vt:variant>
        <vt:i4>0</vt:i4>
      </vt:variant>
      <vt:variant>
        <vt:i4>5</vt:i4>
      </vt:variant>
      <vt:variant>
        <vt:lpwstr/>
      </vt:variant>
      <vt:variant>
        <vt:lpwstr>_Toc331767111</vt:lpwstr>
      </vt:variant>
      <vt:variant>
        <vt:i4>1376309</vt:i4>
      </vt:variant>
      <vt:variant>
        <vt:i4>110</vt:i4>
      </vt:variant>
      <vt:variant>
        <vt:i4>0</vt:i4>
      </vt:variant>
      <vt:variant>
        <vt:i4>5</vt:i4>
      </vt:variant>
      <vt:variant>
        <vt:lpwstr/>
      </vt:variant>
      <vt:variant>
        <vt:lpwstr>_Toc331767110</vt:lpwstr>
      </vt:variant>
      <vt:variant>
        <vt:i4>1310773</vt:i4>
      </vt:variant>
      <vt:variant>
        <vt:i4>104</vt:i4>
      </vt:variant>
      <vt:variant>
        <vt:i4>0</vt:i4>
      </vt:variant>
      <vt:variant>
        <vt:i4>5</vt:i4>
      </vt:variant>
      <vt:variant>
        <vt:lpwstr/>
      </vt:variant>
      <vt:variant>
        <vt:lpwstr>_Toc331767109</vt:lpwstr>
      </vt:variant>
      <vt:variant>
        <vt:i4>1310773</vt:i4>
      </vt:variant>
      <vt:variant>
        <vt:i4>98</vt:i4>
      </vt:variant>
      <vt:variant>
        <vt:i4>0</vt:i4>
      </vt:variant>
      <vt:variant>
        <vt:i4>5</vt:i4>
      </vt:variant>
      <vt:variant>
        <vt:lpwstr/>
      </vt:variant>
      <vt:variant>
        <vt:lpwstr>_Toc331767108</vt:lpwstr>
      </vt:variant>
      <vt:variant>
        <vt:i4>1310773</vt:i4>
      </vt:variant>
      <vt:variant>
        <vt:i4>92</vt:i4>
      </vt:variant>
      <vt:variant>
        <vt:i4>0</vt:i4>
      </vt:variant>
      <vt:variant>
        <vt:i4>5</vt:i4>
      </vt:variant>
      <vt:variant>
        <vt:lpwstr/>
      </vt:variant>
      <vt:variant>
        <vt:lpwstr>_Toc331767107</vt:lpwstr>
      </vt:variant>
      <vt:variant>
        <vt:i4>1310773</vt:i4>
      </vt:variant>
      <vt:variant>
        <vt:i4>86</vt:i4>
      </vt:variant>
      <vt:variant>
        <vt:i4>0</vt:i4>
      </vt:variant>
      <vt:variant>
        <vt:i4>5</vt:i4>
      </vt:variant>
      <vt:variant>
        <vt:lpwstr/>
      </vt:variant>
      <vt:variant>
        <vt:lpwstr>_Toc331767106</vt:lpwstr>
      </vt:variant>
      <vt:variant>
        <vt:i4>1310773</vt:i4>
      </vt:variant>
      <vt:variant>
        <vt:i4>80</vt:i4>
      </vt:variant>
      <vt:variant>
        <vt:i4>0</vt:i4>
      </vt:variant>
      <vt:variant>
        <vt:i4>5</vt:i4>
      </vt:variant>
      <vt:variant>
        <vt:lpwstr/>
      </vt:variant>
      <vt:variant>
        <vt:lpwstr>_Toc331767105</vt:lpwstr>
      </vt:variant>
      <vt:variant>
        <vt:i4>1310773</vt:i4>
      </vt:variant>
      <vt:variant>
        <vt:i4>74</vt:i4>
      </vt:variant>
      <vt:variant>
        <vt:i4>0</vt:i4>
      </vt:variant>
      <vt:variant>
        <vt:i4>5</vt:i4>
      </vt:variant>
      <vt:variant>
        <vt:lpwstr/>
      </vt:variant>
      <vt:variant>
        <vt:lpwstr>_Toc331767104</vt:lpwstr>
      </vt:variant>
      <vt:variant>
        <vt:i4>1310773</vt:i4>
      </vt:variant>
      <vt:variant>
        <vt:i4>68</vt:i4>
      </vt:variant>
      <vt:variant>
        <vt:i4>0</vt:i4>
      </vt:variant>
      <vt:variant>
        <vt:i4>5</vt:i4>
      </vt:variant>
      <vt:variant>
        <vt:lpwstr/>
      </vt:variant>
      <vt:variant>
        <vt:lpwstr>_Toc331767103</vt:lpwstr>
      </vt:variant>
      <vt:variant>
        <vt:i4>1310773</vt:i4>
      </vt:variant>
      <vt:variant>
        <vt:i4>62</vt:i4>
      </vt:variant>
      <vt:variant>
        <vt:i4>0</vt:i4>
      </vt:variant>
      <vt:variant>
        <vt:i4>5</vt:i4>
      </vt:variant>
      <vt:variant>
        <vt:lpwstr/>
      </vt:variant>
      <vt:variant>
        <vt:lpwstr>_Toc331767102</vt:lpwstr>
      </vt:variant>
      <vt:variant>
        <vt:i4>1310773</vt:i4>
      </vt:variant>
      <vt:variant>
        <vt:i4>56</vt:i4>
      </vt:variant>
      <vt:variant>
        <vt:i4>0</vt:i4>
      </vt:variant>
      <vt:variant>
        <vt:i4>5</vt:i4>
      </vt:variant>
      <vt:variant>
        <vt:lpwstr/>
      </vt:variant>
      <vt:variant>
        <vt:lpwstr>_Toc331767101</vt:lpwstr>
      </vt:variant>
      <vt:variant>
        <vt:i4>1310773</vt:i4>
      </vt:variant>
      <vt:variant>
        <vt:i4>50</vt:i4>
      </vt:variant>
      <vt:variant>
        <vt:i4>0</vt:i4>
      </vt:variant>
      <vt:variant>
        <vt:i4>5</vt:i4>
      </vt:variant>
      <vt:variant>
        <vt:lpwstr/>
      </vt:variant>
      <vt:variant>
        <vt:lpwstr>_Toc331767100</vt:lpwstr>
      </vt:variant>
      <vt:variant>
        <vt:i4>1900596</vt:i4>
      </vt:variant>
      <vt:variant>
        <vt:i4>44</vt:i4>
      </vt:variant>
      <vt:variant>
        <vt:i4>0</vt:i4>
      </vt:variant>
      <vt:variant>
        <vt:i4>5</vt:i4>
      </vt:variant>
      <vt:variant>
        <vt:lpwstr/>
      </vt:variant>
      <vt:variant>
        <vt:lpwstr>_Toc331767099</vt:lpwstr>
      </vt:variant>
      <vt:variant>
        <vt:i4>1900596</vt:i4>
      </vt:variant>
      <vt:variant>
        <vt:i4>38</vt:i4>
      </vt:variant>
      <vt:variant>
        <vt:i4>0</vt:i4>
      </vt:variant>
      <vt:variant>
        <vt:i4>5</vt:i4>
      </vt:variant>
      <vt:variant>
        <vt:lpwstr/>
      </vt:variant>
      <vt:variant>
        <vt:lpwstr>_Toc331767098</vt:lpwstr>
      </vt:variant>
      <vt:variant>
        <vt:i4>1900596</vt:i4>
      </vt:variant>
      <vt:variant>
        <vt:i4>32</vt:i4>
      </vt:variant>
      <vt:variant>
        <vt:i4>0</vt:i4>
      </vt:variant>
      <vt:variant>
        <vt:i4>5</vt:i4>
      </vt:variant>
      <vt:variant>
        <vt:lpwstr/>
      </vt:variant>
      <vt:variant>
        <vt:lpwstr>_Toc331767097</vt:lpwstr>
      </vt:variant>
      <vt:variant>
        <vt:i4>1900596</vt:i4>
      </vt:variant>
      <vt:variant>
        <vt:i4>26</vt:i4>
      </vt:variant>
      <vt:variant>
        <vt:i4>0</vt:i4>
      </vt:variant>
      <vt:variant>
        <vt:i4>5</vt:i4>
      </vt:variant>
      <vt:variant>
        <vt:lpwstr/>
      </vt:variant>
      <vt:variant>
        <vt:lpwstr>_Toc331767096</vt:lpwstr>
      </vt:variant>
      <vt:variant>
        <vt:i4>1900596</vt:i4>
      </vt:variant>
      <vt:variant>
        <vt:i4>20</vt:i4>
      </vt:variant>
      <vt:variant>
        <vt:i4>0</vt:i4>
      </vt:variant>
      <vt:variant>
        <vt:i4>5</vt:i4>
      </vt:variant>
      <vt:variant>
        <vt:lpwstr/>
      </vt:variant>
      <vt:variant>
        <vt:lpwstr>_Toc331767095</vt:lpwstr>
      </vt:variant>
      <vt:variant>
        <vt:i4>1900596</vt:i4>
      </vt:variant>
      <vt:variant>
        <vt:i4>14</vt:i4>
      </vt:variant>
      <vt:variant>
        <vt:i4>0</vt:i4>
      </vt:variant>
      <vt:variant>
        <vt:i4>5</vt:i4>
      </vt:variant>
      <vt:variant>
        <vt:lpwstr/>
      </vt:variant>
      <vt:variant>
        <vt:lpwstr>_Toc331767094</vt:lpwstr>
      </vt:variant>
      <vt:variant>
        <vt:i4>1900596</vt:i4>
      </vt:variant>
      <vt:variant>
        <vt:i4>8</vt:i4>
      </vt:variant>
      <vt:variant>
        <vt:i4>0</vt:i4>
      </vt:variant>
      <vt:variant>
        <vt:i4>5</vt:i4>
      </vt:variant>
      <vt:variant>
        <vt:lpwstr/>
      </vt:variant>
      <vt:variant>
        <vt:lpwstr>_Toc331767093</vt:lpwstr>
      </vt:variant>
      <vt:variant>
        <vt:i4>262235</vt:i4>
      </vt:variant>
      <vt:variant>
        <vt:i4>0</vt:i4>
      </vt:variant>
      <vt:variant>
        <vt:i4>0</vt:i4>
      </vt:variant>
      <vt:variant>
        <vt:i4>5</vt:i4>
      </vt:variant>
      <vt:variant>
        <vt:lpwstr>https://ts2eme.accenture.com/sites/Astra_Zeneca_Virtual_Collaboration/GMSOGDP/Shared Documents/400 Platform Req - Deliver/016 JU101 URS v1.0 Release (October 2011)/GDS_MST_02 Nexus Multichannel JU101 v1_0.docx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Thompson</dc:creator>
  <cp:lastModifiedBy>ashvin.gondalia</cp:lastModifiedBy>
  <cp:revision>257</cp:revision>
  <dcterms:created xsi:type="dcterms:W3CDTF">2014-09-24T08:43:00Z</dcterms:created>
  <dcterms:modified xsi:type="dcterms:W3CDTF">2015-03-28T08:01:00Z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0x0101001D0967734126714D9EC9A39F795B931F</vt:lpwstr>
  </property>
</Properties>
</file>